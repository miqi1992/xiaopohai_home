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54404" w14:textId="7065AF0D" w:rsidR="00E66ED4" w:rsidRPr="00983764" w:rsidRDefault="00E66ED4" w:rsidP="00D133EC">
      <w:pPr>
        <w:pStyle w:val="ab"/>
        <w:snapToGrid w:val="0"/>
        <w:spacing w:line="360" w:lineRule="auto"/>
        <w:jc w:val="both"/>
        <w:rPr>
          <w:rFonts w:ascii="微软雅黑" w:eastAsia="微软雅黑" w:hAnsi="微软雅黑" w:cs="Times New Roman"/>
          <w:b w:val="0"/>
        </w:rPr>
      </w:pPr>
    </w:p>
    <w:p w14:paraId="07F9773E" w14:textId="08604032" w:rsidR="0030747B" w:rsidRPr="00983764" w:rsidRDefault="0030747B" w:rsidP="00D133EC">
      <w:pPr>
        <w:pStyle w:val="ab"/>
        <w:snapToGrid w:val="0"/>
        <w:spacing w:line="360" w:lineRule="auto"/>
        <w:jc w:val="both"/>
        <w:rPr>
          <w:rFonts w:ascii="微软雅黑" w:eastAsia="微软雅黑" w:hAnsi="微软雅黑" w:cs="Times New Roman"/>
          <w:b w:val="0"/>
        </w:rPr>
      </w:pPr>
    </w:p>
    <w:p w14:paraId="6F8B7A41" w14:textId="77777777" w:rsidR="0030747B" w:rsidRPr="00983764" w:rsidRDefault="0030747B" w:rsidP="00D133EC">
      <w:pPr>
        <w:pStyle w:val="ab"/>
        <w:snapToGrid w:val="0"/>
        <w:spacing w:line="360" w:lineRule="auto"/>
        <w:jc w:val="both"/>
        <w:rPr>
          <w:rFonts w:ascii="微软雅黑" w:eastAsia="微软雅黑" w:hAnsi="微软雅黑" w:cs="Times New Roman"/>
          <w:b w:val="0"/>
        </w:rPr>
      </w:pPr>
    </w:p>
    <w:p w14:paraId="075C74A0" w14:textId="2C831991" w:rsidR="0030747B" w:rsidRPr="00983764" w:rsidRDefault="0030747B" w:rsidP="00D133EC">
      <w:pPr>
        <w:snapToGrid w:val="0"/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  <w:r w:rsidRPr="00983764">
        <w:rPr>
          <w:rFonts w:ascii="微软雅黑" w:eastAsia="微软雅黑" w:hAnsi="微软雅黑" w:hint="eastAsia"/>
          <w:b/>
          <w:sz w:val="52"/>
          <w:szCs w:val="52"/>
        </w:rPr>
        <w:t>前端</w:t>
      </w:r>
      <w:r w:rsidR="00D11DA3">
        <w:rPr>
          <w:rFonts w:ascii="微软雅黑" w:eastAsia="微软雅黑" w:hAnsi="微软雅黑" w:hint="eastAsia"/>
          <w:b/>
          <w:sz w:val="52"/>
          <w:szCs w:val="52"/>
        </w:rPr>
        <w:t>数据</w:t>
      </w:r>
      <w:r w:rsidRPr="00983764">
        <w:rPr>
          <w:rFonts w:ascii="微软雅黑" w:eastAsia="微软雅黑" w:hAnsi="微软雅黑" w:hint="eastAsia"/>
          <w:b/>
          <w:sz w:val="52"/>
          <w:szCs w:val="52"/>
        </w:rPr>
        <w:t>埋点规范</w:t>
      </w:r>
    </w:p>
    <w:p w14:paraId="3BCF6BB1" w14:textId="77777777" w:rsidR="00E66ED4" w:rsidRPr="00983764" w:rsidRDefault="00E66ED4" w:rsidP="00D133EC">
      <w:pPr>
        <w:pStyle w:val="ab"/>
        <w:snapToGrid w:val="0"/>
        <w:spacing w:line="360" w:lineRule="auto"/>
        <w:jc w:val="both"/>
        <w:rPr>
          <w:rFonts w:ascii="微软雅黑" w:eastAsia="微软雅黑" w:hAnsi="微软雅黑" w:cs="Times New Roman"/>
          <w:b w:val="0"/>
        </w:rPr>
      </w:pPr>
    </w:p>
    <w:p w14:paraId="1F6345BC" w14:textId="77777777" w:rsidR="00E66ED4" w:rsidRPr="00983764" w:rsidRDefault="00E66ED4" w:rsidP="00D133EC">
      <w:pPr>
        <w:pStyle w:val="ab"/>
        <w:snapToGrid w:val="0"/>
        <w:spacing w:line="360" w:lineRule="auto"/>
        <w:jc w:val="both"/>
        <w:rPr>
          <w:rFonts w:ascii="微软雅黑" w:eastAsia="微软雅黑" w:hAnsi="微软雅黑" w:cs="Times New Roman"/>
          <w:b w:val="0"/>
        </w:rPr>
      </w:pPr>
    </w:p>
    <w:p w14:paraId="786F1A84" w14:textId="77777777" w:rsidR="00E66ED4" w:rsidRPr="00983764" w:rsidRDefault="00E66ED4" w:rsidP="00D133EC">
      <w:pPr>
        <w:pStyle w:val="ab"/>
        <w:snapToGrid w:val="0"/>
        <w:spacing w:line="360" w:lineRule="auto"/>
        <w:jc w:val="both"/>
        <w:rPr>
          <w:rFonts w:ascii="微软雅黑" w:eastAsia="微软雅黑" w:hAnsi="微软雅黑" w:cs="Times New Roman"/>
          <w:b w:val="0"/>
        </w:rPr>
      </w:pPr>
    </w:p>
    <w:p w14:paraId="30F3E898" w14:textId="77777777" w:rsidR="00E66ED4" w:rsidRPr="00983764" w:rsidRDefault="00E66ED4" w:rsidP="00D133EC">
      <w:pPr>
        <w:pStyle w:val="ab"/>
        <w:snapToGrid w:val="0"/>
        <w:spacing w:line="360" w:lineRule="auto"/>
        <w:jc w:val="both"/>
        <w:rPr>
          <w:rFonts w:ascii="微软雅黑" w:eastAsia="微软雅黑" w:hAnsi="微软雅黑" w:cs="Times New Roman"/>
          <w:b w:val="0"/>
        </w:rPr>
      </w:pPr>
    </w:p>
    <w:p w14:paraId="182ED847" w14:textId="77777777" w:rsidR="00E66ED4" w:rsidRPr="00983764" w:rsidRDefault="00FF0048" w:rsidP="00D133EC">
      <w:pPr>
        <w:snapToGrid w:val="0"/>
        <w:spacing w:before="120" w:line="360" w:lineRule="auto"/>
        <w:jc w:val="both"/>
        <w:rPr>
          <w:rFonts w:ascii="微软雅黑" w:eastAsia="微软雅黑" w:hAnsi="微软雅黑" w:cs="Times New Roman"/>
          <w:b/>
          <w:sz w:val="28"/>
        </w:rPr>
      </w:pPr>
      <w:bookmarkStart w:id="0" w:name="_Hlk10044409"/>
      <w:r w:rsidRPr="00983764">
        <w:rPr>
          <w:rFonts w:ascii="微软雅黑" w:eastAsia="微软雅黑" w:hAnsi="微软雅黑" w:cs="Times New Roman"/>
          <w:b/>
          <w:sz w:val="28"/>
        </w:rPr>
        <w:t>版本信息</w:t>
      </w:r>
    </w:p>
    <w:tbl>
      <w:tblPr>
        <w:tblW w:w="8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1285"/>
        <w:gridCol w:w="709"/>
        <w:gridCol w:w="5201"/>
        <w:gridCol w:w="882"/>
      </w:tblGrid>
      <w:tr w:rsidR="000358AC" w:rsidRPr="00983764" w14:paraId="7C66D81C" w14:textId="77777777" w:rsidTr="005E4ABB">
        <w:trPr>
          <w:trHeight w:val="563"/>
          <w:jc w:val="center"/>
        </w:trPr>
        <w:tc>
          <w:tcPr>
            <w:tcW w:w="695" w:type="dxa"/>
            <w:shd w:val="clear" w:color="auto" w:fill="C0C0C0"/>
            <w:vAlign w:val="bottom"/>
          </w:tcPr>
          <w:p w14:paraId="582BD317" w14:textId="77777777" w:rsidR="000358AC" w:rsidRPr="00983764" w:rsidRDefault="000358AC" w:rsidP="00D133EC">
            <w:pPr>
              <w:snapToGrid w:val="0"/>
              <w:spacing w:before="120" w:line="360" w:lineRule="auto"/>
              <w:jc w:val="both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983764">
              <w:rPr>
                <w:rFonts w:ascii="微软雅黑" w:eastAsia="微软雅黑" w:hAnsi="微软雅黑" w:cs="Times New Roman"/>
                <w:b/>
                <w:szCs w:val="21"/>
              </w:rPr>
              <w:t>版本</w:t>
            </w:r>
          </w:p>
        </w:tc>
        <w:tc>
          <w:tcPr>
            <w:tcW w:w="1285" w:type="dxa"/>
            <w:shd w:val="clear" w:color="auto" w:fill="C0C0C0"/>
            <w:vAlign w:val="bottom"/>
          </w:tcPr>
          <w:p w14:paraId="244DF525" w14:textId="77777777" w:rsidR="000358AC" w:rsidRPr="00983764" w:rsidRDefault="000358AC" w:rsidP="00D133EC">
            <w:pPr>
              <w:snapToGrid w:val="0"/>
              <w:spacing w:before="120" w:line="360" w:lineRule="auto"/>
              <w:jc w:val="both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983764">
              <w:rPr>
                <w:rFonts w:ascii="微软雅黑" w:eastAsia="微软雅黑" w:hAnsi="微软雅黑" w:cs="Times New Roman"/>
                <w:b/>
                <w:szCs w:val="21"/>
              </w:rPr>
              <w:t>时间</w:t>
            </w:r>
          </w:p>
        </w:tc>
        <w:tc>
          <w:tcPr>
            <w:tcW w:w="709" w:type="dxa"/>
            <w:shd w:val="clear" w:color="auto" w:fill="C0C0C0"/>
            <w:vAlign w:val="bottom"/>
          </w:tcPr>
          <w:p w14:paraId="5DC25379" w14:textId="77777777" w:rsidR="000358AC" w:rsidRPr="00983764" w:rsidRDefault="000358AC" w:rsidP="00D133EC">
            <w:pPr>
              <w:snapToGrid w:val="0"/>
              <w:spacing w:before="120" w:line="360" w:lineRule="auto"/>
              <w:jc w:val="both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983764">
              <w:rPr>
                <w:rFonts w:ascii="微软雅黑" w:eastAsia="微软雅黑" w:hAnsi="微软雅黑" w:cs="Times New Roman"/>
                <w:b/>
                <w:szCs w:val="21"/>
              </w:rPr>
              <w:t>状态</w:t>
            </w:r>
          </w:p>
        </w:tc>
        <w:tc>
          <w:tcPr>
            <w:tcW w:w="5201" w:type="dxa"/>
            <w:shd w:val="clear" w:color="auto" w:fill="C0C0C0"/>
            <w:vAlign w:val="bottom"/>
          </w:tcPr>
          <w:p w14:paraId="03092A4B" w14:textId="77777777" w:rsidR="000358AC" w:rsidRPr="00983764" w:rsidRDefault="000358AC" w:rsidP="00D133EC">
            <w:pPr>
              <w:snapToGrid w:val="0"/>
              <w:spacing w:before="120" w:line="360" w:lineRule="auto"/>
              <w:jc w:val="both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983764">
              <w:rPr>
                <w:rFonts w:ascii="微软雅黑" w:eastAsia="微软雅黑" w:hAnsi="微软雅黑" w:cs="Times New Roman"/>
                <w:b/>
                <w:szCs w:val="21"/>
              </w:rPr>
              <w:t>简要描述</w:t>
            </w:r>
          </w:p>
        </w:tc>
        <w:tc>
          <w:tcPr>
            <w:tcW w:w="882" w:type="dxa"/>
            <w:shd w:val="clear" w:color="auto" w:fill="C0C0C0"/>
            <w:vAlign w:val="bottom"/>
          </w:tcPr>
          <w:p w14:paraId="11A830DA" w14:textId="77777777" w:rsidR="000358AC" w:rsidRPr="00983764" w:rsidRDefault="000358AC" w:rsidP="00D133EC">
            <w:pPr>
              <w:snapToGrid w:val="0"/>
              <w:spacing w:before="120" w:line="360" w:lineRule="auto"/>
              <w:jc w:val="both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983764">
              <w:rPr>
                <w:rFonts w:ascii="微软雅黑" w:eastAsia="微软雅黑" w:hAnsi="微软雅黑" w:cs="Times New Roman"/>
                <w:b/>
                <w:szCs w:val="21"/>
              </w:rPr>
              <w:t>更改人</w:t>
            </w:r>
          </w:p>
        </w:tc>
      </w:tr>
      <w:tr w:rsidR="000358AC" w:rsidRPr="00983764" w14:paraId="369E9E27" w14:textId="77777777" w:rsidTr="005E4ABB">
        <w:trPr>
          <w:trHeight w:val="402"/>
          <w:jc w:val="center"/>
        </w:trPr>
        <w:tc>
          <w:tcPr>
            <w:tcW w:w="695" w:type="dxa"/>
            <w:vAlign w:val="center"/>
          </w:tcPr>
          <w:p w14:paraId="107DB4DE" w14:textId="77777777" w:rsidR="000358AC" w:rsidRPr="00983764" w:rsidRDefault="00E905A6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  <w:r w:rsidRPr="00983764"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  <w:t>1.0.0</w:t>
            </w:r>
          </w:p>
        </w:tc>
        <w:tc>
          <w:tcPr>
            <w:tcW w:w="1285" w:type="dxa"/>
            <w:vAlign w:val="center"/>
          </w:tcPr>
          <w:p w14:paraId="41906484" w14:textId="43F3F687" w:rsidR="000358AC" w:rsidRPr="00983764" w:rsidRDefault="00E905A6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  <w:r w:rsidRPr="00983764"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  <w:t>20</w:t>
            </w:r>
            <w:r w:rsidR="004A2932"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  <w:t>20</w:t>
            </w:r>
            <w:r w:rsidRPr="00983764"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  <w:t>/</w:t>
            </w:r>
            <w:r w:rsidR="00EE4404" w:rsidRPr="00983764"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  <w:t>0</w:t>
            </w:r>
            <w:r w:rsidR="005E4ABB" w:rsidRPr="00983764"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  <w:t>3</w:t>
            </w:r>
            <w:r w:rsidRPr="00983764"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  <w:t>/</w:t>
            </w:r>
            <w:r w:rsidR="0030747B" w:rsidRPr="00983764"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  <w:t>28</w:t>
            </w:r>
          </w:p>
        </w:tc>
        <w:tc>
          <w:tcPr>
            <w:tcW w:w="709" w:type="dxa"/>
            <w:vAlign w:val="center"/>
          </w:tcPr>
          <w:p w14:paraId="5B6CFAD0" w14:textId="77777777" w:rsidR="000358AC" w:rsidRPr="00983764" w:rsidRDefault="00E905A6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  <w:r w:rsidRPr="00983764"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  <w:t>N</w:t>
            </w:r>
          </w:p>
        </w:tc>
        <w:tc>
          <w:tcPr>
            <w:tcW w:w="5201" w:type="dxa"/>
            <w:vAlign w:val="center"/>
          </w:tcPr>
          <w:p w14:paraId="7EDED5C0" w14:textId="77777777" w:rsidR="000358AC" w:rsidRPr="00983764" w:rsidRDefault="00E905A6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  <w:r w:rsidRPr="00983764"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  <w:t>新建初版</w:t>
            </w:r>
          </w:p>
        </w:tc>
        <w:tc>
          <w:tcPr>
            <w:tcW w:w="882" w:type="dxa"/>
            <w:vAlign w:val="center"/>
          </w:tcPr>
          <w:p w14:paraId="45BB1EEF" w14:textId="0858E2A1" w:rsidR="000358AC" w:rsidRPr="00983764" w:rsidRDefault="00EE4404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  <w:r w:rsidRPr="00983764">
              <w:rPr>
                <w:rFonts w:ascii="微软雅黑" w:eastAsia="微软雅黑" w:hAnsi="微软雅黑" w:cs="Times New Roman" w:hint="eastAsia"/>
                <w:iCs/>
                <w:color w:val="auto"/>
                <w:sz w:val="18"/>
                <w:szCs w:val="18"/>
              </w:rPr>
              <w:t>余训健</w:t>
            </w:r>
          </w:p>
        </w:tc>
      </w:tr>
      <w:tr w:rsidR="00EE5204" w:rsidRPr="00983764" w14:paraId="050EB4DB" w14:textId="77777777" w:rsidTr="005E4ABB">
        <w:trPr>
          <w:trHeight w:val="402"/>
          <w:jc w:val="center"/>
        </w:trPr>
        <w:tc>
          <w:tcPr>
            <w:tcW w:w="695" w:type="dxa"/>
            <w:vAlign w:val="bottom"/>
          </w:tcPr>
          <w:p w14:paraId="7E260426" w14:textId="1610FD52" w:rsidR="00EE5204" w:rsidRPr="00983764" w:rsidRDefault="004A2932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iCs/>
                <w:color w:val="auto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  <w:t>.1.0</w:t>
            </w:r>
          </w:p>
        </w:tc>
        <w:tc>
          <w:tcPr>
            <w:tcW w:w="1285" w:type="dxa"/>
            <w:vAlign w:val="bottom"/>
          </w:tcPr>
          <w:p w14:paraId="137A18AC" w14:textId="5E35F6D2" w:rsidR="00EE5204" w:rsidRPr="00983764" w:rsidRDefault="004A2932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iCs/>
                <w:color w:val="auto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  <w:t>020/04/08</w:t>
            </w:r>
          </w:p>
        </w:tc>
        <w:tc>
          <w:tcPr>
            <w:tcW w:w="709" w:type="dxa"/>
            <w:vAlign w:val="bottom"/>
          </w:tcPr>
          <w:p w14:paraId="4E11437E" w14:textId="574AAC88" w:rsidR="00EE5204" w:rsidRPr="00983764" w:rsidRDefault="004A2932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iCs/>
                <w:color w:val="auto"/>
                <w:sz w:val="18"/>
                <w:szCs w:val="18"/>
              </w:rPr>
              <w:t>M</w:t>
            </w:r>
          </w:p>
        </w:tc>
        <w:tc>
          <w:tcPr>
            <w:tcW w:w="5201" w:type="dxa"/>
            <w:vAlign w:val="bottom"/>
          </w:tcPr>
          <w:p w14:paraId="07571DC8" w14:textId="7D206A82" w:rsidR="00EE5204" w:rsidRPr="00983764" w:rsidRDefault="004A2932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iCs/>
                <w:color w:val="auto"/>
                <w:sz w:val="18"/>
                <w:szCs w:val="18"/>
              </w:rPr>
              <w:t>删除部分内容</w:t>
            </w:r>
          </w:p>
        </w:tc>
        <w:tc>
          <w:tcPr>
            <w:tcW w:w="882" w:type="dxa"/>
            <w:vAlign w:val="bottom"/>
          </w:tcPr>
          <w:p w14:paraId="341E2F70" w14:textId="5FA2FEED" w:rsidR="00EE5204" w:rsidRPr="00983764" w:rsidRDefault="004A2932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iCs/>
                <w:color w:val="auto"/>
                <w:sz w:val="18"/>
                <w:szCs w:val="18"/>
              </w:rPr>
              <w:t>余训健</w:t>
            </w:r>
          </w:p>
        </w:tc>
      </w:tr>
      <w:tr w:rsidR="00EE5204" w:rsidRPr="00983764" w14:paraId="2D28B10A" w14:textId="77777777" w:rsidTr="005E4ABB">
        <w:trPr>
          <w:trHeight w:val="402"/>
          <w:jc w:val="center"/>
        </w:trPr>
        <w:tc>
          <w:tcPr>
            <w:tcW w:w="695" w:type="dxa"/>
            <w:vAlign w:val="bottom"/>
          </w:tcPr>
          <w:p w14:paraId="203CEEE2" w14:textId="77777777" w:rsidR="00EE5204" w:rsidRPr="00983764" w:rsidRDefault="00EE5204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</w:p>
        </w:tc>
        <w:tc>
          <w:tcPr>
            <w:tcW w:w="1285" w:type="dxa"/>
            <w:vAlign w:val="bottom"/>
          </w:tcPr>
          <w:p w14:paraId="5CA505DA" w14:textId="77777777" w:rsidR="00EE5204" w:rsidRPr="00983764" w:rsidRDefault="00EE5204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41DE6D6A" w14:textId="77777777" w:rsidR="00EE5204" w:rsidRPr="00983764" w:rsidRDefault="00EE5204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</w:p>
        </w:tc>
        <w:tc>
          <w:tcPr>
            <w:tcW w:w="5201" w:type="dxa"/>
            <w:vAlign w:val="bottom"/>
          </w:tcPr>
          <w:p w14:paraId="0D184098" w14:textId="77777777" w:rsidR="00EE5204" w:rsidRPr="00983764" w:rsidRDefault="00EE5204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</w:p>
        </w:tc>
        <w:tc>
          <w:tcPr>
            <w:tcW w:w="882" w:type="dxa"/>
            <w:vAlign w:val="bottom"/>
          </w:tcPr>
          <w:p w14:paraId="7672CCD3" w14:textId="77777777" w:rsidR="00EE5204" w:rsidRPr="00983764" w:rsidRDefault="00EE5204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iCs/>
                <w:color w:val="auto"/>
                <w:sz w:val="18"/>
                <w:szCs w:val="18"/>
              </w:rPr>
            </w:pPr>
          </w:p>
        </w:tc>
      </w:tr>
      <w:tr w:rsidR="00EE5204" w:rsidRPr="00983764" w14:paraId="48C7E366" w14:textId="77777777" w:rsidTr="005E4ABB">
        <w:trPr>
          <w:trHeight w:val="402"/>
          <w:jc w:val="center"/>
        </w:trPr>
        <w:tc>
          <w:tcPr>
            <w:tcW w:w="695" w:type="dxa"/>
            <w:vAlign w:val="bottom"/>
          </w:tcPr>
          <w:p w14:paraId="0D1CA62D" w14:textId="77777777" w:rsidR="00EE5204" w:rsidRPr="00983764" w:rsidRDefault="00EE5204" w:rsidP="00D133EC">
            <w:pPr>
              <w:snapToGrid w:val="0"/>
              <w:spacing w:line="360" w:lineRule="auto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285" w:type="dxa"/>
            <w:vAlign w:val="bottom"/>
          </w:tcPr>
          <w:p w14:paraId="1F1FC226" w14:textId="77777777" w:rsidR="00EE5204" w:rsidRPr="00983764" w:rsidRDefault="00EE5204" w:rsidP="00D133EC">
            <w:pPr>
              <w:snapToGrid w:val="0"/>
              <w:spacing w:line="360" w:lineRule="auto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2067EF51" w14:textId="77777777" w:rsidR="00EE5204" w:rsidRPr="00983764" w:rsidRDefault="00EE5204" w:rsidP="00D133EC">
            <w:pPr>
              <w:snapToGrid w:val="0"/>
              <w:spacing w:line="360" w:lineRule="auto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201" w:type="dxa"/>
            <w:vAlign w:val="bottom"/>
          </w:tcPr>
          <w:p w14:paraId="4E54C327" w14:textId="77777777" w:rsidR="00EE5204" w:rsidRPr="00983764" w:rsidRDefault="00EE5204" w:rsidP="00D133EC">
            <w:pPr>
              <w:pStyle w:val="CellText"/>
              <w:snapToGrid w:val="0"/>
              <w:spacing w:before="0" w:after="0" w:line="360" w:lineRule="auto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882" w:type="dxa"/>
            <w:vAlign w:val="bottom"/>
          </w:tcPr>
          <w:p w14:paraId="24CF8902" w14:textId="77777777" w:rsidR="00EE5204" w:rsidRPr="00983764" w:rsidRDefault="00EE5204" w:rsidP="00D133EC">
            <w:pPr>
              <w:snapToGrid w:val="0"/>
              <w:spacing w:line="360" w:lineRule="auto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376B9972" w14:textId="77777777" w:rsidR="00E66ED4" w:rsidRPr="00983764" w:rsidRDefault="00FF0048" w:rsidP="00D133EC">
      <w:pPr>
        <w:snapToGrid w:val="0"/>
        <w:spacing w:beforeLines="100" w:before="312" w:afterLines="100" w:after="312" w:line="360" w:lineRule="auto"/>
        <w:jc w:val="both"/>
        <w:rPr>
          <w:rFonts w:ascii="微软雅黑" w:eastAsia="微软雅黑" w:hAnsi="微软雅黑" w:cs="Times New Roman"/>
        </w:rPr>
      </w:pPr>
      <w:r w:rsidRPr="00983764">
        <w:rPr>
          <w:rFonts w:ascii="微软雅黑" w:eastAsia="微软雅黑" w:hAnsi="微软雅黑" w:cs="Times New Roman"/>
        </w:rPr>
        <w:t>注：状态可以为N-新建、A-增加、M-更改、D-删除。</w:t>
      </w:r>
    </w:p>
    <w:bookmarkEnd w:id="0"/>
    <w:p w14:paraId="35EA78A4" w14:textId="77777777" w:rsidR="001047F2" w:rsidRPr="00983764" w:rsidRDefault="001047F2" w:rsidP="00D133EC">
      <w:pPr>
        <w:snapToGrid w:val="0"/>
        <w:spacing w:beforeLines="50" w:before="156" w:line="360" w:lineRule="auto"/>
        <w:jc w:val="both"/>
        <w:rPr>
          <w:rFonts w:ascii="微软雅黑" w:eastAsia="微软雅黑" w:hAnsi="微软雅黑" w:cs="Times New Roman"/>
          <w:szCs w:val="21"/>
        </w:rPr>
      </w:pPr>
    </w:p>
    <w:p w14:paraId="7F22F754" w14:textId="77777777" w:rsidR="001047F2" w:rsidRPr="00983764" w:rsidRDefault="001047F2" w:rsidP="00D133EC">
      <w:pPr>
        <w:snapToGrid w:val="0"/>
        <w:spacing w:beforeLines="50" w:before="156" w:line="360" w:lineRule="auto"/>
        <w:jc w:val="center"/>
        <w:rPr>
          <w:rFonts w:ascii="微软雅黑" w:eastAsia="微软雅黑" w:hAnsi="微软雅黑" w:cs="Times New Roman"/>
          <w:szCs w:val="21"/>
        </w:rPr>
      </w:pPr>
      <w:r w:rsidRPr="00983764">
        <w:rPr>
          <w:rFonts w:ascii="微软雅黑" w:eastAsia="微软雅黑" w:hAnsi="微软雅黑" w:cs="Times New Roman"/>
          <w:szCs w:val="21"/>
        </w:rPr>
        <w:t>南京领行科技  版权所有</w:t>
      </w:r>
    </w:p>
    <w:p w14:paraId="7B7743DA" w14:textId="77777777" w:rsidR="00E66ED4" w:rsidRPr="00983764" w:rsidRDefault="001047F2" w:rsidP="00D133EC">
      <w:pPr>
        <w:snapToGrid w:val="0"/>
        <w:spacing w:line="360" w:lineRule="auto"/>
        <w:jc w:val="center"/>
        <w:rPr>
          <w:rFonts w:ascii="微软雅黑" w:eastAsia="微软雅黑" w:hAnsi="微软雅黑" w:cs="Times New Roman"/>
          <w:b/>
          <w:sz w:val="28"/>
          <w:szCs w:val="28"/>
        </w:rPr>
      </w:pPr>
      <w:r w:rsidRPr="00983764">
        <w:rPr>
          <w:rFonts w:ascii="微软雅黑" w:eastAsia="微软雅黑" w:hAnsi="微软雅黑" w:cs="Times New Roman"/>
          <w:szCs w:val="21"/>
        </w:rPr>
        <w:t>www.t3go.cn</w:t>
      </w:r>
      <w:r w:rsidR="00FF0048" w:rsidRPr="00983764">
        <w:rPr>
          <w:rFonts w:ascii="微软雅黑" w:eastAsia="微软雅黑" w:hAnsi="微软雅黑" w:cs="Times New Roman"/>
          <w:b/>
          <w:sz w:val="28"/>
          <w:szCs w:val="28"/>
        </w:rPr>
        <w:br w:type="page"/>
      </w:r>
      <w:r w:rsidR="00FF0048" w:rsidRPr="00983764">
        <w:rPr>
          <w:rFonts w:ascii="微软雅黑" w:eastAsia="微软雅黑" w:hAnsi="微软雅黑" w:cs="Times New Roman"/>
          <w:b/>
          <w:sz w:val="28"/>
          <w:szCs w:val="28"/>
        </w:rPr>
        <w:lastRenderedPageBreak/>
        <w:t>目  录</w:t>
      </w:r>
    </w:p>
    <w:p w14:paraId="12E0BEED" w14:textId="43909A27" w:rsidR="00D11DA3" w:rsidRDefault="007E39FE">
      <w:pPr>
        <w:pStyle w:val="TOC1"/>
        <w:tabs>
          <w:tab w:val="left" w:pos="420"/>
          <w:tab w:val="right" w:leader="dot" w:pos="8380"/>
        </w:tabs>
        <w:rPr>
          <w:noProof/>
          <w:kern w:val="2"/>
          <w:sz w:val="21"/>
          <w:szCs w:val="22"/>
        </w:rPr>
      </w:pPr>
      <w:r w:rsidRPr="00983764"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 w:rsidR="00FF0048" w:rsidRPr="00983764"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TOC \o "1-3" \h \z \u </w:instrText>
      </w:r>
      <w:r w:rsidRPr="00983764"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hyperlink w:anchor="_Toc36412177" w:history="1">
        <w:r w:rsidR="00D11DA3" w:rsidRPr="00082138">
          <w:rPr>
            <w:rStyle w:val="a8"/>
            <w:rFonts w:ascii="微软雅黑" w:eastAsia="微软雅黑" w:hAnsi="微软雅黑" w:cs="Times New Roman"/>
            <w:b/>
            <w:bCs/>
            <w:noProof/>
          </w:rPr>
          <w:t>1</w:t>
        </w:r>
        <w:r w:rsidR="00D11DA3">
          <w:rPr>
            <w:noProof/>
            <w:kern w:val="2"/>
            <w:sz w:val="21"/>
            <w:szCs w:val="22"/>
          </w:rPr>
          <w:tab/>
        </w:r>
        <w:r w:rsidR="00D11DA3" w:rsidRPr="00082138">
          <w:rPr>
            <w:rStyle w:val="a8"/>
            <w:rFonts w:ascii="微软雅黑" w:eastAsia="微软雅黑" w:hAnsi="微软雅黑" w:cs="Times New Roman"/>
            <w:b/>
            <w:bCs/>
            <w:noProof/>
          </w:rPr>
          <w:t>关于本文档</w:t>
        </w:r>
        <w:r w:rsidR="00D11DA3">
          <w:rPr>
            <w:noProof/>
            <w:webHidden/>
          </w:rPr>
          <w:tab/>
        </w:r>
        <w:r w:rsidR="00D11DA3">
          <w:rPr>
            <w:noProof/>
            <w:webHidden/>
          </w:rPr>
          <w:fldChar w:fldCharType="begin"/>
        </w:r>
        <w:r w:rsidR="00D11DA3">
          <w:rPr>
            <w:noProof/>
            <w:webHidden/>
          </w:rPr>
          <w:instrText xml:space="preserve"> PAGEREF _Toc36412177 \h </w:instrText>
        </w:r>
        <w:r w:rsidR="00D11DA3">
          <w:rPr>
            <w:noProof/>
            <w:webHidden/>
          </w:rPr>
        </w:r>
        <w:r w:rsidR="00D11DA3">
          <w:rPr>
            <w:noProof/>
            <w:webHidden/>
          </w:rPr>
          <w:fldChar w:fldCharType="separate"/>
        </w:r>
        <w:r w:rsidR="00D11DA3">
          <w:rPr>
            <w:noProof/>
            <w:webHidden/>
          </w:rPr>
          <w:t>3</w:t>
        </w:r>
        <w:r w:rsidR="00D11DA3">
          <w:rPr>
            <w:noProof/>
            <w:webHidden/>
          </w:rPr>
          <w:fldChar w:fldCharType="end"/>
        </w:r>
      </w:hyperlink>
    </w:p>
    <w:p w14:paraId="53094F41" w14:textId="25731FC4" w:rsidR="00D11DA3" w:rsidRDefault="00BA4F0F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6412178" w:history="1"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1.1</w:t>
        </w:r>
        <w:r w:rsidR="00D11DA3">
          <w:rPr>
            <w:noProof/>
            <w:kern w:val="2"/>
            <w:sz w:val="21"/>
            <w:szCs w:val="22"/>
          </w:rPr>
          <w:tab/>
        </w:r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内容说明</w:t>
        </w:r>
        <w:r w:rsidR="00D11DA3">
          <w:rPr>
            <w:noProof/>
            <w:webHidden/>
          </w:rPr>
          <w:tab/>
        </w:r>
        <w:r w:rsidR="00D11DA3">
          <w:rPr>
            <w:noProof/>
            <w:webHidden/>
          </w:rPr>
          <w:fldChar w:fldCharType="begin"/>
        </w:r>
        <w:r w:rsidR="00D11DA3">
          <w:rPr>
            <w:noProof/>
            <w:webHidden/>
          </w:rPr>
          <w:instrText xml:space="preserve"> PAGEREF _Toc36412178 \h </w:instrText>
        </w:r>
        <w:r w:rsidR="00D11DA3">
          <w:rPr>
            <w:noProof/>
            <w:webHidden/>
          </w:rPr>
        </w:r>
        <w:r w:rsidR="00D11DA3">
          <w:rPr>
            <w:noProof/>
            <w:webHidden/>
          </w:rPr>
          <w:fldChar w:fldCharType="separate"/>
        </w:r>
        <w:r w:rsidR="00D11DA3">
          <w:rPr>
            <w:noProof/>
            <w:webHidden/>
          </w:rPr>
          <w:t>3</w:t>
        </w:r>
        <w:r w:rsidR="00D11DA3">
          <w:rPr>
            <w:noProof/>
            <w:webHidden/>
          </w:rPr>
          <w:fldChar w:fldCharType="end"/>
        </w:r>
      </w:hyperlink>
    </w:p>
    <w:p w14:paraId="2732638E" w14:textId="5708F3F8" w:rsidR="00D11DA3" w:rsidRDefault="00BA4F0F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6412179" w:history="1"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1.2</w:t>
        </w:r>
        <w:r w:rsidR="00D11DA3">
          <w:rPr>
            <w:noProof/>
            <w:kern w:val="2"/>
            <w:sz w:val="21"/>
            <w:szCs w:val="22"/>
          </w:rPr>
          <w:tab/>
        </w:r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适用范围</w:t>
        </w:r>
        <w:r w:rsidR="00D11DA3">
          <w:rPr>
            <w:noProof/>
            <w:webHidden/>
          </w:rPr>
          <w:tab/>
        </w:r>
        <w:r w:rsidR="00D11DA3">
          <w:rPr>
            <w:noProof/>
            <w:webHidden/>
          </w:rPr>
          <w:fldChar w:fldCharType="begin"/>
        </w:r>
        <w:r w:rsidR="00D11DA3">
          <w:rPr>
            <w:noProof/>
            <w:webHidden/>
          </w:rPr>
          <w:instrText xml:space="preserve"> PAGEREF _Toc36412179 \h </w:instrText>
        </w:r>
        <w:r w:rsidR="00D11DA3">
          <w:rPr>
            <w:noProof/>
            <w:webHidden/>
          </w:rPr>
        </w:r>
        <w:r w:rsidR="00D11DA3">
          <w:rPr>
            <w:noProof/>
            <w:webHidden/>
          </w:rPr>
          <w:fldChar w:fldCharType="separate"/>
        </w:r>
        <w:r w:rsidR="00D11DA3">
          <w:rPr>
            <w:noProof/>
            <w:webHidden/>
          </w:rPr>
          <w:t>3</w:t>
        </w:r>
        <w:r w:rsidR="00D11DA3">
          <w:rPr>
            <w:noProof/>
            <w:webHidden/>
          </w:rPr>
          <w:fldChar w:fldCharType="end"/>
        </w:r>
      </w:hyperlink>
    </w:p>
    <w:p w14:paraId="53220A7D" w14:textId="4643D6A9" w:rsidR="00D11DA3" w:rsidRDefault="00BA4F0F">
      <w:pPr>
        <w:pStyle w:val="TOC1"/>
        <w:tabs>
          <w:tab w:val="left" w:pos="420"/>
          <w:tab w:val="right" w:leader="dot" w:pos="8380"/>
        </w:tabs>
        <w:rPr>
          <w:noProof/>
          <w:kern w:val="2"/>
          <w:sz w:val="21"/>
          <w:szCs w:val="22"/>
        </w:rPr>
      </w:pPr>
      <w:hyperlink w:anchor="_Toc36412180" w:history="1">
        <w:r w:rsidR="00D11DA3" w:rsidRPr="00082138">
          <w:rPr>
            <w:rStyle w:val="a8"/>
            <w:rFonts w:ascii="微软雅黑" w:eastAsia="微软雅黑" w:hAnsi="微软雅黑" w:cs="Times New Roman"/>
            <w:b/>
            <w:bCs/>
            <w:noProof/>
          </w:rPr>
          <w:t>2</w:t>
        </w:r>
        <w:r w:rsidR="00D11DA3">
          <w:rPr>
            <w:noProof/>
            <w:kern w:val="2"/>
            <w:sz w:val="21"/>
            <w:szCs w:val="22"/>
          </w:rPr>
          <w:tab/>
        </w:r>
        <w:r w:rsidR="00D11DA3" w:rsidRPr="00082138">
          <w:rPr>
            <w:rStyle w:val="a8"/>
            <w:rFonts w:ascii="微软雅黑" w:eastAsia="微软雅黑" w:hAnsi="微软雅黑" w:cs="Times New Roman"/>
            <w:b/>
            <w:bCs/>
            <w:noProof/>
          </w:rPr>
          <w:t>公共参数</w:t>
        </w:r>
        <w:r w:rsidR="00D11DA3">
          <w:rPr>
            <w:noProof/>
            <w:webHidden/>
          </w:rPr>
          <w:tab/>
        </w:r>
        <w:r w:rsidR="00D11DA3">
          <w:rPr>
            <w:noProof/>
            <w:webHidden/>
          </w:rPr>
          <w:fldChar w:fldCharType="begin"/>
        </w:r>
        <w:r w:rsidR="00D11DA3">
          <w:rPr>
            <w:noProof/>
            <w:webHidden/>
          </w:rPr>
          <w:instrText xml:space="preserve"> PAGEREF _Toc36412180 \h </w:instrText>
        </w:r>
        <w:r w:rsidR="00D11DA3">
          <w:rPr>
            <w:noProof/>
            <w:webHidden/>
          </w:rPr>
        </w:r>
        <w:r w:rsidR="00D11DA3">
          <w:rPr>
            <w:noProof/>
            <w:webHidden/>
          </w:rPr>
          <w:fldChar w:fldCharType="separate"/>
        </w:r>
        <w:r w:rsidR="00D11DA3">
          <w:rPr>
            <w:noProof/>
            <w:webHidden/>
          </w:rPr>
          <w:t>4</w:t>
        </w:r>
        <w:r w:rsidR="00D11DA3">
          <w:rPr>
            <w:noProof/>
            <w:webHidden/>
          </w:rPr>
          <w:fldChar w:fldCharType="end"/>
        </w:r>
      </w:hyperlink>
    </w:p>
    <w:p w14:paraId="5BF93753" w14:textId="26531DF6" w:rsidR="00D11DA3" w:rsidRDefault="00BA4F0F">
      <w:pPr>
        <w:pStyle w:val="TOC1"/>
        <w:tabs>
          <w:tab w:val="left" w:pos="420"/>
          <w:tab w:val="right" w:leader="dot" w:pos="8380"/>
        </w:tabs>
        <w:rPr>
          <w:noProof/>
          <w:kern w:val="2"/>
          <w:sz w:val="21"/>
          <w:szCs w:val="22"/>
        </w:rPr>
      </w:pPr>
      <w:hyperlink w:anchor="_Toc36412181" w:history="1">
        <w:r w:rsidR="00D11DA3" w:rsidRPr="00082138">
          <w:rPr>
            <w:rStyle w:val="a8"/>
            <w:rFonts w:ascii="微软雅黑" w:eastAsia="微软雅黑" w:hAnsi="微软雅黑" w:cs="Times New Roman"/>
            <w:b/>
            <w:bCs/>
            <w:noProof/>
          </w:rPr>
          <w:t>3</w:t>
        </w:r>
        <w:r w:rsidR="00D11DA3">
          <w:rPr>
            <w:noProof/>
            <w:kern w:val="2"/>
            <w:sz w:val="21"/>
            <w:szCs w:val="22"/>
          </w:rPr>
          <w:tab/>
        </w:r>
        <w:r w:rsidR="00D11DA3" w:rsidRPr="00082138">
          <w:rPr>
            <w:rStyle w:val="a8"/>
            <w:rFonts w:ascii="微软雅黑" w:eastAsia="微软雅黑" w:hAnsi="微软雅黑" w:cs="Times New Roman"/>
            <w:b/>
            <w:bCs/>
            <w:noProof/>
          </w:rPr>
          <w:t>事件定义</w:t>
        </w:r>
        <w:r w:rsidR="00D11DA3">
          <w:rPr>
            <w:noProof/>
            <w:webHidden/>
          </w:rPr>
          <w:tab/>
        </w:r>
        <w:r w:rsidR="00D11DA3">
          <w:rPr>
            <w:noProof/>
            <w:webHidden/>
          </w:rPr>
          <w:fldChar w:fldCharType="begin"/>
        </w:r>
        <w:r w:rsidR="00D11DA3">
          <w:rPr>
            <w:noProof/>
            <w:webHidden/>
          </w:rPr>
          <w:instrText xml:space="preserve"> PAGEREF _Toc36412181 \h </w:instrText>
        </w:r>
        <w:r w:rsidR="00D11DA3">
          <w:rPr>
            <w:noProof/>
            <w:webHidden/>
          </w:rPr>
        </w:r>
        <w:r w:rsidR="00D11DA3">
          <w:rPr>
            <w:noProof/>
            <w:webHidden/>
          </w:rPr>
          <w:fldChar w:fldCharType="separate"/>
        </w:r>
        <w:r w:rsidR="00D11DA3">
          <w:rPr>
            <w:noProof/>
            <w:webHidden/>
          </w:rPr>
          <w:t>5</w:t>
        </w:r>
        <w:r w:rsidR="00D11DA3">
          <w:rPr>
            <w:noProof/>
            <w:webHidden/>
          </w:rPr>
          <w:fldChar w:fldCharType="end"/>
        </w:r>
      </w:hyperlink>
    </w:p>
    <w:p w14:paraId="02CC43CC" w14:textId="2E4DC1F5" w:rsidR="00D11DA3" w:rsidRDefault="00BA4F0F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6412182" w:history="1"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3.1</w:t>
        </w:r>
        <w:r w:rsidR="00D11DA3">
          <w:rPr>
            <w:noProof/>
            <w:kern w:val="2"/>
            <w:sz w:val="21"/>
            <w:szCs w:val="22"/>
          </w:rPr>
          <w:tab/>
        </w:r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页面访问（enter）</w:t>
        </w:r>
        <w:r w:rsidR="00D11DA3">
          <w:rPr>
            <w:noProof/>
            <w:webHidden/>
          </w:rPr>
          <w:tab/>
        </w:r>
        <w:r w:rsidR="00D11DA3">
          <w:rPr>
            <w:noProof/>
            <w:webHidden/>
          </w:rPr>
          <w:fldChar w:fldCharType="begin"/>
        </w:r>
        <w:r w:rsidR="00D11DA3">
          <w:rPr>
            <w:noProof/>
            <w:webHidden/>
          </w:rPr>
          <w:instrText xml:space="preserve"> PAGEREF _Toc36412182 \h </w:instrText>
        </w:r>
        <w:r w:rsidR="00D11DA3">
          <w:rPr>
            <w:noProof/>
            <w:webHidden/>
          </w:rPr>
        </w:r>
        <w:r w:rsidR="00D11DA3">
          <w:rPr>
            <w:noProof/>
            <w:webHidden/>
          </w:rPr>
          <w:fldChar w:fldCharType="separate"/>
        </w:r>
        <w:r w:rsidR="00D11DA3">
          <w:rPr>
            <w:noProof/>
            <w:webHidden/>
          </w:rPr>
          <w:t>5</w:t>
        </w:r>
        <w:r w:rsidR="00D11DA3">
          <w:rPr>
            <w:noProof/>
            <w:webHidden/>
          </w:rPr>
          <w:fldChar w:fldCharType="end"/>
        </w:r>
      </w:hyperlink>
    </w:p>
    <w:p w14:paraId="71519803" w14:textId="124527F0" w:rsidR="00D11DA3" w:rsidRDefault="00BA4F0F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6412183" w:history="1"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3.2</w:t>
        </w:r>
        <w:r w:rsidR="00D11DA3">
          <w:rPr>
            <w:noProof/>
            <w:kern w:val="2"/>
            <w:sz w:val="21"/>
            <w:szCs w:val="22"/>
          </w:rPr>
          <w:tab/>
        </w:r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页面退出（quit）</w:t>
        </w:r>
        <w:r w:rsidR="00D11DA3">
          <w:rPr>
            <w:noProof/>
            <w:webHidden/>
          </w:rPr>
          <w:tab/>
        </w:r>
        <w:r w:rsidR="00D11DA3">
          <w:rPr>
            <w:noProof/>
            <w:webHidden/>
          </w:rPr>
          <w:fldChar w:fldCharType="begin"/>
        </w:r>
        <w:r w:rsidR="00D11DA3">
          <w:rPr>
            <w:noProof/>
            <w:webHidden/>
          </w:rPr>
          <w:instrText xml:space="preserve"> PAGEREF _Toc36412183 \h </w:instrText>
        </w:r>
        <w:r w:rsidR="00D11DA3">
          <w:rPr>
            <w:noProof/>
            <w:webHidden/>
          </w:rPr>
        </w:r>
        <w:r w:rsidR="00D11DA3">
          <w:rPr>
            <w:noProof/>
            <w:webHidden/>
          </w:rPr>
          <w:fldChar w:fldCharType="separate"/>
        </w:r>
        <w:r w:rsidR="00D11DA3">
          <w:rPr>
            <w:noProof/>
            <w:webHidden/>
          </w:rPr>
          <w:t>5</w:t>
        </w:r>
        <w:r w:rsidR="00D11DA3">
          <w:rPr>
            <w:noProof/>
            <w:webHidden/>
          </w:rPr>
          <w:fldChar w:fldCharType="end"/>
        </w:r>
      </w:hyperlink>
    </w:p>
    <w:p w14:paraId="6241A00E" w14:textId="5288F645" w:rsidR="00D11DA3" w:rsidRDefault="00BA4F0F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6412184" w:history="1"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3.3</w:t>
        </w:r>
        <w:r w:rsidR="00D11DA3">
          <w:rPr>
            <w:noProof/>
            <w:kern w:val="2"/>
            <w:sz w:val="21"/>
            <w:szCs w:val="22"/>
          </w:rPr>
          <w:tab/>
        </w:r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后台沉睡（sleep）</w:t>
        </w:r>
        <w:r w:rsidR="00D11DA3">
          <w:rPr>
            <w:noProof/>
            <w:webHidden/>
          </w:rPr>
          <w:tab/>
        </w:r>
        <w:r w:rsidR="00D11DA3">
          <w:rPr>
            <w:noProof/>
            <w:webHidden/>
          </w:rPr>
          <w:fldChar w:fldCharType="begin"/>
        </w:r>
        <w:r w:rsidR="00D11DA3">
          <w:rPr>
            <w:noProof/>
            <w:webHidden/>
          </w:rPr>
          <w:instrText xml:space="preserve"> PAGEREF _Toc36412184 \h </w:instrText>
        </w:r>
        <w:r w:rsidR="00D11DA3">
          <w:rPr>
            <w:noProof/>
            <w:webHidden/>
          </w:rPr>
        </w:r>
        <w:r w:rsidR="00D11DA3">
          <w:rPr>
            <w:noProof/>
            <w:webHidden/>
          </w:rPr>
          <w:fldChar w:fldCharType="separate"/>
        </w:r>
        <w:r w:rsidR="00D11DA3">
          <w:rPr>
            <w:noProof/>
            <w:webHidden/>
          </w:rPr>
          <w:t>6</w:t>
        </w:r>
        <w:r w:rsidR="00D11DA3">
          <w:rPr>
            <w:noProof/>
            <w:webHidden/>
          </w:rPr>
          <w:fldChar w:fldCharType="end"/>
        </w:r>
      </w:hyperlink>
    </w:p>
    <w:p w14:paraId="0AA61853" w14:textId="2CA93E68" w:rsidR="00D11DA3" w:rsidRDefault="00BA4F0F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6412185" w:history="1"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3.4</w:t>
        </w:r>
        <w:r w:rsidR="00D11DA3">
          <w:rPr>
            <w:noProof/>
            <w:kern w:val="2"/>
            <w:sz w:val="21"/>
            <w:szCs w:val="22"/>
          </w:rPr>
          <w:tab/>
        </w:r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前端唤醒（wakeup）</w:t>
        </w:r>
        <w:r w:rsidR="00D11DA3">
          <w:rPr>
            <w:noProof/>
            <w:webHidden/>
          </w:rPr>
          <w:tab/>
        </w:r>
        <w:r w:rsidR="00D11DA3">
          <w:rPr>
            <w:noProof/>
            <w:webHidden/>
          </w:rPr>
          <w:fldChar w:fldCharType="begin"/>
        </w:r>
        <w:r w:rsidR="00D11DA3">
          <w:rPr>
            <w:noProof/>
            <w:webHidden/>
          </w:rPr>
          <w:instrText xml:space="preserve"> PAGEREF _Toc36412185 \h </w:instrText>
        </w:r>
        <w:r w:rsidR="00D11DA3">
          <w:rPr>
            <w:noProof/>
            <w:webHidden/>
          </w:rPr>
        </w:r>
        <w:r w:rsidR="00D11DA3">
          <w:rPr>
            <w:noProof/>
            <w:webHidden/>
          </w:rPr>
          <w:fldChar w:fldCharType="separate"/>
        </w:r>
        <w:r w:rsidR="00D11DA3">
          <w:rPr>
            <w:noProof/>
            <w:webHidden/>
          </w:rPr>
          <w:t>6</w:t>
        </w:r>
        <w:r w:rsidR="00D11DA3">
          <w:rPr>
            <w:noProof/>
            <w:webHidden/>
          </w:rPr>
          <w:fldChar w:fldCharType="end"/>
        </w:r>
      </w:hyperlink>
    </w:p>
    <w:p w14:paraId="20FFD676" w14:textId="316DC650" w:rsidR="00D11DA3" w:rsidRDefault="00BA4F0F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6412186" w:history="1"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3.5</w:t>
        </w:r>
        <w:r w:rsidR="00D11DA3">
          <w:rPr>
            <w:noProof/>
            <w:kern w:val="2"/>
            <w:sz w:val="21"/>
            <w:szCs w:val="22"/>
          </w:rPr>
          <w:tab/>
        </w:r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点击事件（click）</w:t>
        </w:r>
        <w:r w:rsidR="00D11DA3">
          <w:rPr>
            <w:noProof/>
            <w:webHidden/>
          </w:rPr>
          <w:tab/>
        </w:r>
        <w:r w:rsidR="00D11DA3">
          <w:rPr>
            <w:noProof/>
            <w:webHidden/>
          </w:rPr>
          <w:fldChar w:fldCharType="begin"/>
        </w:r>
        <w:r w:rsidR="00D11DA3">
          <w:rPr>
            <w:noProof/>
            <w:webHidden/>
          </w:rPr>
          <w:instrText xml:space="preserve"> PAGEREF _Toc36412186 \h </w:instrText>
        </w:r>
        <w:r w:rsidR="00D11DA3">
          <w:rPr>
            <w:noProof/>
            <w:webHidden/>
          </w:rPr>
        </w:r>
        <w:r w:rsidR="00D11DA3">
          <w:rPr>
            <w:noProof/>
            <w:webHidden/>
          </w:rPr>
          <w:fldChar w:fldCharType="separate"/>
        </w:r>
        <w:r w:rsidR="00D11DA3">
          <w:rPr>
            <w:noProof/>
            <w:webHidden/>
          </w:rPr>
          <w:t>6</w:t>
        </w:r>
        <w:r w:rsidR="00D11DA3">
          <w:rPr>
            <w:noProof/>
            <w:webHidden/>
          </w:rPr>
          <w:fldChar w:fldCharType="end"/>
        </w:r>
      </w:hyperlink>
    </w:p>
    <w:p w14:paraId="11D32A16" w14:textId="01D45D46" w:rsidR="00D11DA3" w:rsidRDefault="00BA4F0F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6412187" w:history="1"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3.6</w:t>
        </w:r>
        <w:r w:rsidR="00D11DA3">
          <w:rPr>
            <w:noProof/>
            <w:kern w:val="2"/>
            <w:sz w:val="21"/>
            <w:szCs w:val="22"/>
          </w:rPr>
          <w:tab/>
        </w:r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曝光事件（exposure）</w:t>
        </w:r>
        <w:r w:rsidR="00D11DA3">
          <w:rPr>
            <w:noProof/>
            <w:webHidden/>
          </w:rPr>
          <w:tab/>
        </w:r>
        <w:r w:rsidR="00D11DA3">
          <w:rPr>
            <w:noProof/>
            <w:webHidden/>
          </w:rPr>
          <w:fldChar w:fldCharType="begin"/>
        </w:r>
        <w:r w:rsidR="00D11DA3">
          <w:rPr>
            <w:noProof/>
            <w:webHidden/>
          </w:rPr>
          <w:instrText xml:space="preserve"> PAGEREF _Toc36412187 \h </w:instrText>
        </w:r>
        <w:r w:rsidR="00D11DA3">
          <w:rPr>
            <w:noProof/>
            <w:webHidden/>
          </w:rPr>
        </w:r>
        <w:r w:rsidR="00D11DA3">
          <w:rPr>
            <w:noProof/>
            <w:webHidden/>
          </w:rPr>
          <w:fldChar w:fldCharType="separate"/>
        </w:r>
        <w:r w:rsidR="00D11DA3">
          <w:rPr>
            <w:noProof/>
            <w:webHidden/>
          </w:rPr>
          <w:t>6</w:t>
        </w:r>
        <w:r w:rsidR="00D11DA3">
          <w:rPr>
            <w:noProof/>
            <w:webHidden/>
          </w:rPr>
          <w:fldChar w:fldCharType="end"/>
        </w:r>
      </w:hyperlink>
    </w:p>
    <w:p w14:paraId="6D0250D3" w14:textId="385010E9" w:rsidR="00D11DA3" w:rsidRDefault="00BA4F0F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6412188" w:history="1"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3.7</w:t>
        </w:r>
        <w:r w:rsidR="00D11DA3">
          <w:rPr>
            <w:noProof/>
            <w:kern w:val="2"/>
            <w:sz w:val="21"/>
            <w:szCs w:val="22"/>
          </w:rPr>
          <w:tab/>
        </w:r>
        <w:r w:rsidR="00D11DA3" w:rsidRPr="00082138">
          <w:rPr>
            <w:rStyle w:val="a8"/>
            <w:rFonts w:ascii="微软雅黑" w:eastAsia="微软雅黑" w:hAnsi="微软雅黑" w:cs="Times New Roman"/>
            <w:b/>
            <w:noProof/>
          </w:rPr>
          <w:t>隐藏事件（hide）</w:t>
        </w:r>
        <w:r w:rsidR="00D11DA3">
          <w:rPr>
            <w:noProof/>
            <w:webHidden/>
          </w:rPr>
          <w:tab/>
        </w:r>
        <w:r w:rsidR="00D11DA3">
          <w:rPr>
            <w:noProof/>
            <w:webHidden/>
          </w:rPr>
          <w:fldChar w:fldCharType="begin"/>
        </w:r>
        <w:r w:rsidR="00D11DA3">
          <w:rPr>
            <w:noProof/>
            <w:webHidden/>
          </w:rPr>
          <w:instrText xml:space="preserve"> PAGEREF _Toc36412188 \h </w:instrText>
        </w:r>
        <w:r w:rsidR="00D11DA3">
          <w:rPr>
            <w:noProof/>
            <w:webHidden/>
          </w:rPr>
        </w:r>
        <w:r w:rsidR="00D11DA3">
          <w:rPr>
            <w:noProof/>
            <w:webHidden/>
          </w:rPr>
          <w:fldChar w:fldCharType="separate"/>
        </w:r>
        <w:r w:rsidR="00D11DA3">
          <w:rPr>
            <w:noProof/>
            <w:webHidden/>
          </w:rPr>
          <w:t>7</w:t>
        </w:r>
        <w:r w:rsidR="00D11DA3">
          <w:rPr>
            <w:noProof/>
            <w:webHidden/>
          </w:rPr>
          <w:fldChar w:fldCharType="end"/>
        </w:r>
      </w:hyperlink>
    </w:p>
    <w:p w14:paraId="0CE3AFC2" w14:textId="322ABC35" w:rsidR="00D11DA3" w:rsidRDefault="00BA4F0F">
      <w:pPr>
        <w:pStyle w:val="TOC1"/>
        <w:tabs>
          <w:tab w:val="left" w:pos="420"/>
          <w:tab w:val="right" w:leader="dot" w:pos="8380"/>
        </w:tabs>
        <w:rPr>
          <w:noProof/>
          <w:kern w:val="2"/>
          <w:sz w:val="21"/>
          <w:szCs w:val="22"/>
        </w:rPr>
      </w:pPr>
      <w:hyperlink w:anchor="_Toc36412189" w:history="1">
        <w:r w:rsidR="00D11DA3" w:rsidRPr="00082138">
          <w:rPr>
            <w:rStyle w:val="a8"/>
            <w:rFonts w:ascii="微软雅黑" w:eastAsia="微软雅黑" w:hAnsi="微软雅黑" w:cs="Times New Roman"/>
            <w:b/>
            <w:bCs/>
            <w:noProof/>
          </w:rPr>
          <w:t>4</w:t>
        </w:r>
        <w:r w:rsidR="00D11DA3">
          <w:rPr>
            <w:noProof/>
            <w:kern w:val="2"/>
            <w:sz w:val="21"/>
            <w:szCs w:val="22"/>
          </w:rPr>
          <w:tab/>
        </w:r>
        <w:r w:rsidR="00D11DA3" w:rsidRPr="00082138">
          <w:rPr>
            <w:rStyle w:val="a8"/>
            <w:rFonts w:ascii="微软雅黑" w:eastAsia="微软雅黑" w:hAnsi="微软雅黑" w:cs="Times New Roman"/>
            <w:b/>
            <w:bCs/>
            <w:noProof/>
          </w:rPr>
          <w:t>点位表规范</w:t>
        </w:r>
        <w:r w:rsidR="00D11DA3">
          <w:rPr>
            <w:noProof/>
            <w:webHidden/>
          </w:rPr>
          <w:tab/>
        </w:r>
        <w:r w:rsidR="00D11DA3">
          <w:rPr>
            <w:noProof/>
            <w:webHidden/>
          </w:rPr>
          <w:fldChar w:fldCharType="begin"/>
        </w:r>
        <w:r w:rsidR="00D11DA3">
          <w:rPr>
            <w:noProof/>
            <w:webHidden/>
          </w:rPr>
          <w:instrText xml:space="preserve"> PAGEREF _Toc36412189 \h </w:instrText>
        </w:r>
        <w:r w:rsidR="00D11DA3">
          <w:rPr>
            <w:noProof/>
            <w:webHidden/>
          </w:rPr>
        </w:r>
        <w:r w:rsidR="00D11DA3">
          <w:rPr>
            <w:noProof/>
            <w:webHidden/>
          </w:rPr>
          <w:fldChar w:fldCharType="separate"/>
        </w:r>
        <w:r w:rsidR="00D11DA3">
          <w:rPr>
            <w:noProof/>
            <w:webHidden/>
          </w:rPr>
          <w:t>7</w:t>
        </w:r>
        <w:r w:rsidR="00D11DA3">
          <w:rPr>
            <w:noProof/>
            <w:webHidden/>
          </w:rPr>
          <w:fldChar w:fldCharType="end"/>
        </w:r>
      </w:hyperlink>
    </w:p>
    <w:p w14:paraId="531B09AD" w14:textId="15DA57C2" w:rsidR="00E66ED4" w:rsidRPr="00983764" w:rsidRDefault="007E39FE" w:rsidP="00D133EC">
      <w:pPr>
        <w:snapToGrid w:val="0"/>
        <w:spacing w:line="360" w:lineRule="auto"/>
        <w:jc w:val="both"/>
        <w:rPr>
          <w:rFonts w:ascii="微软雅黑" w:eastAsia="微软雅黑" w:hAnsi="微软雅黑" w:cs="Times New Roman"/>
          <w:color w:val="000000"/>
          <w:sz w:val="18"/>
          <w:szCs w:val="18"/>
        </w:rPr>
        <w:sectPr w:rsidR="00E66ED4" w:rsidRPr="00983764" w:rsidSect="006D3910">
          <w:headerReference w:type="default" r:id="rId8"/>
          <w:footerReference w:type="default" r:id="rId9"/>
          <w:headerReference w:type="first" r:id="rId10"/>
          <w:pgSz w:w="11906" w:h="16838" w:code="9"/>
          <w:pgMar w:top="1134" w:right="1758" w:bottom="1134" w:left="1758" w:header="851" w:footer="851" w:gutter="0"/>
          <w:cols w:space="425"/>
          <w:docGrid w:type="lines" w:linePitch="312"/>
        </w:sectPr>
      </w:pPr>
      <w:r w:rsidRPr="00983764"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</w:p>
    <w:p w14:paraId="4F4F101B" w14:textId="77777777" w:rsidR="00E66ED4" w:rsidRPr="00983764" w:rsidRDefault="00FF0048" w:rsidP="00D133EC">
      <w:pPr>
        <w:pStyle w:val="10"/>
        <w:snapToGrid w:val="0"/>
        <w:spacing w:line="360" w:lineRule="auto"/>
        <w:jc w:val="both"/>
        <w:rPr>
          <w:rFonts w:ascii="微软雅黑" w:eastAsia="微软雅黑" w:hAnsi="微软雅黑" w:cs="Times New Roman"/>
          <w:b/>
          <w:bCs/>
          <w:color w:val="000000" w:themeColor="text1"/>
        </w:rPr>
      </w:pPr>
      <w:bookmarkStart w:id="1" w:name="_Toc351456270"/>
      <w:bookmarkStart w:id="2" w:name="_Toc356565106"/>
      <w:bookmarkStart w:id="3" w:name="_Toc36412177"/>
      <w:r w:rsidRPr="00983764">
        <w:rPr>
          <w:rFonts w:ascii="微软雅黑" w:eastAsia="微软雅黑" w:hAnsi="微软雅黑" w:cs="Times New Roman"/>
          <w:b/>
          <w:bCs/>
          <w:color w:val="000000" w:themeColor="text1"/>
        </w:rPr>
        <w:lastRenderedPageBreak/>
        <w:t>关于本文档</w:t>
      </w:r>
      <w:bookmarkEnd w:id="1"/>
      <w:bookmarkEnd w:id="2"/>
      <w:bookmarkEnd w:id="3"/>
    </w:p>
    <w:p w14:paraId="2729C8FB" w14:textId="77777777" w:rsidR="00E66ED4" w:rsidRPr="00983764" w:rsidRDefault="00FF0048" w:rsidP="00D133EC">
      <w:pPr>
        <w:pStyle w:val="2"/>
        <w:snapToGrid w:val="0"/>
        <w:spacing w:line="360" w:lineRule="auto"/>
        <w:jc w:val="both"/>
        <w:rPr>
          <w:rFonts w:ascii="微软雅黑" w:eastAsia="微软雅黑" w:hAnsi="微软雅黑" w:cs="Times New Roman"/>
          <w:b/>
          <w:color w:val="auto"/>
        </w:rPr>
      </w:pPr>
      <w:bookmarkStart w:id="4" w:name="_Toc181442278"/>
      <w:bookmarkStart w:id="5" w:name="_Toc119727641"/>
      <w:bookmarkStart w:id="6" w:name="_Toc351456271"/>
      <w:bookmarkStart w:id="7" w:name="_Toc356565107"/>
      <w:bookmarkStart w:id="8" w:name="_Toc36412178"/>
      <w:r w:rsidRPr="00983764">
        <w:rPr>
          <w:rFonts w:ascii="微软雅黑" w:eastAsia="微软雅黑" w:hAnsi="微软雅黑" w:cs="Times New Roman"/>
          <w:b/>
          <w:color w:val="auto"/>
        </w:rPr>
        <w:t>内容</w:t>
      </w:r>
      <w:bookmarkEnd w:id="4"/>
      <w:bookmarkEnd w:id="5"/>
      <w:r w:rsidRPr="00983764">
        <w:rPr>
          <w:rFonts w:ascii="微软雅黑" w:eastAsia="微软雅黑" w:hAnsi="微软雅黑" w:cs="Times New Roman"/>
          <w:b/>
          <w:color w:val="auto"/>
        </w:rPr>
        <w:t>说明</w:t>
      </w:r>
      <w:bookmarkEnd w:id="6"/>
      <w:bookmarkEnd w:id="7"/>
      <w:bookmarkEnd w:id="8"/>
    </w:p>
    <w:p w14:paraId="21F069F3" w14:textId="23784C52" w:rsidR="0030747B" w:rsidRPr="00983764" w:rsidRDefault="00FF0048" w:rsidP="00D133EC">
      <w:pPr>
        <w:pStyle w:val="aff6"/>
        <w:snapToGrid w:val="0"/>
        <w:spacing w:before="120" w:line="360" w:lineRule="auto"/>
        <w:ind w:leftChars="0" w:left="0" w:firstLineChars="0" w:firstLine="359"/>
        <w:jc w:val="both"/>
        <w:rPr>
          <w:rFonts w:ascii="微软雅黑" w:eastAsia="微软雅黑" w:hAnsi="微软雅黑" w:cs="Times New Roman"/>
          <w:szCs w:val="21"/>
        </w:rPr>
      </w:pPr>
      <w:r w:rsidRPr="00983764">
        <w:rPr>
          <w:rFonts w:ascii="微软雅黑" w:eastAsia="微软雅黑" w:hAnsi="微软雅黑" w:cs="Times New Roman"/>
          <w:szCs w:val="21"/>
        </w:rPr>
        <w:t>本文档用于描述</w:t>
      </w:r>
      <w:r w:rsidR="0030747B" w:rsidRPr="00983764">
        <w:rPr>
          <w:rFonts w:ascii="微软雅黑" w:eastAsia="微软雅黑" w:hAnsi="微软雅黑" w:cs="Times New Roman" w:hint="eastAsia"/>
          <w:szCs w:val="21"/>
        </w:rPr>
        <w:t>埋点规范。</w:t>
      </w:r>
      <w:r w:rsidR="0030747B" w:rsidRPr="00983764">
        <w:rPr>
          <w:rFonts w:ascii="微软雅黑" w:eastAsia="微软雅黑" w:hAnsi="微软雅黑" w:cs="Times New Roman"/>
          <w:szCs w:val="21"/>
        </w:rPr>
        <w:t xml:space="preserve"> </w:t>
      </w:r>
    </w:p>
    <w:p w14:paraId="4090F80B" w14:textId="77777777" w:rsidR="0030747B" w:rsidRPr="00983764" w:rsidRDefault="0030747B" w:rsidP="00D133EC">
      <w:pPr>
        <w:pStyle w:val="aff6"/>
        <w:snapToGrid w:val="0"/>
        <w:spacing w:before="120" w:line="360" w:lineRule="auto"/>
        <w:ind w:leftChars="0" w:left="0" w:firstLineChars="0" w:firstLine="359"/>
        <w:jc w:val="both"/>
        <w:rPr>
          <w:rFonts w:ascii="微软雅黑" w:eastAsia="微软雅黑" w:hAnsi="微软雅黑" w:cs="Times New Roman"/>
          <w:szCs w:val="21"/>
        </w:rPr>
      </w:pPr>
    </w:p>
    <w:p w14:paraId="48807200" w14:textId="77777777" w:rsidR="00E66ED4" w:rsidRPr="00983764" w:rsidRDefault="00FF0048" w:rsidP="00D133EC">
      <w:pPr>
        <w:pStyle w:val="2"/>
        <w:snapToGrid w:val="0"/>
        <w:spacing w:line="360" w:lineRule="auto"/>
        <w:jc w:val="both"/>
        <w:rPr>
          <w:rFonts w:ascii="微软雅黑" w:eastAsia="微软雅黑" w:hAnsi="微软雅黑" w:cs="Times New Roman"/>
          <w:b/>
          <w:color w:val="auto"/>
        </w:rPr>
      </w:pPr>
      <w:bookmarkStart w:id="9" w:name="_Toc181442279"/>
      <w:bookmarkStart w:id="10" w:name="_Toc119727642"/>
      <w:bookmarkStart w:id="11" w:name="_Toc351456272"/>
      <w:bookmarkStart w:id="12" w:name="_Toc356565108"/>
      <w:bookmarkStart w:id="13" w:name="_Toc36412179"/>
      <w:r w:rsidRPr="00983764">
        <w:rPr>
          <w:rFonts w:ascii="微软雅黑" w:eastAsia="微软雅黑" w:hAnsi="微软雅黑" w:cs="Times New Roman"/>
          <w:b/>
          <w:color w:val="auto"/>
        </w:rPr>
        <w:t>适用</w:t>
      </w:r>
      <w:bookmarkEnd w:id="9"/>
      <w:bookmarkEnd w:id="10"/>
      <w:bookmarkEnd w:id="11"/>
      <w:r w:rsidRPr="00983764">
        <w:rPr>
          <w:rFonts w:ascii="微软雅黑" w:eastAsia="微软雅黑" w:hAnsi="微软雅黑" w:cs="Times New Roman"/>
          <w:b/>
          <w:color w:val="auto"/>
        </w:rPr>
        <w:t>范围</w:t>
      </w:r>
      <w:bookmarkEnd w:id="12"/>
      <w:bookmarkEnd w:id="13"/>
    </w:p>
    <w:p w14:paraId="02A24C29" w14:textId="77777777" w:rsidR="001E6279" w:rsidRPr="00983764" w:rsidRDefault="001E6279" w:rsidP="00983764">
      <w:pPr>
        <w:pStyle w:val="aff6"/>
        <w:snapToGrid w:val="0"/>
        <w:spacing w:before="120" w:line="360" w:lineRule="auto"/>
        <w:ind w:leftChars="0" w:left="0" w:firstLineChars="0" w:firstLine="420"/>
        <w:jc w:val="both"/>
        <w:rPr>
          <w:rFonts w:ascii="微软雅黑" w:eastAsia="微软雅黑" w:hAnsi="微软雅黑" w:cs="Times New Roman"/>
        </w:rPr>
      </w:pPr>
      <w:bookmarkStart w:id="14" w:name="_Toc351456273"/>
      <w:bookmarkStart w:id="15" w:name="_Toc356565109"/>
      <w:bookmarkStart w:id="16" w:name="_Toc119727643"/>
      <w:r w:rsidRPr="00983764">
        <w:rPr>
          <w:rFonts w:ascii="微软雅黑" w:eastAsia="微软雅黑" w:hAnsi="微软雅黑" w:cs="Times New Roman"/>
        </w:rPr>
        <w:t>本文档遵从T3出行产品设计管理办法，由产品经理牵头。</w:t>
      </w:r>
    </w:p>
    <w:bookmarkEnd w:id="14"/>
    <w:bookmarkEnd w:id="15"/>
    <w:bookmarkEnd w:id="16"/>
    <w:p w14:paraId="26E06D98" w14:textId="61BFC3ED" w:rsidR="006059D6" w:rsidRPr="00983764" w:rsidRDefault="0030747B" w:rsidP="00983764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szCs w:val="21"/>
        </w:rPr>
      </w:pPr>
      <w:r w:rsidRPr="00983764">
        <w:rPr>
          <w:rFonts w:ascii="微软雅黑" w:eastAsia="微软雅黑" w:hAnsi="微软雅黑" w:cs="Times New Roman" w:hint="eastAsia"/>
          <w:szCs w:val="21"/>
        </w:rPr>
        <w:t>所有T</w:t>
      </w:r>
      <w:r w:rsidRPr="00983764">
        <w:rPr>
          <w:rFonts w:ascii="微软雅黑" w:eastAsia="微软雅黑" w:hAnsi="微软雅黑" w:cs="Times New Roman"/>
          <w:szCs w:val="21"/>
        </w:rPr>
        <w:t>3</w:t>
      </w:r>
      <w:r w:rsidRPr="00983764">
        <w:rPr>
          <w:rFonts w:ascii="微软雅黑" w:eastAsia="微软雅黑" w:hAnsi="微软雅黑" w:cs="Times New Roman" w:hint="eastAsia"/>
          <w:szCs w:val="21"/>
        </w:rPr>
        <w:t>出行前端埋点均应符合该文档要求。</w:t>
      </w:r>
    </w:p>
    <w:p w14:paraId="79FAC2A4" w14:textId="18F17D79" w:rsidR="00983764" w:rsidRPr="00983764" w:rsidRDefault="00983764" w:rsidP="00983764">
      <w:pPr>
        <w:snapToGrid w:val="0"/>
        <w:spacing w:line="360" w:lineRule="auto"/>
        <w:ind w:left="420"/>
        <w:rPr>
          <w:rFonts w:ascii="微软雅黑" w:eastAsia="微软雅黑" w:hAnsi="微软雅黑"/>
        </w:rPr>
      </w:pPr>
      <w:r w:rsidRPr="00983764">
        <w:rPr>
          <w:rFonts w:ascii="微软雅黑" w:eastAsia="微软雅黑" w:hAnsi="微软雅黑" w:hint="eastAsia"/>
        </w:rPr>
        <w:t>出现业务或交互变更时，</w:t>
      </w:r>
      <w:r>
        <w:rPr>
          <w:rFonts w:ascii="微软雅黑" w:eastAsia="微软雅黑" w:hAnsi="微软雅黑" w:hint="eastAsia"/>
        </w:rPr>
        <w:t>由</w:t>
      </w:r>
      <w:r w:rsidR="006404F0"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 w:hint="eastAsia"/>
        </w:rPr>
        <w:t>产品依据规范</w:t>
      </w:r>
      <w:r w:rsidRPr="00983764">
        <w:rPr>
          <w:rFonts w:ascii="微软雅黑" w:eastAsia="微软雅黑" w:hAnsi="微软雅黑" w:hint="eastAsia"/>
        </w:rPr>
        <w:t>统一输出修改</w:t>
      </w:r>
    </w:p>
    <w:p w14:paraId="14CC3ADC" w14:textId="77777777" w:rsidR="00983764" w:rsidRPr="00983764" w:rsidRDefault="00983764" w:rsidP="00D133EC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szCs w:val="21"/>
        </w:rPr>
      </w:pPr>
    </w:p>
    <w:p w14:paraId="5F797007" w14:textId="77B7BFBB" w:rsidR="00D133EC" w:rsidRPr="00983764" w:rsidRDefault="0073719F" w:rsidP="00D133EC">
      <w:pPr>
        <w:snapToGrid w:val="0"/>
        <w:spacing w:line="360" w:lineRule="auto"/>
        <w:rPr>
          <w:rFonts w:ascii="微软雅黑" w:eastAsia="微软雅黑" w:hAnsi="微软雅黑" w:cs="Times New Roman"/>
          <w:b/>
          <w:bCs/>
          <w:color w:val="000000" w:themeColor="text1"/>
          <w:sz w:val="32"/>
          <w:szCs w:val="32"/>
        </w:rPr>
      </w:pPr>
      <w:bookmarkStart w:id="17" w:name="_Toc356565112"/>
      <w:r w:rsidRPr="00983764">
        <w:rPr>
          <w:rFonts w:ascii="微软雅黑" w:eastAsia="微软雅黑" w:hAnsi="微软雅黑" w:cs="Times New Roman"/>
          <w:b/>
          <w:bCs/>
          <w:color w:val="000000" w:themeColor="text1"/>
        </w:rPr>
        <w:br w:type="page"/>
      </w:r>
      <w:bookmarkEnd w:id="17"/>
    </w:p>
    <w:p w14:paraId="729FF8B3" w14:textId="77777777" w:rsidR="00C86137" w:rsidRPr="00983764" w:rsidRDefault="00C86137" w:rsidP="00C86137">
      <w:pPr>
        <w:pStyle w:val="10"/>
        <w:snapToGrid w:val="0"/>
        <w:spacing w:line="360" w:lineRule="auto"/>
        <w:jc w:val="both"/>
        <w:rPr>
          <w:rFonts w:ascii="微软雅黑" w:eastAsia="微软雅黑" w:hAnsi="微软雅黑" w:cs="Times New Roman"/>
          <w:b/>
          <w:bCs/>
          <w:color w:val="000000" w:themeColor="text1"/>
        </w:rPr>
      </w:pPr>
      <w:bookmarkStart w:id="18" w:name="_Toc36412180"/>
      <w:r w:rsidRPr="00983764">
        <w:rPr>
          <w:rFonts w:ascii="微软雅黑" w:eastAsia="微软雅黑" w:hAnsi="微软雅黑" w:cs="Times New Roman" w:hint="eastAsia"/>
          <w:b/>
          <w:bCs/>
          <w:color w:val="000000" w:themeColor="text1"/>
        </w:rPr>
        <w:lastRenderedPageBreak/>
        <w:t>公共参数</w:t>
      </w:r>
      <w:bookmarkEnd w:id="18"/>
    </w:p>
    <w:tbl>
      <w:tblPr>
        <w:tblW w:w="8926" w:type="dxa"/>
        <w:tblLook w:val="04A0" w:firstRow="1" w:lastRow="0" w:firstColumn="1" w:lastColumn="0" w:noHBand="0" w:noVBand="1"/>
      </w:tblPr>
      <w:tblGrid>
        <w:gridCol w:w="1261"/>
        <w:gridCol w:w="1441"/>
        <w:gridCol w:w="992"/>
        <w:gridCol w:w="5232"/>
      </w:tblGrid>
      <w:tr w:rsidR="00393393" w:rsidRPr="00983764" w14:paraId="7739F364" w14:textId="77777777" w:rsidTr="002923D4">
        <w:trPr>
          <w:trHeight w:val="27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56505C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公共参数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558F99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72A093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类型</w:t>
            </w:r>
          </w:p>
        </w:tc>
        <w:tc>
          <w:tcPr>
            <w:tcW w:w="5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86DF86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参数说明</w:t>
            </w:r>
          </w:p>
        </w:tc>
      </w:tr>
      <w:tr w:rsidR="00393393" w:rsidRPr="00393393" w14:paraId="4E0D11FF" w14:textId="77777777" w:rsidTr="002923D4">
        <w:trPr>
          <w:trHeight w:val="2208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29C2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用户端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B6A4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client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9024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int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653F" w14:textId="77777777" w:rsidR="00E314E9" w:rsidRPr="002923D4" w:rsidRDefault="00393393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标识当前事件发生终端</w:t>
            </w:r>
          </w:p>
          <w:p w14:paraId="59A1B86F" w14:textId="2896F6C4" w:rsidR="00E314E9" w:rsidRPr="002923D4" w:rsidRDefault="00393393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1：乘客端</w:t>
            </w:r>
          </w:p>
          <w:p w14:paraId="7A01058B" w14:textId="428582F6" w:rsidR="00E314E9" w:rsidRPr="002923D4" w:rsidRDefault="00393393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2：司机端</w:t>
            </w:r>
          </w:p>
          <w:p w14:paraId="2DA894CA" w14:textId="77777777" w:rsidR="00B81C66" w:rsidRDefault="00393393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3：车管端</w:t>
            </w:r>
          </w:p>
          <w:p w14:paraId="38314199" w14:textId="3760D343" w:rsidR="00E314E9" w:rsidRPr="002923D4" w:rsidRDefault="00393393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4：司管端</w:t>
            </w:r>
          </w:p>
          <w:p w14:paraId="2BC84825" w14:textId="18958EEE" w:rsidR="00E314E9" w:rsidRPr="002923D4" w:rsidRDefault="00393393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5：企业管理端</w:t>
            </w:r>
          </w:p>
          <w:p w14:paraId="03529DC8" w14:textId="77777777" w:rsidR="00E314E9" w:rsidRPr="002923D4" w:rsidRDefault="00393393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20：H5页面</w:t>
            </w:r>
          </w:p>
          <w:p w14:paraId="45EA7165" w14:textId="2001E248" w:rsidR="00393393" w:rsidRPr="002923D4" w:rsidRDefault="00393393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30：PC页面</w:t>
            </w:r>
          </w:p>
        </w:tc>
      </w:tr>
      <w:tr w:rsidR="00F52D8C" w:rsidRPr="00393393" w14:paraId="19E7B7A0" w14:textId="77777777" w:rsidTr="00F52D8C">
        <w:trPr>
          <w:trHeight w:val="528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E515" w14:textId="5B148EC8" w:rsidR="00F52D8C" w:rsidRPr="002923D4" w:rsidRDefault="00F52D8C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 w:hint="eastAsia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版本号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F224E" w14:textId="64312BAF" w:rsidR="00F52D8C" w:rsidRPr="002923D4" w:rsidRDefault="00F52D8C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 w:hint="eastAsia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3F5B6" w14:textId="701CD253" w:rsidR="00F52D8C" w:rsidRPr="002923D4" w:rsidRDefault="00F52D8C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 w:hint="eastAsia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tring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605C2" w14:textId="20A37C66" w:rsidR="00F52D8C" w:rsidRPr="002923D4" w:rsidRDefault="00F52D8C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客户端版本号，如 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</w:rPr>
              <w:t>x</w:t>
            </w:r>
            <w:r>
              <w:rPr>
                <w:rFonts w:ascii="微软雅黑" w:eastAsia="微软雅黑" w:hAnsi="微软雅黑" w:cs="宋体"/>
                <w:color w:val="000000"/>
              </w:rPr>
              <w:t>.x.x.x</w:t>
            </w:r>
            <w:proofErr w:type="spellEnd"/>
          </w:p>
        </w:tc>
      </w:tr>
      <w:tr w:rsidR="00FD41A2" w:rsidRPr="00983764" w14:paraId="232B416B" w14:textId="77777777" w:rsidTr="002923D4">
        <w:trPr>
          <w:trHeight w:val="276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360DE" w14:textId="468A58CB" w:rsidR="00FD41A2" w:rsidRPr="002923D4" w:rsidRDefault="00FD41A2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渠道标识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81483" w14:textId="4B343D2F" w:rsidR="00FD41A2" w:rsidRPr="002923D4" w:rsidRDefault="00FD41A2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channel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7ED24" w14:textId="4649B920" w:rsidR="00FD41A2" w:rsidRPr="002923D4" w:rsidRDefault="00FD41A2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int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0CAB4" w14:textId="77777777" w:rsidR="00FD41A2" w:rsidRPr="002923D4" w:rsidRDefault="00FD41A2" w:rsidP="002923D4">
            <w:pPr>
              <w:snapToGrid w:val="0"/>
              <w:spacing w:after="0" w:line="288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app端打包标识，用于市场渠道推广区分来源，</w:t>
            </w:r>
          </w:p>
          <w:p w14:paraId="247121D2" w14:textId="7BE2E0E2" w:rsidR="00FD41A2" w:rsidRPr="002923D4" w:rsidRDefault="00FD41A2" w:rsidP="002923D4">
            <w:pPr>
              <w:snapToGrid w:val="0"/>
              <w:spacing w:after="0" w:line="288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1至1</w:t>
            </w:r>
            <w:r w:rsidRPr="002923D4">
              <w:rPr>
                <w:rFonts w:ascii="微软雅黑" w:eastAsia="微软雅黑" w:hAnsi="微软雅黑" w:cs="宋体"/>
                <w:color w:val="000000"/>
              </w:rPr>
              <w:t>000</w:t>
            </w: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用于Android，0固定标识i</w:t>
            </w:r>
            <w:r w:rsidRPr="002923D4">
              <w:rPr>
                <w:rFonts w:ascii="微软雅黑" w:eastAsia="微软雅黑" w:hAnsi="微软雅黑" w:cs="宋体"/>
                <w:color w:val="000000"/>
              </w:rPr>
              <w:t>OS</w:t>
            </w:r>
          </w:p>
        </w:tc>
      </w:tr>
      <w:tr w:rsidR="00393393" w:rsidRPr="00393393" w14:paraId="6E72954F" w14:textId="77777777" w:rsidTr="002923D4">
        <w:trPr>
          <w:trHeight w:val="276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47FC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上报时间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41DF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F21D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string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FDCE" w14:textId="77777777" w:rsidR="00393393" w:rsidRPr="002923D4" w:rsidRDefault="00393393" w:rsidP="002923D4">
            <w:pPr>
              <w:snapToGrid w:val="0"/>
              <w:spacing w:after="0" w:line="288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埋点上报时间，格式“YYYY/MM/DD HH:MM:SS”</w:t>
            </w:r>
          </w:p>
        </w:tc>
      </w:tr>
      <w:tr w:rsidR="00393393" w:rsidRPr="00393393" w14:paraId="762FDECD" w14:textId="77777777" w:rsidTr="002923D4">
        <w:trPr>
          <w:trHeight w:val="276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F0DC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终端型号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F6D3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model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BA65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string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81F1" w14:textId="77777777" w:rsidR="00393393" w:rsidRPr="002923D4" w:rsidRDefault="00393393" w:rsidP="002923D4">
            <w:pPr>
              <w:snapToGrid w:val="0"/>
              <w:spacing w:after="0" w:line="288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终端的设备型号</w:t>
            </w:r>
          </w:p>
        </w:tc>
      </w:tr>
      <w:tr w:rsidR="00393393" w:rsidRPr="00393393" w14:paraId="7A67A9C7" w14:textId="77777777" w:rsidTr="002923D4">
        <w:trPr>
          <w:trHeight w:val="1104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6007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终端系统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A244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platform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8ED9D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int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8966" w14:textId="77777777" w:rsidR="00E314E9" w:rsidRPr="002923D4" w:rsidRDefault="00393393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01：Android</w:t>
            </w:r>
          </w:p>
          <w:p w14:paraId="5A6B31FB" w14:textId="77777777" w:rsidR="00E314E9" w:rsidRPr="002923D4" w:rsidRDefault="00393393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02：iOS</w:t>
            </w:r>
          </w:p>
          <w:p w14:paraId="3D3A7D2E" w14:textId="77777777" w:rsidR="00E314E9" w:rsidRPr="002923D4" w:rsidRDefault="00393393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03：PC</w:t>
            </w:r>
          </w:p>
          <w:p w14:paraId="01F04A86" w14:textId="2AA2A902" w:rsidR="00393393" w:rsidRPr="002923D4" w:rsidRDefault="00393393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04：其他或无法识别</w:t>
            </w:r>
          </w:p>
        </w:tc>
      </w:tr>
      <w:tr w:rsidR="00393393" w:rsidRPr="00393393" w14:paraId="184525A5" w14:textId="77777777" w:rsidTr="002923D4">
        <w:trPr>
          <w:trHeight w:val="276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32D9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设备标识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B3D5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device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B5BD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string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BF8CF" w14:textId="43F526A5" w:rsidR="00393393" w:rsidRPr="002923D4" w:rsidRDefault="00393393" w:rsidP="002923D4">
            <w:pPr>
              <w:snapToGrid w:val="0"/>
              <w:spacing w:after="0" w:line="288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设备唯一标识</w:t>
            </w:r>
            <w:r w:rsidR="00D15437">
              <w:rPr>
                <w:rFonts w:ascii="微软雅黑" w:eastAsia="微软雅黑" w:hAnsi="微软雅黑" w:cs="宋体" w:hint="eastAsia"/>
                <w:color w:val="000000"/>
              </w:rPr>
              <w:t>，安卓IMEI，</w:t>
            </w:r>
            <w:proofErr w:type="spellStart"/>
            <w:r w:rsidR="00D15437">
              <w:rPr>
                <w:rFonts w:ascii="微软雅黑" w:eastAsia="微软雅黑" w:hAnsi="微软雅黑" w:cs="宋体" w:hint="eastAsia"/>
                <w:color w:val="000000"/>
              </w:rPr>
              <w:t>ios</w:t>
            </w:r>
            <w:proofErr w:type="spellEnd"/>
            <w:r w:rsidR="00D15437">
              <w:rPr>
                <w:rFonts w:ascii="微软雅黑" w:eastAsia="微软雅黑" w:hAnsi="微软雅黑" w:cs="宋体" w:hint="eastAsia"/>
                <w:color w:val="000000"/>
              </w:rPr>
              <w:t>使用</w:t>
            </w:r>
            <w:proofErr w:type="spellStart"/>
            <w:r w:rsidR="00D15437">
              <w:rPr>
                <w:rFonts w:ascii="微软雅黑" w:eastAsia="微软雅黑" w:hAnsi="微软雅黑" w:cs="宋体" w:hint="eastAsia"/>
                <w:color w:val="000000"/>
              </w:rPr>
              <w:t>idfa</w:t>
            </w:r>
            <w:proofErr w:type="spellEnd"/>
          </w:p>
        </w:tc>
      </w:tr>
      <w:tr w:rsidR="00393393" w:rsidRPr="00393393" w14:paraId="5C836870" w14:textId="77777777" w:rsidTr="002923D4">
        <w:trPr>
          <w:trHeight w:val="276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FBF1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用户标识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0D97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user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26CF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int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9B95" w14:textId="77777777" w:rsidR="00393393" w:rsidRPr="002923D4" w:rsidRDefault="00393393" w:rsidP="002923D4">
            <w:pPr>
              <w:snapToGrid w:val="0"/>
              <w:spacing w:after="0" w:line="288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用户账户手机号，未登录标识为0</w:t>
            </w:r>
          </w:p>
        </w:tc>
      </w:tr>
      <w:tr w:rsidR="0006703B" w:rsidRPr="00393393" w14:paraId="5D7B13C1" w14:textId="77777777" w:rsidTr="002923D4">
        <w:trPr>
          <w:trHeight w:val="276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E7728" w14:textId="202A5170" w:rsidR="0006703B" w:rsidRPr="002923D4" w:rsidRDefault="0006703B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网络状态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1EE8" w14:textId="513EAEBD" w:rsidR="0006703B" w:rsidRPr="002923D4" w:rsidRDefault="0006703B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network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4A144" w14:textId="1A23B473" w:rsidR="0006703B" w:rsidRPr="002923D4" w:rsidRDefault="000B4BAD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s</w:t>
            </w:r>
            <w:r w:rsidR="0006703B">
              <w:rPr>
                <w:rFonts w:ascii="微软雅黑" w:eastAsia="微软雅黑" w:hAnsi="微软雅黑" w:cs="宋体" w:hint="eastAsia"/>
                <w:color w:val="000000"/>
              </w:rPr>
              <w:t>tring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62081" w14:textId="78CB3BE6" w:rsidR="0006703B" w:rsidRDefault="0006703B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：W</w:t>
            </w:r>
            <w:r>
              <w:rPr>
                <w:rFonts w:ascii="微软雅黑" w:eastAsia="微软雅黑" w:hAnsi="微软雅黑" w:cs="宋体"/>
                <w:color w:val="000000"/>
              </w:rPr>
              <w:t>IFI</w:t>
            </w:r>
          </w:p>
          <w:p w14:paraId="1E56B15A" w14:textId="041D067E" w:rsidR="0006703B" w:rsidRDefault="0006703B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：2</w:t>
            </w:r>
            <w:r>
              <w:rPr>
                <w:rFonts w:ascii="微软雅黑" w:eastAsia="微软雅黑" w:hAnsi="微软雅黑" w:cs="宋体"/>
                <w:color w:val="000000"/>
              </w:rPr>
              <w:t>G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</w:p>
          <w:p w14:paraId="6BC68500" w14:textId="30E04AF9" w:rsidR="0006703B" w:rsidRDefault="0006703B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</w:rPr>
              <w:t>3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：3</w:t>
            </w:r>
            <w:r>
              <w:rPr>
                <w:rFonts w:ascii="微软雅黑" w:eastAsia="微软雅黑" w:hAnsi="微软雅黑" w:cs="宋体"/>
                <w:color w:val="000000"/>
              </w:rPr>
              <w:t>G</w:t>
            </w:r>
          </w:p>
          <w:p w14:paraId="17045F87" w14:textId="0630303E" w:rsidR="0006703B" w:rsidRDefault="0006703B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</w:rPr>
              <w:t>4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：</w:t>
            </w:r>
            <w:r>
              <w:rPr>
                <w:rFonts w:ascii="微软雅黑" w:eastAsia="微软雅黑" w:hAnsi="微软雅黑" w:cs="宋体"/>
                <w:color w:val="000000"/>
              </w:rPr>
              <w:t>4G</w:t>
            </w:r>
          </w:p>
          <w:p w14:paraId="22DB98A1" w14:textId="5DFB8321" w:rsidR="0006703B" w:rsidRPr="002923D4" w:rsidRDefault="0006703B" w:rsidP="0006703B">
            <w:pPr>
              <w:snapToGrid w:val="0"/>
              <w:spacing w:after="0" w:line="240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</w:rPr>
              <w:t>5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：5</w:t>
            </w:r>
            <w:r>
              <w:rPr>
                <w:rFonts w:ascii="微软雅黑" w:eastAsia="微软雅黑" w:hAnsi="微软雅黑" w:cs="宋体"/>
                <w:color w:val="000000"/>
              </w:rPr>
              <w:t>G</w:t>
            </w:r>
          </w:p>
        </w:tc>
      </w:tr>
      <w:tr w:rsidR="00393393" w:rsidRPr="00393393" w14:paraId="7DF92A4E" w14:textId="77777777" w:rsidTr="002923D4">
        <w:trPr>
          <w:trHeight w:val="276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A6B34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访问地址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6D8E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2923D4">
              <w:rPr>
                <w:rFonts w:ascii="微软雅黑" w:eastAsia="微软雅黑" w:hAnsi="微软雅黑" w:cs="宋体" w:hint="eastAsia"/>
                <w:color w:val="000000"/>
              </w:rPr>
              <w:t>ip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A94E2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string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9A10" w14:textId="77777777" w:rsidR="00393393" w:rsidRPr="002923D4" w:rsidRDefault="00393393" w:rsidP="002923D4">
            <w:pPr>
              <w:snapToGrid w:val="0"/>
              <w:spacing w:after="0" w:line="288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标识网络的</w:t>
            </w:r>
            <w:proofErr w:type="spellStart"/>
            <w:r w:rsidRPr="002923D4">
              <w:rPr>
                <w:rFonts w:ascii="微软雅黑" w:eastAsia="微软雅黑" w:hAnsi="微软雅黑" w:cs="宋体" w:hint="eastAsia"/>
                <w:color w:val="000000"/>
              </w:rPr>
              <w:t>ip</w:t>
            </w:r>
            <w:proofErr w:type="spellEnd"/>
            <w:r w:rsidRPr="002923D4">
              <w:rPr>
                <w:rFonts w:ascii="微软雅黑" w:eastAsia="微软雅黑" w:hAnsi="微软雅黑" w:cs="宋体" w:hint="eastAsia"/>
                <w:color w:val="000000"/>
              </w:rPr>
              <w:t>地址</w:t>
            </w:r>
          </w:p>
        </w:tc>
      </w:tr>
      <w:tr w:rsidR="00D15437" w:rsidRPr="00393393" w14:paraId="12C103C8" w14:textId="77777777" w:rsidTr="002923D4">
        <w:trPr>
          <w:trHeight w:val="276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D4B8E" w14:textId="46948D3D" w:rsidR="00D15437" w:rsidRPr="002923D4" w:rsidRDefault="00D15437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经纬度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88D9B" w14:textId="46211EDE" w:rsidR="00D15437" w:rsidRPr="002923D4" w:rsidRDefault="00057502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p</w:t>
            </w:r>
            <w:r>
              <w:rPr>
                <w:rFonts w:ascii="微软雅黑" w:eastAsia="微软雅黑" w:hAnsi="微软雅黑" w:cs="宋体"/>
                <w:color w:val="000000"/>
              </w:rPr>
              <w:t>osition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D5970" w14:textId="2DAC8E33" w:rsidR="00D15437" w:rsidRPr="002923D4" w:rsidRDefault="00D15437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string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CE744" w14:textId="4C9C3812" w:rsidR="00D15437" w:rsidRPr="002923D4" w:rsidRDefault="00057502" w:rsidP="002923D4">
            <w:pPr>
              <w:snapToGrid w:val="0"/>
              <w:spacing w:after="0" w:line="288" w:lineRule="auto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当前用户经纬度</w:t>
            </w:r>
          </w:p>
        </w:tc>
      </w:tr>
      <w:tr w:rsidR="00393393" w:rsidRPr="00393393" w14:paraId="4FC94AB6" w14:textId="77777777" w:rsidTr="002923D4">
        <w:trPr>
          <w:trHeight w:val="243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F203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 xml:space="preserve">　</w:t>
            </w:r>
          </w:p>
        </w:tc>
      </w:tr>
      <w:tr w:rsidR="00393393" w:rsidRPr="00393393" w14:paraId="5A7A0088" w14:textId="77777777" w:rsidTr="002923D4">
        <w:trPr>
          <w:trHeight w:val="276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F7FD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当前页面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96E0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page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F3DA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string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E24A" w14:textId="49221D2A" w:rsidR="00393393" w:rsidRPr="002923D4" w:rsidRDefault="00393393" w:rsidP="002923D4">
            <w:pPr>
              <w:snapToGrid w:val="0"/>
              <w:spacing w:after="0" w:line="288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当前事件发生的页面</w:t>
            </w:r>
            <w:r w:rsidR="00E314E9" w:rsidRPr="002923D4">
              <w:rPr>
                <w:rFonts w:ascii="微软雅黑" w:eastAsia="微软雅黑" w:hAnsi="微软雅黑" w:cs="宋体" w:hint="eastAsia"/>
                <w:color w:val="000000"/>
              </w:rPr>
              <w:t>，见点位表</w:t>
            </w:r>
          </w:p>
        </w:tc>
      </w:tr>
      <w:tr w:rsidR="00393393" w:rsidRPr="00393393" w14:paraId="0CA23E81" w14:textId="77777777" w:rsidTr="002923D4">
        <w:trPr>
          <w:trHeight w:val="276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3E78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来源页面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4C00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2923D4">
              <w:rPr>
                <w:rFonts w:ascii="微软雅黑" w:eastAsia="微软雅黑" w:hAnsi="微软雅黑" w:cs="宋体" w:hint="eastAsia"/>
                <w:color w:val="000000"/>
              </w:rPr>
              <w:t>sourcepage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5DA3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string</w:t>
            </w:r>
          </w:p>
        </w:tc>
        <w:tc>
          <w:tcPr>
            <w:tcW w:w="5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148E" w14:textId="08ABD020" w:rsidR="00393393" w:rsidRPr="002923D4" w:rsidRDefault="00393393" w:rsidP="002923D4">
            <w:pPr>
              <w:snapToGrid w:val="0"/>
              <w:spacing w:after="0" w:line="288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当前页面的来源页面</w:t>
            </w:r>
            <w:r w:rsidR="00E314E9" w:rsidRPr="002923D4">
              <w:rPr>
                <w:rFonts w:ascii="微软雅黑" w:eastAsia="微软雅黑" w:hAnsi="微软雅黑" w:cs="宋体" w:hint="eastAsia"/>
                <w:color w:val="000000"/>
              </w:rPr>
              <w:t>，见点位表</w:t>
            </w:r>
          </w:p>
        </w:tc>
      </w:tr>
      <w:tr w:rsidR="00393393" w:rsidRPr="00393393" w14:paraId="4C9DEC13" w14:textId="77777777" w:rsidTr="002923D4">
        <w:trPr>
          <w:trHeight w:val="27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8B74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事件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C642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event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9D5B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7B8E" w14:textId="66F6B8C2" w:rsidR="00393393" w:rsidRPr="002923D4" w:rsidRDefault="00393393" w:rsidP="002923D4">
            <w:pPr>
              <w:snapToGrid w:val="0"/>
              <w:spacing w:after="0" w:line="288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触发的事件名</w:t>
            </w:r>
            <w:r w:rsidR="00E314E9" w:rsidRPr="002923D4">
              <w:rPr>
                <w:rFonts w:ascii="微软雅黑" w:eastAsia="微软雅黑" w:hAnsi="微软雅黑" w:cs="宋体" w:hint="eastAsia"/>
                <w:color w:val="000000"/>
              </w:rPr>
              <w:t>，见第3节 事件定义</w:t>
            </w:r>
          </w:p>
        </w:tc>
      </w:tr>
      <w:tr w:rsidR="00FD41A2" w:rsidRPr="00983764" w14:paraId="619638D2" w14:textId="77777777" w:rsidTr="002923D4">
        <w:trPr>
          <w:trHeight w:val="27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EE01E" w14:textId="5B0EB657" w:rsidR="00FD41A2" w:rsidRPr="002923D4" w:rsidRDefault="00FD41A2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组件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8BC43" w14:textId="0B6D2B41" w:rsidR="00FD41A2" w:rsidRPr="002923D4" w:rsidRDefault="00FD41A2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tag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B1640" w14:textId="074C72D5" w:rsidR="00FD41A2" w:rsidRPr="002923D4" w:rsidRDefault="00F25490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19321" w14:textId="56DBDEE9" w:rsidR="00FD41A2" w:rsidRPr="002923D4" w:rsidRDefault="00FD41A2" w:rsidP="002923D4">
            <w:pPr>
              <w:snapToGrid w:val="0"/>
              <w:spacing w:after="0" w:line="288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事件作用的对象名</w:t>
            </w:r>
            <w:r w:rsidR="0006703B" w:rsidRPr="002923D4">
              <w:rPr>
                <w:rFonts w:ascii="微软雅黑" w:eastAsia="微软雅黑" w:hAnsi="微软雅黑" w:cs="宋体" w:hint="eastAsia"/>
                <w:color w:val="000000"/>
              </w:rPr>
              <w:t>，见点位表</w:t>
            </w:r>
          </w:p>
        </w:tc>
      </w:tr>
      <w:tr w:rsidR="00F25490" w:rsidRPr="00983764" w14:paraId="63026664" w14:textId="77777777" w:rsidTr="002923D4">
        <w:trPr>
          <w:trHeight w:val="27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678C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动态参数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4D1D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108D" w14:textId="77777777" w:rsidR="00393393" w:rsidRPr="002923D4" w:rsidRDefault="00393393" w:rsidP="002923D4">
            <w:pPr>
              <w:snapToGrid w:val="0"/>
              <w:spacing w:after="0" w:line="288" w:lineRule="auto"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C1D9" w14:textId="4C0362FE" w:rsidR="00393393" w:rsidRPr="002923D4" w:rsidRDefault="00393393" w:rsidP="002923D4">
            <w:pPr>
              <w:snapToGrid w:val="0"/>
              <w:spacing w:after="0" w:line="288" w:lineRule="auto"/>
              <w:rPr>
                <w:rFonts w:ascii="微软雅黑" w:eastAsia="微软雅黑" w:hAnsi="微软雅黑" w:cs="宋体"/>
                <w:color w:val="000000"/>
              </w:rPr>
            </w:pPr>
            <w:r w:rsidRPr="002923D4">
              <w:rPr>
                <w:rFonts w:ascii="微软雅黑" w:eastAsia="微软雅黑" w:hAnsi="微软雅黑" w:cs="宋体" w:hint="eastAsia"/>
                <w:color w:val="000000"/>
              </w:rPr>
              <w:t>该事件下定义的动态参数</w:t>
            </w:r>
            <w:r w:rsidR="0031528F" w:rsidRPr="002923D4">
              <w:rPr>
                <w:rFonts w:ascii="微软雅黑" w:eastAsia="微软雅黑" w:hAnsi="微软雅黑" w:cs="宋体" w:hint="eastAsia"/>
                <w:color w:val="000000"/>
              </w:rPr>
              <w:t>，存在时上报</w:t>
            </w:r>
            <w:r w:rsidR="0006703B" w:rsidRPr="002923D4">
              <w:rPr>
                <w:rFonts w:ascii="微软雅黑" w:eastAsia="微软雅黑" w:hAnsi="微软雅黑" w:cs="宋体" w:hint="eastAsia"/>
                <w:color w:val="000000"/>
              </w:rPr>
              <w:t>，见点位表</w:t>
            </w:r>
          </w:p>
        </w:tc>
      </w:tr>
    </w:tbl>
    <w:p w14:paraId="22C8E8DC" w14:textId="77777777" w:rsidR="00C86137" w:rsidRPr="00983764" w:rsidRDefault="00C86137" w:rsidP="00C86137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</w:p>
    <w:p w14:paraId="0AD934BE" w14:textId="2CEA7A63" w:rsidR="00EC7748" w:rsidRPr="00983764" w:rsidRDefault="0030747B" w:rsidP="00D133EC">
      <w:pPr>
        <w:pStyle w:val="10"/>
        <w:snapToGrid w:val="0"/>
        <w:spacing w:line="360" w:lineRule="auto"/>
        <w:jc w:val="both"/>
        <w:rPr>
          <w:rFonts w:ascii="微软雅黑" w:eastAsia="微软雅黑" w:hAnsi="微软雅黑" w:cs="Times New Roman"/>
          <w:b/>
          <w:bCs/>
          <w:color w:val="000000" w:themeColor="text1"/>
        </w:rPr>
      </w:pPr>
      <w:bookmarkStart w:id="19" w:name="_Toc36412181"/>
      <w:r w:rsidRPr="00983764">
        <w:rPr>
          <w:rFonts w:ascii="微软雅黑" w:eastAsia="微软雅黑" w:hAnsi="微软雅黑" w:cs="Times New Roman" w:hint="eastAsia"/>
          <w:b/>
          <w:bCs/>
          <w:color w:val="000000" w:themeColor="text1"/>
        </w:rPr>
        <w:lastRenderedPageBreak/>
        <w:t>事件定义</w:t>
      </w:r>
      <w:bookmarkEnd w:id="19"/>
    </w:p>
    <w:p w14:paraId="49C90C4E" w14:textId="7B4567A8" w:rsidR="00E66ED4" w:rsidRPr="00983764" w:rsidRDefault="00D133EC" w:rsidP="00D133EC">
      <w:pPr>
        <w:pStyle w:val="2"/>
        <w:snapToGrid w:val="0"/>
        <w:spacing w:line="360" w:lineRule="auto"/>
        <w:jc w:val="both"/>
        <w:rPr>
          <w:rFonts w:ascii="微软雅黑" w:eastAsia="微软雅黑" w:hAnsi="微软雅黑" w:cs="Times New Roman"/>
          <w:b/>
          <w:color w:val="auto"/>
        </w:rPr>
      </w:pPr>
      <w:bookmarkStart w:id="20" w:name="_Toc36412182"/>
      <w:r w:rsidRPr="00983764">
        <w:rPr>
          <w:rFonts w:ascii="微软雅黑" w:eastAsia="微软雅黑" w:hAnsi="微软雅黑" w:cs="Times New Roman" w:hint="eastAsia"/>
          <w:b/>
          <w:color w:val="auto"/>
        </w:rPr>
        <w:t>页面访问</w:t>
      </w:r>
      <w:r w:rsidR="00E314E9" w:rsidRPr="00983764">
        <w:rPr>
          <w:rFonts w:ascii="微软雅黑" w:eastAsia="微软雅黑" w:hAnsi="微软雅黑" w:cs="Times New Roman" w:hint="eastAsia"/>
          <w:b/>
          <w:color w:val="auto"/>
        </w:rPr>
        <w:t>（enter）</w:t>
      </w:r>
      <w:bookmarkEnd w:id="20"/>
    </w:p>
    <w:p w14:paraId="54874686" w14:textId="73C2DE2F" w:rsidR="00D133EC" w:rsidRPr="00983764" w:rsidRDefault="00D133EC" w:rsidP="00D133EC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 w:rsidRPr="00983764">
        <w:rPr>
          <w:rFonts w:ascii="微软雅黑" w:eastAsia="微软雅黑" w:hAnsi="微软雅黑" w:cs="Times New Roman" w:hint="eastAsia"/>
          <w:color w:val="000000" w:themeColor="text1"/>
        </w:rPr>
        <w:t>1）页面有效加载时</w:t>
      </w:r>
      <w:r w:rsidR="00E314E9" w:rsidRPr="00983764">
        <w:rPr>
          <w:rFonts w:ascii="微软雅黑" w:eastAsia="微软雅黑" w:hAnsi="微软雅黑" w:cs="Times New Roman" w:hint="eastAsia"/>
          <w:color w:val="000000" w:themeColor="text1"/>
        </w:rPr>
        <w:t>（page发生变更）</w:t>
      </w:r>
      <w:r w:rsidRPr="00983764">
        <w:rPr>
          <w:rFonts w:ascii="微软雅黑" w:eastAsia="微软雅黑" w:hAnsi="微软雅黑" w:cs="Times New Roman" w:hint="eastAsia"/>
          <w:color w:val="000000" w:themeColor="text1"/>
        </w:rPr>
        <w:t>触发，无网络、加载失败等情况不触发该事件；</w:t>
      </w:r>
    </w:p>
    <w:p w14:paraId="01ED6E45" w14:textId="2FA38BE8" w:rsidR="00E314E9" w:rsidRPr="00983764" w:rsidRDefault="00E314E9" w:rsidP="00D133EC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 w:rsidRPr="00983764">
        <w:rPr>
          <w:rFonts w:ascii="微软雅黑" w:eastAsia="微软雅黑" w:hAnsi="微软雅黑" w:cs="Times New Roman" w:hint="eastAsia"/>
          <w:color w:val="000000" w:themeColor="text1"/>
        </w:rPr>
        <w:t>2）应用隐藏至后台，重新唤起时，不触发该事件；</w:t>
      </w:r>
    </w:p>
    <w:p w14:paraId="62380C88" w14:textId="642FBE95" w:rsidR="0030747B" w:rsidRPr="00983764" w:rsidRDefault="00E314E9" w:rsidP="00C86137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 w:rsidRPr="00983764">
        <w:rPr>
          <w:rFonts w:ascii="微软雅黑" w:eastAsia="微软雅黑" w:hAnsi="微软雅黑" w:cs="Times New Roman"/>
          <w:color w:val="000000" w:themeColor="text1"/>
        </w:rPr>
        <w:t>3</w:t>
      </w:r>
      <w:r w:rsidR="00D133EC" w:rsidRPr="00983764">
        <w:rPr>
          <w:rFonts w:ascii="微软雅黑" w:eastAsia="微软雅黑" w:hAnsi="微软雅黑" w:cs="Times New Roman" w:hint="eastAsia"/>
          <w:color w:val="000000" w:themeColor="text1"/>
        </w:rPr>
        <w:t>）事件触发时实时上报</w:t>
      </w:r>
      <w:r w:rsidR="00C86137" w:rsidRPr="00983764">
        <w:rPr>
          <w:rFonts w:ascii="微软雅黑" w:eastAsia="微软雅黑" w:hAnsi="微软雅黑" w:cs="Times New Roman" w:hint="eastAsia"/>
          <w:color w:val="000000" w:themeColor="text1"/>
        </w:rPr>
        <w:t>。</w:t>
      </w:r>
    </w:p>
    <w:p w14:paraId="2487054B" w14:textId="0CB65109" w:rsidR="00C86137" w:rsidRPr="00983764" w:rsidRDefault="00C86137" w:rsidP="00C86137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</w:p>
    <w:p w14:paraId="3B9ECE79" w14:textId="2042D92B" w:rsidR="00C86137" w:rsidRPr="00983764" w:rsidRDefault="00C86137" w:rsidP="00C86137">
      <w:pPr>
        <w:pStyle w:val="2"/>
        <w:snapToGrid w:val="0"/>
        <w:spacing w:line="360" w:lineRule="auto"/>
        <w:jc w:val="both"/>
        <w:rPr>
          <w:rFonts w:ascii="微软雅黑" w:eastAsia="微软雅黑" w:hAnsi="微软雅黑" w:cs="Times New Roman"/>
          <w:b/>
          <w:color w:val="auto"/>
        </w:rPr>
      </w:pPr>
      <w:bookmarkStart w:id="21" w:name="_Toc36412183"/>
      <w:r w:rsidRPr="00983764">
        <w:rPr>
          <w:rFonts w:ascii="微软雅黑" w:eastAsia="微软雅黑" w:hAnsi="微软雅黑" w:cs="Times New Roman" w:hint="eastAsia"/>
          <w:b/>
          <w:color w:val="auto"/>
        </w:rPr>
        <w:t>页面退出</w:t>
      </w:r>
      <w:r w:rsidR="00E314E9" w:rsidRPr="00983764">
        <w:rPr>
          <w:rFonts w:ascii="微软雅黑" w:eastAsia="微软雅黑" w:hAnsi="微软雅黑" w:cs="Times New Roman" w:hint="eastAsia"/>
          <w:b/>
          <w:color w:val="auto"/>
        </w:rPr>
        <w:t>（quit）</w:t>
      </w:r>
      <w:bookmarkEnd w:id="21"/>
    </w:p>
    <w:p w14:paraId="5663C6EE" w14:textId="5C588C0D" w:rsidR="00C86137" w:rsidRPr="00983764" w:rsidRDefault="00C86137" w:rsidP="00C86137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 w:rsidRPr="00983764">
        <w:rPr>
          <w:rFonts w:ascii="微软雅黑" w:eastAsia="微软雅黑" w:hAnsi="微软雅黑" w:cs="Times New Roman" w:hint="eastAsia"/>
          <w:color w:val="000000" w:themeColor="text1"/>
        </w:rPr>
        <w:t>1）跳离页面时（page发生</w:t>
      </w:r>
      <w:r w:rsidR="00E314E9" w:rsidRPr="00983764">
        <w:rPr>
          <w:rFonts w:ascii="微软雅黑" w:eastAsia="微软雅黑" w:hAnsi="微软雅黑" w:cs="Times New Roman" w:hint="eastAsia"/>
          <w:color w:val="000000" w:themeColor="text1"/>
        </w:rPr>
        <w:t>变更</w:t>
      </w:r>
      <w:r w:rsidRPr="00983764">
        <w:rPr>
          <w:rFonts w:ascii="微软雅黑" w:eastAsia="微软雅黑" w:hAnsi="微软雅黑" w:cs="Times New Roman" w:hint="eastAsia"/>
          <w:color w:val="000000" w:themeColor="text1"/>
        </w:rPr>
        <w:t>）触发；</w:t>
      </w:r>
    </w:p>
    <w:p w14:paraId="4C01B11A" w14:textId="4491BD9A" w:rsidR="00E314E9" w:rsidRPr="00983764" w:rsidRDefault="00E314E9" w:rsidP="00E314E9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 w:rsidRPr="00983764">
        <w:rPr>
          <w:rFonts w:ascii="微软雅黑" w:eastAsia="微软雅黑" w:hAnsi="微软雅黑" w:cs="Times New Roman" w:hint="eastAsia"/>
          <w:color w:val="000000" w:themeColor="text1"/>
        </w:rPr>
        <w:t>2）应用隐藏至后台，不触发该事件；</w:t>
      </w:r>
    </w:p>
    <w:p w14:paraId="4CD38388" w14:textId="4061D76A" w:rsidR="00C86137" w:rsidRPr="00983764" w:rsidRDefault="00E314E9" w:rsidP="00C86137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 w:rsidRPr="00983764">
        <w:rPr>
          <w:rFonts w:ascii="微软雅黑" w:eastAsia="微软雅黑" w:hAnsi="微软雅黑" w:cs="Times New Roman"/>
          <w:color w:val="000000" w:themeColor="text1"/>
        </w:rPr>
        <w:t>3</w:t>
      </w:r>
      <w:r w:rsidR="00C86137" w:rsidRPr="00983764">
        <w:rPr>
          <w:rFonts w:ascii="微软雅黑" w:eastAsia="微软雅黑" w:hAnsi="微软雅黑" w:cs="Times New Roman" w:hint="eastAsia"/>
          <w:color w:val="000000" w:themeColor="text1"/>
        </w:rPr>
        <w:t>）事件触发时实时上报。</w:t>
      </w:r>
    </w:p>
    <w:p w14:paraId="60A8B10F" w14:textId="77777777" w:rsidR="00913011" w:rsidRPr="00983764" w:rsidRDefault="00913011" w:rsidP="00913011">
      <w:pPr>
        <w:snapToGrid w:val="0"/>
        <w:spacing w:line="360" w:lineRule="auto"/>
        <w:jc w:val="both"/>
        <w:rPr>
          <w:rFonts w:ascii="微软雅黑" w:eastAsia="微软雅黑" w:hAnsi="微软雅黑" w:cs="Times New Roman"/>
          <w:color w:val="000000" w:themeColor="text1"/>
        </w:rPr>
      </w:pPr>
    </w:p>
    <w:p w14:paraId="429D7533" w14:textId="24F91D7A" w:rsidR="00913011" w:rsidRPr="004A2932" w:rsidRDefault="00913011" w:rsidP="00913011">
      <w:pPr>
        <w:pStyle w:val="2"/>
        <w:snapToGrid w:val="0"/>
        <w:spacing w:line="360" w:lineRule="auto"/>
        <w:jc w:val="both"/>
        <w:rPr>
          <w:rFonts w:ascii="微软雅黑" w:eastAsia="微软雅黑" w:hAnsi="微软雅黑" w:cs="Times New Roman"/>
          <w:b/>
          <w:strike/>
          <w:color w:val="auto"/>
        </w:rPr>
      </w:pPr>
      <w:bookmarkStart w:id="22" w:name="_Toc36412184"/>
      <w:r w:rsidRPr="004A2932">
        <w:rPr>
          <w:rFonts w:ascii="微软雅黑" w:eastAsia="微软雅黑" w:hAnsi="微软雅黑" w:cs="Times New Roman" w:hint="eastAsia"/>
          <w:b/>
          <w:strike/>
          <w:color w:val="auto"/>
        </w:rPr>
        <w:t>后台沉睡（sle</w:t>
      </w:r>
      <w:r w:rsidR="00350464" w:rsidRPr="004A2932">
        <w:rPr>
          <w:rFonts w:ascii="微软雅黑" w:eastAsia="微软雅黑" w:hAnsi="微软雅黑" w:cs="Times New Roman" w:hint="eastAsia"/>
          <w:b/>
          <w:strike/>
          <w:color w:val="auto"/>
        </w:rPr>
        <w:t>e</w:t>
      </w:r>
      <w:r w:rsidRPr="004A2932">
        <w:rPr>
          <w:rFonts w:ascii="微软雅黑" w:eastAsia="微软雅黑" w:hAnsi="微软雅黑" w:cs="Times New Roman" w:hint="eastAsia"/>
          <w:b/>
          <w:strike/>
          <w:color w:val="auto"/>
        </w:rPr>
        <w:t>p）</w:t>
      </w:r>
      <w:bookmarkEnd w:id="22"/>
    </w:p>
    <w:p w14:paraId="2DA5FCD2" w14:textId="23B09B45" w:rsidR="00913011" w:rsidRPr="004A2932" w:rsidRDefault="00913011" w:rsidP="00913011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strike/>
          <w:color w:val="000000" w:themeColor="text1"/>
        </w:rPr>
      </w:pPr>
      <w:r w:rsidRPr="004A2932">
        <w:rPr>
          <w:rFonts w:ascii="微软雅黑" w:eastAsia="微软雅黑" w:hAnsi="微软雅黑" w:cs="Times New Roman" w:hint="eastAsia"/>
          <w:strike/>
          <w:color w:val="000000" w:themeColor="text1"/>
        </w:rPr>
        <w:t>1）将应用隐藏至后台时，触发该事件；</w:t>
      </w:r>
    </w:p>
    <w:p w14:paraId="49416F32" w14:textId="1959D72C" w:rsidR="00913011" w:rsidRPr="004A2932" w:rsidRDefault="00913011" w:rsidP="00913011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strike/>
          <w:color w:val="000000" w:themeColor="text1"/>
        </w:rPr>
      </w:pPr>
      <w:r w:rsidRPr="004A2932">
        <w:rPr>
          <w:rFonts w:ascii="微软雅黑" w:eastAsia="微软雅黑" w:hAnsi="微软雅黑" w:cs="Times New Roman" w:hint="eastAsia"/>
          <w:strike/>
          <w:color w:val="000000" w:themeColor="text1"/>
        </w:rPr>
        <w:t>2）</w:t>
      </w:r>
      <w:r w:rsidR="00DD0F72" w:rsidRPr="004A2932">
        <w:rPr>
          <w:rFonts w:ascii="微软雅黑" w:eastAsia="微软雅黑" w:hAnsi="微软雅黑" w:cs="Times New Roman" w:hint="eastAsia"/>
          <w:strike/>
          <w:color w:val="000000" w:themeColor="text1"/>
        </w:rPr>
        <w:t>事</w:t>
      </w:r>
      <w:r w:rsidRPr="004A2932">
        <w:rPr>
          <w:rFonts w:ascii="微软雅黑" w:eastAsia="微软雅黑" w:hAnsi="微软雅黑" w:cs="Times New Roman" w:hint="eastAsia"/>
          <w:strike/>
          <w:color w:val="000000" w:themeColor="text1"/>
        </w:rPr>
        <w:t>件触发时实时上报。</w:t>
      </w:r>
    </w:p>
    <w:p w14:paraId="49F77659" w14:textId="77777777" w:rsidR="00913011" w:rsidRPr="004A2932" w:rsidRDefault="00913011" w:rsidP="00913011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strike/>
          <w:color w:val="000000" w:themeColor="text1"/>
        </w:rPr>
      </w:pPr>
    </w:p>
    <w:p w14:paraId="53E0CF37" w14:textId="77EA06EE" w:rsidR="00913011" w:rsidRPr="004A2932" w:rsidRDefault="00913011" w:rsidP="00913011">
      <w:pPr>
        <w:pStyle w:val="2"/>
        <w:snapToGrid w:val="0"/>
        <w:spacing w:line="360" w:lineRule="auto"/>
        <w:jc w:val="both"/>
        <w:rPr>
          <w:rFonts w:ascii="微软雅黑" w:eastAsia="微软雅黑" w:hAnsi="微软雅黑" w:cs="Times New Roman"/>
          <w:b/>
          <w:strike/>
          <w:color w:val="auto"/>
        </w:rPr>
      </w:pPr>
      <w:bookmarkStart w:id="23" w:name="_Toc36412185"/>
      <w:r w:rsidRPr="004A2932">
        <w:rPr>
          <w:rFonts w:ascii="微软雅黑" w:eastAsia="微软雅黑" w:hAnsi="微软雅黑" w:cs="Times New Roman" w:hint="eastAsia"/>
          <w:b/>
          <w:strike/>
          <w:color w:val="auto"/>
        </w:rPr>
        <w:t>前端唤醒（wakeup）</w:t>
      </w:r>
      <w:bookmarkEnd w:id="23"/>
    </w:p>
    <w:p w14:paraId="23BC77CC" w14:textId="077957DC" w:rsidR="00913011" w:rsidRPr="004A2932" w:rsidRDefault="00913011" w:rsidP="00913011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strike/>
          <w:color w:val="000000" w:themeColor="text1"/>
        </w:rPr>
      </w:pPr>
      <w:r w:rsidRPr="004A2932">
        <w:rPr>
          <w:rFonts w:ascii="微软雅黑" w:eastAsia="微软雅黑" w:hAnsi="微软雅黑" w:cs="Times New Roman" w:hint="eastAsia"/>
          <w:strike/>
          <w:color w:val="000000" w:themeColor="text1"/>
        </w:rPr>
        <w:t>1）应用隐藏至后台，重新唤起时，触发该事件；</w:t>
      </w:r>
    </w:p>
    <w:p w14:paraId="104C8409" w14:textId="7675A146" w:rsidR="00913011" w:rsidRPr="004A2932" w:rsidRDefault="00913011" w:rsidP="00913011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strike/>
          <w:color w:val="000000" w:themeColor="text1"/>
        </w:rPr>
      </w:pPr>
      <w:r w:rsidRPr="004A2932">
        <w:rPr>
          <w:rFonts w:ascii="微软雅黑" w:eastAsia="微软雅黑" w:hAnsi="微软雅黑" w:cs="Times New Roman" w:hint="eastAsia"/>
          <w:strike/>
          <w:color w:val="000000" w:themeColor="text1"/>
        </w:rPr>
        <w:t>2）</w:t>
      </w:r>
      <w:r w:rsidR="00DD0F72" w:rsidRPr="004A2932">
        <w:rPr>
          <w:rFonts w:ascii="微软雅黑" w:eastAsia="微软雅黑" w:hAnsi="微软雅黑" w:cs="Times New Roman" w:hint="eastAsia"/>
          <w:strike/>
          <w:color w:val="000000" w:themeColor="text1"/>
        </w:rPr>
        <w:t>事</w:t>
      </w:r>
      <w:r w:rsidRPr="004A2932">
        <w:rPr>
          <w:rFonts w:ascii="微软雅黑" w:eastAsia="微软雅黑" w:hAnsi="微软雅黑" w:cs="Times New Roman" w:hint="eastAsia"/>
          <w:strike/>
          <w:color w:val="000000" w:themeColor="text1"/>
        </w:rPr>
        <w:t>件触发时实时上报。</w:t>
      </w:r>
    </w:p>
    <w:p w14:paraId="6CEDDA8C" w14:textId="77777777" w:rsidR="00913011" w:rsidRPr="00983764" w:rsidRDefault="00913011" w:rsidP="00913011">
      <w:pPr>
        <w:snapToGrid w:val="0"/>
        <w:spacing w:line="360" w:lineRule="auto"/>
        <w:jc w:val="both"/>
        <w:rPr>
          <w:rFonts w:ascii="微软雅黑" w:eastAsia="微软雅黑" w:hAnsi="微软雅黑" w:cs="Times New Roman"/>
          <w:color w:val="000000" w:themeColor="text1"/>
        </w:rPr>
      </w:pPr>
    </w:p>
    <w:p w14:paraId="1969B52E" w14:textId="65D77CF9" w:rsidR="00E314E9" w:rsidRPr="00983764" w:rsidRDefault="00E314E9" w:rsidP="00E314E9">
      <w:pPr>
        <w:pStyle w:val="2"/>
        <w:snapToGrid w:val="0"/>
        <w:spacing w:line="360" w:lineRule="auto"/>
        <w:jc w:val="both"/>
        <w:rPr>
          <w:rFonts w:ascii="微软雅黑" w:eastAsia="微软雅黑" w:hAnsi="微软雅黑" w:cs="Times New Roman"/>
          <w:b/>
          <w:color w:val="auto"/>
        </w:rPr>
      </w:pPr>
      <w:bookmarkStart w:id="24" w:name="_Toc36412186"/>
      <w:r w:rsidRPr="00983764">
        <w:rPr>
          <w:rFonts w:ascii="微软雅黑" w:eastAsia="微软雅黑" w:hAnsi="微软雅黑" w:cs="Times New Roman" w:hint="eastAsia"/>
          <w:b/>
          <w:color w:val="auto"/>
        </w:rPr>
        <w:t>点击事件（click）</w:t>
      </w:r>
      <w:bookmarkEnd w:id="24"/>
    </w:p>
    <w:p w14:paraId="07586E05" w14:textId="2D98B92C" w:rsidR="00E314E9" w:rsidRPr="00983764" w:rsidRDefault="00E314E9" w:rsidP="00E314E9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 w:rsidRPr="00983764">
        <w:rPr>
          <w:rFonts w:ascii="微软雅黑" w:eastAsia="微软雅黑" w:hAnsi="微软雅黑" w:cs="Times New Roman" w:hint="eastAsia"/>
          <w:color w:val="000000" w:themeColor="text1"/>
        </w:rPr>
        <w:t>1）有效点击操作时触发；</w:t>
      </w:r>
    </w:p>
    <w:p w14:paraId="66817428" w14:textId="0F52012B" w:rsidR="00E314E9" w:rsidRPr="00983764" w:rsidRDefault="00E314E9" w:rsidP="00E314E9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 w:rsidRPr="00983764">
        <w:rPr>
          <w:rFonts w:ascii="微软雅黑" w:eastAsia="微软雅黑" w:hAnsi="微软雅黑" w:cs="Times New Roman" w:hint="eastAsia"/>
          <w:color w:val="000000" w:themeColor="text1"/>
        </w:rPr>
        <w:lastRenderedPageBreak/>
        <w:t>2）事件触发时实时上报。</w:t>
      </w:r>
    </w:p>
    <w:p w14:paraId="580391E8" w14:textId="1C014F78" w:rsidR="00E314E9" w:rsidRPr="00983764" w:rsidRDefault="00E314E9" w:rsidP="00E314E9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</w:p>
    <w:p w14:paraId="46EB6985" w14:textId="0B541D03" w:rsidR="00E314E9" w:rsidRPr="00983764" w:rsidRDefault="00E314E9" w:rsidP="00E314E9">
      <w:pPr>
        <w:pStyle w:val="2"/>
        <w:snapToGrid w:val="0"/>
        <w:spacing w:line="360" w:lineRule="auto"/>
        <w:jc w:val="both"/>
        <w:rPr>
          <w:rFonts w:ascii="微软雅黑" w:eastAsia="微软雅黑" w:hAnsi="微软雅黑" w:cs="Times New Roman"/>
          <w:b/>
          <w:color w:val="auto"/>
        </w:rPr>
      </w:pPr>
      <w:bookmarkStart w:id="25" w:name="_Toc36412187"/>
      <w:r w:rsidRPr="00983764">
        <w:rPr>
          <w:rFonts w:ascii="微软雅黑" w:eastAsia="微软雅黑" w:hAnsi="微软雅黑" w:cs="Times New Roman" w:hint="eastAsia"/>
          <w:b/>
          <w:color w:val="auto"/>
        </w:rPr>
        <w:t>曝光事件（exposure）</w:t>
      </w:r>
      <w:bookmarkEnd w:id="25"/>
    </w:p>
    <w:p w14:paraId="503BF53F" w14:textId="4E2C6C98" w:rsidR="00E314E9" w:rsidRPr="00983764" w:rsidRDefault="00E314E9" w:rsidP="00E314E9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 w:rsidRPr="00983764">
        <w:rPr>
          <w:rFonts w:ascii="微软雅黑" w:eastAsia="微软雅黑" w:hAnsi="微软雅黑" w:cs="Times New Roman" w:hint="eastAsia"/>
          <w:color w:val="000000" w:themeColor="text1"/>
        </w:rPr>
        <w:t>1）</w:t>
      </w:r>
      <w:r w:rsidR="00913011" w:rsidRPr="00983764">
        <w:rPr>
          <w:rFonts w:ascii="微软雅黑" w:eastAsia="微软雅黑" w:hAnsi="微软雅黑" w:cs="Times New Roman" w:hint="eastAsia"/>
          <w:color w:val="000000" w:themeColor="text1"/>
        </w:rPr>
        <w:t>组件从不可见到可见时触发，包括页面加载时首屏组件加载</w:t>
      </w:r>
      <w:r w:rsidRPr="00983764">
        <w:rPr>
          <w:rFonts w:ascii="微软雅黑" w:eastAsia="微软雅黑" w:hAnsi="微软雅黑" w:cs="Times New Roman" w:hint="eastAsia"/>
          <w:color w:val="000000" w:themeColor="text1"/>
        </w:rPr>
        <w:t>；</w:t>
      </w:r>
    </w:p>
    <w:p w14:paraId="13C4C585" w14:textId="70377975" w:rsidR="00913011" w:rsidRPr="00983764" w:rsidRDefault="00913011" w:rsidP="00E314E9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 w:rsidRPr="00983764">
        <w:rPr>
          <w:rFonts w:ascii="微软雅黑" w:eastAsia="微软雅黑" w:hAnsi="微软雅黑" w:cs="Times New Roman"/>
          <w:color w:val="000000" w:themeColor="text1"/>
        </w:rPr>
        <w:t>2</w:t>
      </w:r>
      <w:r w:rsidRPr="00983764">
        <w:rPr>
          <w:rFonts w:ascii="微软雅黑" w:eastAsia="微软雅黑" w:hAnsi="微软雅黑" w:cs="Times New Roman" w:hint="eastAsia"/>
          <w:color w:val="000000" w:themeColor="text1"/>
        </w:rPr>
        <w:t>）以组件是否于屏幕中可见作为判断基准，非加载；</w:t>
      </w:r>
    </w:p>
    <w:p w14:paraId="1B3B77F0" w14:textId="3439FDB5" w:rsidR="00913011" w:rsidRPr="00983764" w:rsidRDefault="00913011" w:rsidP="00E314E9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 w:rsidRPr="00983764">
        <w:rPr>
          <w:rFonts w:ascii="微软雅黑" w:eastAsia="微软雅黑" w:hAnsi="微软雅黑" w:cs="Times New Roman" w:hint="eastAsia"/>
          <w:color w:val="000000" w:themeColor="text1"/>
        </w:rPr>
        <w:t>3）组件可见部分超过5</w:t>
      </w:r>
      <w:r w:rsidRPr="00983764">
        <w:rPr>
          <w:rFonts w:ascii="微软雅黑" w:eastAsia="微软雅黑" w:hAnsi="微软雅黑" w:cs="Times New Roman"/>
          <w:color w:val="000000" w:themeColor="text1"/>
        </w:rPr>
        <w:t>0</w:t>
      </w:r>
      <w:r w:rsidRPr="00983764">
        <w:rPr>
          <w:rFonts w:ascii="微软雅黑" w:eastAsia="微软雅黑" w:hAnsi="微软雅黑" w:cs="Times New Roman" w:hint="eastAsia"/>
          <w:color w:val="000000" w:themeColor="text1"/>
        </w:rPr>
        <w:t>%视为可见，不足5</w:t>
      </w:r>
      <w:r w:rsidRPr="00983764">
        <w:rPr>
          <w:rFonts w:ascii="微软雅黑" w:eastAsia="微软雅黑" w:hAnsi="微软雅黑" w:cs="Times New Roman"/>
          <w:color w:val="000000" w:themeColor="text1"/>
        </w:rPr>
        <w:t>0</w:t>
      </w:r>
      <w:r w:rsidRPr="00983764">
        <w:rPr>
          <w:rFonts w:ascii="微软雅黑" w:eastAsia="微软雅黑" w:hAnsi="微软雅黑" w:cs="Times New Roman" w:hint="eastAsia"/>
          <w:color w:val="000000" w:themeColor="text1"/>
        </w:rPr>
        <w:t>%时不可触发；</w:t>
      </w:r>
    </w:p>
    <w:p w14:paraId="2FC6C5D2" w14:textId="3B2B342D" w:rsidR="00913011" w:rsidRPr="00983764" w:rsidRDefault="00913011" w:rsidP="00913011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 w:rsidRPr="00983764">
        <w:rPr>
          <w:rFonts w:ascii="微软雅黑" w:eastAsia="微软雅黑" w:hAnsi="微软雅黑" w:cs="Times New Roman"/>
          <w:color w:val="000000" w:themeColor="text1"/>
        </w:rPr>
        <w:t>4</w:t>
      </w:r>
      <w:r w:rsidRPr="00983764">
        <w:rPr>
          <w:rFonts w:ascii="微软雅黑" w:eastAsia="微软雅黑" w:hAnsi="微软雅黑" w:cs="Times New Roman" w:hint="eastAsia"/>
          <w:color w:val="000000" w:themeColor="text1"/>
        </w:rPr>
        <w:t>）应用隐藏至后台，重新唤起时，触发该事件；</w:t>
      </w:r>
    </w:p>
    <w:p w14:paraId="273C5B3D" w14:textId="3AE9313A" w:rsidR="00E314E9" w:rsidRPr="00983764" w:rsidRDefault="00913011" w:rsidP="00913011">
      <w:pPr>
        <w:snapToGrid w:val="0"/>
        <w:spacing w:line="360" w:lineRule="auto"/>
        <w:ind w:left="420"/>
        <w:jc w:val="both"/>
        <w:rPr>
          <w:rFonts w:ascii="微软雅黑" w:eastAsia="微软雅黑" w:hAnsi="微软雅黑" w:cs="Times New Roman"/>
          <w:color w:val="000000" w:themeColor="text1"/>
        </w:rPr>
      </w:pPr>
      <w:r w:rsidRPr="00983764">
        <w:rPr>
          <w:rFonts w:ascii="微软雅黑" w:eastAsia="微软雅黑" w:hAnsi="微软雅黑" w:cs="Times New Roman"/>
          <w:color w:val="000000" w:themeColor="text1"/>
        </w:rPr>
        <w:t>5</w:t>
      </w:r>
      <w:r w:rsidR="00E314E9" w:rsidRPr="00983764">
        <w:rPr>
          <w:rFonts w:ascii="微软雅黑" w:eastAsia="微软雅黑" w:hAnsi="微软雅黑" w:cs="Times New Roman" w:hint="eastAsia"/>
          <w:color w:val="000000" w:themeColor="text1"/>
        </w:rPr>
        <w:t>）</w:t>
      </w:r>
      <w:r w:rsidRPr="00983764">
        <w:rPr>
          <w:rFonts w:ascii="微软雅黑" w:eastAsia="微软雅黑" w:hAnsi="微软雅黑" w:cs="Times New Roman" w:hint="eastAsia"/>
          <w:color w:val="000000" w:themeColor="text1"/>
        </w:rPr>
        <w:t>批量</w:t>
      </w:r>
      <w:r w:rsidR="00E314E9" w:rsidRPr="00983764">
        <w:rPr>
          <w:rFonts w:ascii="微软雅黑" w:eastAsia="微软雅黑" w:hAnsi="微软雅黑" w:cs="Times New Roman" w:hint="eastAsia"/>
          <w:color w:val="000000" w:themeColor="text1"/>
        </w:rPr>
        <w:t>上报</w:t>
      </w:r>
      <w:r w:rsidRPr="00983764">
        <w:rPr>
          <w:rFonts w:ascii="微软雅黑" w:eastAsia="微软雅黑" w:hAnsi="微软雅黑" w:cs="Times New Roman" w:hint="eastAsia"/>
          <w:color w:val="000000" w:themeColor="text1"/>
        </w:rPr>
        <w:t>，每</w:t>
      </w:r>
      <w:r w:rsidRPr="00983764">
        <w:rPr>
          <w:rFonts w:ascii="微软雅黑" w:eastAsia="微软雅黑" w:hAnsi="微软雅黑" w:cs="Times New Roman"/>
          <w:color w:val="000000" w:themeColor="text1"/>
        </w:rPr>
        <w:t>1</w:t>
      </w:r>
      <w:r w:rsidRPr="00983764">
        <w:rPr>
          <w:rFonts w:ascii="微软雅黑" w:eastAsia="微软雅黑" w:hAnsi="微软雅黑" w:cs="Times New Roman" w:hint="eastAsia"/>
          <w:color w:val="000000" w:themeColor="text1"/>
        </w:rPr>
        <w:t>分钟上报，应用退出时，将未上报部分批量上报，进程杀死时，未上报部分在下次启动app时上报</w:t>
      </w:r>
      <w:r w:rsidR="00E314E9" w:rsidRPr="00983764">
        <w:rPr>
          <w:rFonts w:ascii="微软雅黑" w:eastAsia="微软雅黑" w:hAnsi="微软雅黑" w:cs="Times New Roman" w:hint="eastAsia"/>
          <w:color w:val="000000" w:themeColor="text1"/>
        </w:rPr>
        <w:t>。</w:t>
      </w:r>
    </w:p>
    <w:p w14:paraId="02BB170C" w14:textId="5E6FC747" w:rsidR="00E314E9" w:rsidRPr="004A2932" w:rsidRDefault="00E314E9" w:rsidP="00E314E9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strike/>
          <w:color w:val="000000" w:themeColor="text1"/>
        </w:rPr>
      </w:pPr>
    </w:p>
    <w:p w14:paraId="25486C75" w14:textId="68CF14EE" w:rsidR="00913011" w:rsidRPr="004A2932" w:rsidRDefault="00913011" w:rsidP="00913011">
      <w:pPr>
        <w:pStyle w:val="2"/>
        <w:snapToGrid w:val="0"/>
        <w:spacing w:line="360" w:lineRule="auto"/>
        <w:jc w:val="both"/>
        <w:rPr>
          <w:rFonts w:ascii="微软雅黑" w:eastAsia="微软雅黑" w:hAnsi="微软雅黑" w:cs="Times New Roman"/>
          <w:b/>
          <w:strike/>
          <w:color w:val="auto"/>
        </w:rPr>
      </w:pPr>
      <w:bookmarkStart w:id="26" w:name="_Toc36412188"/>
      <w:r w:rsidRPr="004A2932">
        <w:rPr>
          <w:rFonts w:ascii="微软雅黑" w:eastAsia="微软雅黑" w:hAnsi="微软雅黑" w:cs="Times New Roman" w:hint="eastAsia"/>
          <w:b/>
          <w:strike/>
          <w:color w:val="auto"/>
        </w:rPr>
        <w:t>隐藏事件（hide）</w:t>
      </w:r>
      <w:bookmarkEnd w:id="26"/>
    </w:p>
    <w:p w14:paraId="4620ABFB" w14:textId="1767BA55" w:rsidR="00913011" w:rsidRPr="004A2932" w:rsidRDefault="00913011" w:rsidP="00913011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strike/>
          <w:color w:val="000000" w:themeColor="text1"/>
        </w:rPr>
      </w:pPr>
      <w:r w:rsidRPr="004A2932">
        <w:rPr>
          <w:rFonts w:ascii="微软雅黑" w:eastAsia="微软雅黑" w:hAnsi="微软雅黑" w:cs="Times New Roman" w:hint="eastAsia"/>
          <w:strike/>
          <w:color w:val="000000" w:themeColor="text1"/>
        </w:rPr>
        <w:t>1）组件从可见到不可见时触发，包括页面退出、后台唤起、进程杀死；</w:t>
      </w:r>
    </w:p>
    <w:p w14:paraId="6E729CB0" w14:textId="51000B69" w:rsidR="00913011" w:rsidRPr="004A2932" w:rsidRDefault="00913011" w:rsidP="00913011">
      <w:pPr>
        <w:snapToGrid w:val="0"/>
        <w:spacing w:line="360" w:lineRule="auto"/>
        <w:ind w:firstLine="420"/>
        <w:jc w:val="both"/>
        <w:rPr>
          <w:rFonts w:ascii="微软雅黑" w:eastAsia="微软雅黑" w:hAnsi="微软雅黑" w:cs="Times New Roman"/>
          <w:strike/>
          <w:color w:val="000000" w:themeColor="text1"/>
        </w:rPr>
      </w:pPr>
      <w:r w:rsidRPr="004A2932">
        <w:rPr>
          <w:rFonts w:ascii="微软雅黑" w:eastAsia="微软雅黑" w:hAnsi="微软雅黑" w:cs="Times New Roman"/>
          <w:strike/>
          <w:color w:val="000000" w:themeColor="text1"/>
        </w:rPr>
        <w:t>2</w:t>
      </w:r>
      <w:r w:rsidRPr="004A2932">
        <w:rPr>
          <w:rFonts w:ascii="微软雅黑" w:eastAsia="微软雅黑" w:hAnsi="微软雅黑" w:cs="Times New Roman" w:hint="eastAsia"/>
          <w:strike/>
          <w:color w:val="000000" w:themeColor="text1"/>
        </w:rPr>
        <w:t>）组件可见部分低于5</w:t>
      </w:r>
      <w:r w:rsidRPr="004A2932">
        <w:rPr>
          <w:rFonts w:ascii="微软雅黑" w:eastAsia="微软雅黑" w:hAnsi="微软雅黑" w:cs="Times New Roman"/>
          <w:strike/>
          <w:color w:val="000000" w:themeColor="text1"/>
        </w:rPr>
        <w:t>0</w:t>
      </w:r>
      <w:r w:rsidRPr="004A2932">
        <w:rPr>
          <w:rFonts w:ascii="微软雅黑" w:eastAsia="微软雅黑" w:hAnsi="微软雅黑" w:cs="Times New Roman" w:hint="eastAsia"/>
          <w:strike/>
          <w:color w:val="000000" w:themeColor="text1"/>
        </w:rPr>
        <w:t>%视为不可见；</w:t>
      </w:r>
    </w:p>
    <w:p w14:paraId="6A0C53CC" w14:textId="3B10074F" w:rsidR="00D133EC" w:rsidRPr="004A2932" w:rsidRDefault="00913011" w:rsidP="00FD41A2">
      <w:pPr>
        <w:snapToGrid w:val="0"/>
        <w:spacing w:line="360" w:lineRule="auto"/>
        <w:ind w:left="420"/>
        <w:jc w:val="both"/>
        <w:rPr>
          <w:rFonts w:ascii="微软雅黑" w:eastAsia="微软雅黑" w:hAnsi="微软雅黑" w:cs="Times New Roman"/>
          <w:strike/>
          <w:color w:val="000000" w:themeColor="text1"/>
        </w:rPr>
      </w:pPr>
      <w:r w:rsidRPr="004A2932">
        <w:rPr>
          <w:rFonts w:ascii="微软雅黑" w:eastAsia="微软雅黑" w:hAnsi="微软雅黑" w:cs="Times New Roman" w:hint="eastAsia"/>
          <w:strike/>
          <w:color w:val="000000" w:themeColor="text1"/>
        </w:rPr>
        <w:t>3）批量上报，每</w:t>
      </w:r>
      <w:r w:rsidRPr="004A2932">
        <w:rPr>
          <w:rFonts w:ascii="微软雅黑" w:eastAsia="微软雅黑" w:hAnsi="微软雅黑" w:cs="Times New Roman"/>
          <w:strike/>
          <w:color w:val="000000" w:themeColor="text1"/>
        </w:rPr>
        <w:t>1</w:t>
      </w:r>
      <w:r w:rsidRPr="004A2932">
        <w:rPr>
          <w:rFonts w:ascii="微软雅黑" w:eastAsia="微软雅黑" w:hAnsi="微软雅黑" w:cs="Times New Roman" w:hint="eastAsia"/>
          <w:strike/>
          <w:color w:val="000000" w:themeColor="text1"/>
        </w:rPr>
        <w:t>分钟上报，应用退出时，将未上报部分批量上报，进程杀死时，未上报部分在下次启动app时上报。</w:t>
      </w:r>
    </w:p>
    <w:p w14:paraId="24C5B10B" w14:textId="6039139B" w:rsidR="00FD41A2" w:rsidRPr="00983764" w:rsidRDefault="00FD41A2" w:rsidP="00D133EC">
      <w:pPr>
        <w:snapToGrid w:val="0"/>
        <w:spacing w:line="360" w:lineRule="auto"/>
        <w:jc w:val="both"/>
        <w:rPr>
          <w:rFonts w:ascii="微软雅黑" w:eastAsia="微软雅黑" w:hAnsi="微软雅黑" w:cs="Times New Roman"/>
          <w:color w:val="000000" w:themeColor="text1"/>
        </w:rPr>
      </w:pPr>
    </w:p>
    <w:p w14:paraId="3343ECAB" w14:textId="35614906" w:rsidR="00983764" w:rsidRPr="00983764" w:rsidRDefault="00983764" w:rsidP="00983764">
      <w:pPr>
        <w:pStyle w:val="10"/>
        <w:snapToGrid w:val="0"/>
        <w:spacing w:line="360" w:lineRule="auto"/>
        <w:jc w:val="both"/>
        <w:rPr>
          <w:rFonts w:ascii="微软雅黑" w:eastAsia="微软雅黑" w:hAnsi="微软雅黑" w:cs="Times New Roman"/>
          <w:b/>
          <w:bCs/>
          <w:color w:val="000000" w:themeColor="text1"/>
        </w:rPr>
      </w:pPr>
      <w:bookmarkStart w:id="27" w:name="_Toc36412189"/>
      <w:r w:rsidRPr="00983764">
        <w:rPr>
          <w:rFonts w:ascii="微软雅黑" w:eastAsia="微软雅黑" w:hAnsi="微软雅黑" w:cs="Times New Roman" w:hint="eastAsia"/>
          <w:b/>
          <w:bCs/>
          <w:color w:val="000000" w:themeColor="text1"/>
        </w:rPr>
        <w:t>点位表</w:t>
      </w:r>
      <w:r w:rsidR="00D11DA3">
        <w:rPr>
          <w:rFonts w:ascii="微软雅黑" w:eastAsia="微软雅黑" w:hAnsi="微软雅黑" w:cs="Times New Roman" w:hint="eastAsia"/>
          <w:b/>
          <w:bCs/>
          <w:color w:val="000000" w:themeColor="text1"/>
        </w:rPr>
        <w:t>规范</w:t>
      </w:r>
      <w:bookmarkEnd w:id="27"/>
    </w:p>
    <w:p w14:paraId="24EB2E82" w14:textId="4BD887F7" w:rsidR="00983764" w:rsidRPr="00983764" w:rsidRDefault="00983764" w:rsidP="00983764">
      <w:pPr>
        <w:ind w:left="420"/>
        <w:rPr>
          <w:rFonts w:ascii="微软雅黑" w:eastAsia="微软雅黑" w:hAnsi="微软雅黑"/>
        </w:rPr>
      </w:pPr>
      <w:r w:rsidRPr="00983764">
        <w:rPr>
          <w:rFonts w:ascii="微软雅黑" w:eastAsia="微软雅黑" w:hAnsi="微软雅黑" w:hint="eastAsia"/>
        </w:rPr>
        <w:t>定义前端页面名、组件名、以及动态参数。</w:t>
      </w:r>
    </w:p>
    <w:p w14:paraId="3B58E7E4" w14:textId="77777777" w:rsidR="00983764" w:rsidRDefault="00983764" w:rsidP="00D133EC">
      <w:pPr>
        <w:snapToGrid w:val="0"/>
        <w:spacing w:line="360" w:lineRule="auto"/>
        <w:jc w:val="both"/>
        <w:rPr>
          <w:rFonts w:ascii="微软雅黑" w:eastAsia="微软雅黑" w:hAnsi="微软雅黑" w:cs="Times New Roman"/>
          <w:color w:val="000000" w:themeColor="text1"/>
        </w:rPr>
      </w:pPr>
      <w:r>
        <w:rPr>
          <w:rFonts w:ascii="微软雅黑" w:eastAsia="微软雅黑" w:hAnsi="微软雅黑" w:cs="Times New Roman"/>
          <w:color w:val="000000" w:themeColor="text1"/>
        </w:rPr>
        <w:tab/>
        <w:t>1</w:t>
      </w:r>
      <w:r>
        <w:rPr>
          <w:rFonts w:ascii="微软雅黑" w:eastAsia="微软雅黑" w:hAnsi="微软雅黑" w:cs="Times New Roman" w:hint="eastAsia"/>
          <w:color w:val="000000" w:themeColor="text1"/>
        </w:rPr>
        <w:t>）页面名：</w:t>
      </w:r>
    </w:p>
    <w:p w14:paraId="08B217B3" w14:textId="102EDF24" w:rsidR="00983764" w:rsidRDefault="00983764" w:rsidP="00983764">
      <w:pPr>
        <w:snapToGrid w:val="0"/>
        <w:spacing w:line="360" w:lineRule="auto"/>
        <w:ind w:left="420"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>
        <w:rPr>
          <w:rFonts w:ascii="微软雅黑" w:eastAsia="微软雅黑" w:hAnsi="微软雅黑" w:cs="Times New Roman" w:hint="eastAsia"/>
          <w:color w:val="000000" w:themeColor="text1"/>
        </w:rPr>
        <w:t>在同一用户端上，相同事件的页面命名不可重复；</w:t>
      </w:r>
    </w:p>
    <w:p w14:paraId="0964EDB8" w14:textId="7E430395" w:rsidR="00983764" w:rsidRPr="00983764" w:rsidRDefault="00983764" w:rsidP="00983764">
      <w:pPr>
        <w:snapToGrid w:val="0"/>
        <w:spacing w:line="360" w:lineRule="auto"/>
        <w:ind w:left="420"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>
        <w:rPr>
          <w:rFonts w:ascii="微软雅黑" w:eastAsia="微软雅黑" w:hAnsi="微软雅黑" w:cs="Times New Roman" w:hint="eastAsia"/>
          <w:color w:val="000000" w:themeColor="text1"/>
        </w:rPr>
        <w:t>不同用户端上，同类型页面名尽可能复用。</w:t>
      </w:r>
    </w:p>
    <w:p w14:paraId="102BD8D6" w14:textId="77777777" w:rsidR="00983764" w:rsidRDefault="00983764" w:rsidP="00D133EC">
      <w:pPr>
        <w:snapToGrid w:val="0"/>
        <w:spacing w:line="360" w:lineRule="auto"/>
        <w:jc w:val="both"/>
        <w:rPr>
          <w:rFonts w:ascii="微软雅黑" w:eastAsia="微软雅黑" w:hAnsi="微软雅黑" w:cs="Times New Roman"/>
          <w:color w:val="000000" w:themeColor="text1"/>
        </w:rPr>
      </w:pPr>
      <w:r>
        <w:rPr>
          <w:rFonts w:ascii="微软雅黑" w:eastAsia="微软雅黑" w:hAnsi="微软雅黑" w:cs="Times New Roman"/>
          <w:color w:val="000000" w:themeColor="text1"/>
        </w:rPr>
        <w:lastRenderedPageBreak/>
        <w:tab/>
        <w:t>2</w:t>
      </w:r>
      <w:r>
        <w:rPr>
          <w:rFonts w:ascii="微软雅黑" w:eastAsia="微软雅黑" w:hAnsi="微软雅黑" w:cs="Times New Roman" w:hint="eastAsia"/>
          <w:color w:val="000000" w:themeColor="text1"/>
        </w:rPr>
        <w:t>）组件名：</w:t>
      </w:r>
    </w:p>
    <w:p w14:paraId="20A060D2" w14:textId="4BA8FBD7" w:rsidR="00983764" w:rsidRDefault="00983764" w:rsidP="00983764">
      <w:pPr>
        <w:snapToGrid w:val="0"/>
        <w:spacing w:line="360" w:lineRule="auto"/>
        <w:ind w:left="420"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>
        <w:rPr>
          <w:rFonts w:ascii="微软雅黑" w:eastAsia="微软雅黑" w:hAnsi="微软雅黑" w:cs="Times New Roman" w:hint="eastAsia"/>
          <w:color w:val="000000" w:themeColor="text1"/>
        </w:rPr>
        <w:t>在同一页面中，相同事件的组件命名不可重复；</w:t>
      </w:r>
    </w:p>
    <w:p w14:paraId="046043E0" w14:textId="3BEAAFA6" w:rsidR="00983764" w:rsidRDefault="00983764" w:rsidP="00983764">
      <w:pPr>
        <w:snapToGrid w:val="0"/>
        <w:spacing w:line="360" w:lineRule="auto"/>
        <w:ind w:left="420" w:firstLine="420"/>
        <w:jc w:val="both"/>
        <w:rPr>
          <w:rFonts w:ascii="微软雅黑" w:eastAsia="微软雅黑" w:hAnsi="微软雅黑" w:cs="Times New Roman"/>
          <w:color w:val="000000" w:themeColor="text1"/>
        </w:rPr>
      </w:pPr>
      <w:r>
        <w:rPr>
          <w:rFonts w:ascii="微软雅黑" w:eastAsia="微软雅黑" w:hAnsi="微软雅黑" w:cs="Times New Roman" w:hint="eastAsia"/>
          <w:color w:val="000000" w:themeColor="text1"/>
        </w:rPr>
        <w:t>不同页面中，同类型组件名尽可能复用</w:t>
      </w:r>
      <w:r w:rsidR="00D11DA3">
        <w:rPr>
          <w:rFonts w:ascii="微软雅黑" w:eastAsia="微软雅黑" w:hAnsi="微软雅黑" w:cs="Times New Roman" w:hint="eastAsia"/>
          <w:color w:val="000000" w:themeColor="text1"/>
        </w:rPr>
        <w:t>。</w:t>
      </w:r>
    </w:p>
    <w:p w14:paraId="0199D63D" w14:textId="580D3A7C" w:rsidR="00983764" w:rsidRDefault="00983764" w:rsidP="00D133EC">
      <w:pPr>
        <w:snapToGrid w:val="0"/>
        <w:spacing w:line="360" w:lineRule="auto"/>
        <w:jc w:val="both"/>
        <w:rPr>
          <w:rFonts w:ascii="微软雅黑" w:eastAsia="微软雅黑" w:hAnsi="微软雅黑" w:cs="Times New Roman"/>
          <w:color w:val="000000" w:themeColor="text1"/>
        </w:rPr>
      </w:pPr>
      <w:r>
        <w:rPr>
          <w:rFonts w:ascii="微软雅黑" w:eastAsia="微软雅黑" w:hAnsi="微软雅黑" w:cs="Times New Roman"/>
          <w:color w:val="000000" w:themeColor="text1"/>
        </w:rPr>
        <w:tab/>
        <w:t>3</w:t>
      </w:r>
      <w:r>
        <w:rPr>
          <w:rFonts w:ascii="微软雅黑" w:eastAsia="微软雅黑" w:hAnsi="微软雅黑" w:cs="Times New Roman" w:hint="eastAsia"/>
          <w:color w:val="000000" w:themeColor="text1"/>
        </w:rPr>
        <w:t>）动态参数：</w:t>
      </w:r>
    </w:p>
    <w:p w14:paraId="0E899D23" w14:textId="1A70E125" w:rsidR="00983764" w:rsidRDefault="00983764" w:rsidP="00D133EC">
      <w:pPr>
        <w:snapToGrid w:val="0"/>
        <w:spacing w:line="360" w:lineRule="auto"/>
        <w:jc w:val="both"/>
        <w:rPr>
          <w:rFonts w:ascii="微软雅黑" w:eastAsia="微软雅黑" w:hAnsi="微软雅黑" w:cs="Times New Roman"/>
          <w:color w:val="000000" w:themeColor="text1"/>
        </w:rPr>
      </w:pPr>
      <w:r>
        <w:rPr>
          <w:rFonts w:ascii="微软雅黑" w:eastAsia="微软雅黑" w:hAnsi="微软雅黑" w:cs="Times New Roman"/>
          <w:color w:val="000000" w:themeColor="text1"/>
        </w:rPr>
        <w:tab/>
      </w:r>
      <w:r>
        <w:rPr>
          <w:rFonts w:ascii="微软雅黑" w:eastAsia="微软雅黑" w:hAnsi="微软雅黑" w:cs="Times New Roman"/>
          <w:color w:val="000000" w:themeColor="text1"/>
        </w:rPr>
        <w:tab/>
      </w:r>
      <w:r>
        <w:rPr>
          <w:rFonts w:ascii="微软雅黑" w:eastAsia="微软雅黑" w:hAnsi="微软雅黑" w:cs="Times New Roman" w:hint="eastAsia"/>
          <w:color w:val="000000" w:themeColor="text1"/>
        </w:rPr>
        <w:t>在同一组件下，相同事件的</w:t>
      </w:r>
      <w:r w:rsidR="00D11DA3">
        <w:rPr>
          <w:rFonts w:ascii="微软雅黑" w:eastAsia="微软雅黑" w:hAnsi="微软雅黑" w:cs="Times New Roman" w:hint="eastAsia"/>
          <w:color w:val="000000" w:themeColor="text1"/>
        </w:rPr>
        <w:t>动态参数</w:t>
      </w:r>
      <w:r>
        <w:rPr>
          <w:rFonts w:ascii="微软雅黑" w:eastAsia="微软雅黑" w:hAnsi="微软雅黑" w:cs="Times New Roman" w:hint="eastAsia"/>
          <w:color w:val="000000" w:themeColor="text1"/>
        </w:rPr>
        <w:t>命名不可重复；</w:t>
      </w:r>
    </w:p>
    <w:p w14:paraId="60FECF1F" w14:textId="0B904921" w:rsidR="00983764" w:rsidRPr="00983764" w:rsidRDefault="00983764" w:rsidP="00D133EC">
      <w:pPr>
        <w:snapToGrid w:val="0"/>
        <w:spacing w:line="360" w:lineRule="auto"/>
        <w:jc w:val="both"/>
        <w:rPr>
          <w:rFonts w:ascii="微软雅黑" w:eastAsia="微软雅黑" w:hAnsi="微软雅黑" w:cs="Times New Roman"/>
          <w:color w:val="000000" w:themeColor="text1"/>
        </w:rPr>
      </w:pPr>
      <w:r>
        <w:rPr>
          <w:rFonts w:ascii="微软雅黑" w:eastAsia="微软雅黑" w:hAnsi="微软雅黑" w:cs="Times New Roman"/>
          <w:color w:val="000000" w:themeColor="text1"/>
        </w:rPr>
        <w:tab/>
      </w:r>
      <w:r>
        <w:rPr>
          <w:rFonts w:ascii="微软雅黑" w:eastAsia="微软雅黑" w:hAnsi="微软雅黑" w:cs="Times New Roman"/>
          <w:color w:val="000000" w:themeColor="text1"/>
        </w:rPr>
        <w:tab/>
      </w:r>
      <w:r>
        <w:rPr>
          <w:rFonts w:ascii="微软雅黑" w:eastAsia="微软雅黑" w:hAnsi="微软雅黑" w:cs="Times New Roman" w:hint="eastAsia"/>
          <w:color w:val="000000" w:themeColor="text1"/>
        </w:rPr>
        <w:t>不同组件下</w:t>
      </w:r>
      <w:r w:rsidR="00D11DA3">
        <w:rPr>
          <w:rFonts w:ascii="微软雅黑" w:eastAsia="微软雅黑" w:hAnsi="微软雅黑" w:cs="Times New Roman" w:hint="eastAsia"/>
          <w:color w:val="000000" w:themeColor="text1"/>
        </w:rPr>
        <w:t>，同类型动态参数名尽可能复用。</w:t>
      </w:r>
    </w:p>
    <w:sectPr w:rsidR="00983764" w:rsidRPr="00983764" w:rsidSect="00E66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F3086" w14:textId="77777777" w:rsidR="00BA4F0F" w:rsidRDefault="00BA4F0F">
      <w:r>
        <w:separator/>
      </w:r>
    </w:p>
  </w:endnote>
  <w:endnote w:type="continuationSeparator" w:id="0">
    <w:p w14:paraId="23B0242E" w14:textId="77777777" w:rsidR="00BA4F0F" w:rsidRDefault="00B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E60B5" w14:textId="77777777" w:rsidR="0001178A" w:rsidRDefault="0001178A">
    <w:pPr>
      <w:pStyle w:val="51"/>
      <w:tabs>
        <w:tab w:val="clear" w:pos="4153"/>
        <w:tab w:val="clear" w:pos="8306"/>
        <w:tab w:val="center" w:pos="4195"/>
        <w:tab w:val="right" w:pos="8390"/>
      </w:tabs>
      <w:spacing w:before="120"/>
    </w:pPr>
    <w:r>
      <w:tab/>
    </w:r>
    <w:r>
      <w:rPr>
        <w:rFonts w:hint="eastAsia"/>
        <w:szCs w:val="21"/>
      </w:rPr>
      <w:tab/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6C672" w14:textId="77777777" w:rsidR="00BA4F0F" w:rsidRDefault="00BA4F0F">
      <w:r>
        <w:separator/>
      </w:r>
    </w:p>
  </w:footnote>
  <w:footnote w:type="continuationSeparator" w:id="0">
    <w:p w14:paraId="32E8C484" w14:textId="77777777" w:rsidR="00BA4F0F" w:rsidRDefault="00BA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048A2" w14:textId="0923151E" w:rsidR="0001178A" w:rsidRPr="00CE610F" w:rsidRDefault="00CE610F" w:rsidP="00A41499">
    <w:pPr>
      <w:pStyle w:val="af4"/>
    </w:pPr>
    <w:r>
      <w:t>T3</w:t>
    </w:r>
    <w:r>
      <w:rPr>
        <w:rFonts w:hint="eastAsia"/>
      </w:rPr>
      <w:t>出行</w:t>
    </w:r>
    <w:r>
      <w:t xml:space="preserve">                   </w:t>
    </w:r>
    <w:r w:rsidR="006D3910">
      <w:t xml:space="preserve">   </w:t>
    </w:r>
    <w:r>
      <w:t xml:space="preserve">  </w:t>
    </w:r>
    <w:r w:rsidR="0030747B">
      <w:t xml:space="preserve">                     </w:t>
    </w:r>
    <w:r>
      <w:t xml:space="preserve">                     </w:t>
    </w:r>
    <w:r w:rsidR="0030747B">
      <w:rPr>
        <w:rFonts w:hint="eastAsia"/>
      </w:rPr>
      <w:t>前端</w:t>
    </w:r>
    <w:r w:rsidR="00D11DA3">
      <w:rPr>
        <w:rFonts w:hint="eastAsia"/>
      </w:rPr>
      <w:t>数据</w:t>
    </w:r>
    <w:r w:rsidR="0030747B">
      <w:rPr>
        <w:rFonts w:hint="eastAsia"/>
      </w:rPr>
      <w:t>埋点规范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C9763" w14:textId="25C1F112" w:rsidR="0001178A" w:rsidRPr="00467A87" w:rsidRDefault="0001178A" w:rsidP="00A41499">
    <w:pPr>
      <w:pStyle w:val="af4"/>
    </w:pPr>
    <w:r>
      <w:t>T3</w:t>
    </w:r>
    <w:r>
      <w:rPr>
        <w:rFonts w:hint="eastAsia"/>
      </w:rPr>
      <w:t>出行</w:t>
    </w:r>
    <w:r>
      <w:t xml:space="preserve">                                        </w:t>
    </w:r>
    <w:r w:rsidR="005E4ABB">
      <w:t xml:space="preserve">        </w:t>
    </w:r>
    <w:r>
      <w:t xml:space="preserve">  </w:t>
    </w:r>
    <w:r w:rsidR="00A41499">
      <w:rPr>
        <w:rFonts w:hint="eastAsia"/>
      </w:rPr>
      <w:t>顺风车</w:t>
    </w:r>
    <w:r w:rsidR="009A3D41">
      <w:rPr>
        <w:rFonts w:hint="eastAsia"/>
      </w:rPr>
      <w:t>车主认证优化</w:t>
    </w:r>
    <w:r w:rsidR="00A41499">
      <w:rPr>
        <w:rFonts w:hint="eastAsia"/>
      </w:rPr>
      <w:t>概要设计说明书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05AE"/>
    <w:multiLevelType w:val="multilevel"/>
    <w:tmpl w:val="4468BE1A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0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6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8A14010"/>
    <w:multiLevelType w:val="hybridMultilevel"/>
    <w:tmpl w:val="E08C1822"/>
    <w:lvl w:ilvl="0" w:tplc="45DED360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9E0FBE"/>
    <w:multiLevelType w:val="hybridMultilevel"/>
    <w:tmpl w:val="E3E2EC60"/>
    <w:lvl w:ilvl="0" w:tplc="89C6E7CA">
      <w:start w:val="1"/>
      <w:numFmt w:val="decimal"/>
      <w:lvlText w:val="%1、"/>
      <w:lvlJc w:val="left"/>
      <w:pPr>
        <w:ind w:left="16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8" w:hanging="420"/>
      </w:pPr>
    </w:lvl>
    <w:lvl w:ilvl="2" w:tplc="0409001B" w:tentative="1">
      <w:start w:val="1"/>
      <w:numFmt w:val="lowerRoman"/>
      <w:lvlText w:val="%3."/>
      <w:lvlJc w:val="right"/>
      <w:pPr>
        <w:ind w:left="2548" w:hanging="420"/>
      </w:pPr>
    </w:lvl>
    <w:lvl w:ilvl="3" w:tplc="0409000F" w:tentative="1">
      <w:start w:val="1"/>
      <w:numFmt w:val="decimal"/>
      <w:lvlText w:val="%4."/>
      <w:lvlJc w:val="left"/>
      <w:pPr>
        <w:ind w:left="2968" w:hanging="420"/>
      </w:pPr>
    </w:lvl>
    <w:lvl w:ilvl="4" w:tplc="04090019" w:tentative="1">
      <w:start w:val="1"/>
      <w:numFmt w:val="lowerLetter"/>
      <w:lvlText w:val="%5)"/>
      <w:lvlJc w:val="left"/>
      <w:pPr>
        <w:ind w:left="3388" w:hanging="420"/>
      </w:pPr>
    </w:lvl>
    <w:lvl w:ilvl="5" w:tplc="0409001B" w:tentative="1">
      <w:start w:val="1"/>
      <w:numFmt w:val="lowerRoman"/>
      <w:lvlText w:val="%6."/>
      <w:lvlJc w:val="right"/>
      <w:pPr>
        <w:ind w:left="3808" w:hanging="420"/>
      </w:pPr>
    </w:lvl>
    <w:lvl w:ilvl="6" w:tplc="0409000F" w:tentative="1">
      <w:start w:val="1"/>
      <w:numFmt w:val="decimal"/>
      <w:lvlText w:val="%7."/>
      <w:lvlJc w:val="left"/>
      <w:pPr>
        <w:ind w:left="4228" w:hanging="420"/>
      </w:pPr>
    </w:lvl>
    <w:lvl w:ilvl="7" w:tplc="04090019" w:tentative="1">
      <w:start w:val="1"/>
      <w:numFmt w:val="lowerLetter"/>
      <w:lvlText w:val="%8)"/>
      <w:lvlJc w:val="left"/>
      <w:pPr>
        <w:ind w:left="4648" w:hanging="420"/>
      </w:pPr>
    </w:lvl>
    <w:lvl w:ilvl="8" w:tplc="0409001B" w:tentative="1">
      <w:start w:val="1"/>
      <w:numFmt w:val="lowerRoman"/>
      <w:lvlText w:val="%9."/>
      <w:lvlJc w:val="right"/>
      <w:pPr>
        <w:ind w:left="5068" w:hanging="420"/>
      </w:pPr>
    </w:lvl>
  </w:abstractNum>
  <w:abstractNum w:abstractNumId="3" w15:restartNumberingAfterBreak="0">
    <w:nsid w:val="12770507"/>
    <w:multiLevelType w:val="hybridMultilevel"/>
    <w:tmpl w:val="D5D4C08E"/>
    <w:lvl w:ilvl="0" w:tplc="DFE6361C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2C60A8"/>
    <w:multiLevelType w:val="hybridMultilevel"/>
    <w:tmpl w:val="681A3EBC"/>
    <w:lvl w:ilvl="0" w:tplc="DFE6361C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EC2D95"/>
    <w:multiLevelType w:val="hybridMultilevel"/>
    <w:tmpl w:val="A972EF22"/>
    <w:lvl w:ilvl="0" w:tplc="DFE6361C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52521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CD242F"/>
    <w:multiLevelType w:val="hybridMultilevel"/>
    <w:tmpl w:val="D5D4C08E"/>
    <w:lvl w:ilvl="0" w:tplc="DFE6361C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054F0C"/>
    <w:multiLevelType w:val="hybridMultilevel"/>
    <w:tmpl w:val="D5D4C08E"/>
    <w:lvl w:ilvl="0" w:tplc="DFE6361C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83412F"/>
    <w:multiLevelType w:val="hybridMultilevel"/>
    <w:tmpl w:val="B7582420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 w15:restartNumberingAfterBreak="0">
    <w:nsid w:val="3CC472D4"/>
    <w:multiLevelType w:val="hybridMultilevel"/>
    <w:tmpl w:val="3C90E7FC"/>
    <w:lvl w:ilvl="0" w:tplc="8C3E88C0">
      <w:start w:val="1"/>
      <w:numFmt w:val="decimal"/>
      <w:lvlText w:val="%1."/>
      <w:lvlJc w:val="left"/>
      <w:pPr>
        <w:ind w:left="993" w:firstLine="0"/>
      </w:pPr>
      <w:rPr>
        <w:rFonts w:ascii="宋体" w:eastAsia="宋体" w:hAnsi="宋体" w:hint="eastAsia"/>
      </w:rPr>
    </w:lvl>
    <w:lvl w:ilvl="1" w:tplc="45DED360">
      <w:start w:val="1"/>
      <w:numFmt w:val="lowerLetter"/>
      <w:lvlText w:val="%2）"/>
      <w:lvlJc w:val="left"/>
      <w:pPr>
        <w:ind w:left="262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108" w:hanging="420"/>
      </w:pPr>
    </w:lvl>
    <w:lvl w:ilvl="3" w:tplc="0409000F" w:tentative="1">
      <w:start w:val="1"/>
      <w:numFmt w:val="decimal"/>
      <w:lvlText w:val="%4."/>
      <w:lvlJc w:val="left"/>
      <w:pPr>
        <w:ind w:left="3528" w:hanging="420"/>
      </w:pPr>
    </w:lvl>
    <w:lvl w:ilvl="4" w:tplc="04090019" w:tentative="1">
      <w:start w:val="1"/>
      <w:numFmt w:val="lowerLetter"/>
      <w:lvlText w:val="%5)"/>
      <w:lvlJc w:val="left"/>
      <w:pPr>
        <w:ind w:left="3948" w:hanging="420"/>
      </w:pPr>
    </w:lvl>
    <w:lvl w:ilvl="5" w:tplc="0409001B" w:tentative="1">
      <w:start w:val="1"/>
      <w:numFmt w:val="lowerRoman"/>
      <w:lvlText w:val="%6."/>
      <w:lvlJc w:val="right"/>
      <w:pPr>
        <w:ind w:left="4368" w:hanging="420"/>
      </w:pPr>
    </w:lvl>
    <w:lvl w:ilvl="6" w:tplc="0409000F" w:tentative="1">
      <w:start w:val="1"/>
      <w:numFmt w:val="decimal"/>
      <w:lvlText w:val="%7."/>
      <w:lvlJc w:val="left"/>
      <w:pPr>
        <w:ind w:left="4788" w:hanging="420"/>
      </w:pPr>
    </w:lvl>
    <w:lvl w:ilvl="7" w:tplc="04090019" w:tentative="1">
      <w:start w:val="1"/>
      <w:numFmt w:val="lowerLetter"/>
      <w:lvlText w:val="%8)"/>
      <w:lvlJc w:val="left"/>
      <w:pPr>
        <w:ind w:left="5208" w:hanging="420"/>
      </w:pPr>
    </w:lvl>
    <w:lvl w:ilvl="8" w:tplc="0409001B" w:tentative="1">
      <w:start w:val="1"/>
      <w:numFmt w:val="lowerRoman"/>
      <w:lvlText w:val="%9."/>
      <w:lvlJc w:val="right"/>
      <w:pPr>
        <w:ind w:left="5628" w:hanging="42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1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5D537A0"/>
    <w:multiLevelType w:val="hybridMultilevel"/>
    <w:tmpl w:val="5FAA78AE"/>
    <w:lvl w:ilvl="0" w:tplc="45DED360">
      <w:start w:val="1"/>
      <w:numFmt w:val="lowerLetter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C3B40EA"/>
    <w:multiLevelType w:val="hybridMultilevel"/>
    <w:tmpl w:val="93943164"/>
    <w:lvl w:ilvl="0" w:tplc="DF764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AC3056"/>
    <w:multiLevelType w:val="hybridMultilevel"/>
    <w:tmpl w:val="14A42456"/>
    <w:lvl w:ilvl="0" w:tplc="DFE6361C">
      <w:start w:val="1"/>
      <w:numFmt w:val="decimal"/>
      <w:lvlText w:val="%1)"/>
      <w:lvlJc w:val="left"/>
      <w:pPr>
        <w:ind w:left="840" w:hanging="4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CB0BD4"/>
    <w:multiLevelType w:val="hybridMultilevel"/>
    <w:tmpl w:val="F9000E92"/>
    <w:lvl w:ilvl="0" w:tplc="DC0EB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580294"/>
    <w:multiLevelType w:val="hybridMultilevel"/>
    <w:tmpl w:val="E3E2EC60"/>
    <w:lvl w:ilvl="0" w:tplc="89C6E7CA">
      <w:start w:val="1"/>
      <w:numFmt w:val="decimal"/>
      <w:lvlText w:val="%1、"/>
      <w:lvlJc w:val="left"/>
      <w:pPr>
        <w:ind w:left="16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8" w:hanging="420"/>
      </w:pPr>
    </w:lvl>
    <w:lvl w:ilvl="2" w:tplc="0409001B" w:tentative="1">
      <w:start w:val="1"/>
      <w:numFmt w:val="lowerRoman"/>
      <w:lvlText w:val="%3."/>
      <w:lvlJc w:val="right"/>
      <w:pPr>
        <w:ind w:left="2548" w:hanging="420"/>
      </w:pPr>
    </w:lvl>
    <w:lvl w:ilvl="3" w:tplc="0409000F" w:tentative="1">
      <w:start w:val="1"/>
      <w:numFmt w:val="decimal"/>
      <w:lvlText w:val="%4."/>
      <w:lvlJc w:val="left"/>
      <w:pPr>
        <w:ind w:left="2968" w:hanging="420"/>
      </w:pPr>
    </w:lvl>
    <w:lvl w:ilvl="4" w:tplc="04090019" w:tentative="1">
      <w:start w:val="1"/>
      <w:numFmt w:val="lowerLetter"/>
      <w:lvlText w:val="%5)"/>
      <w:lvlJc w:val="left"/>
      <w:pPr>
        <w:ind w:left="3388" w:hanging="420"/>
      </w:pPr>
    </w:lvl>
    <w:lvl w:ilvl="5" w:tplc="0409001B" w:tentative="1">
      <w:start w:val="1"/>
      <w:numFmt w:val="lowerRoman"/>
      <w:lvlText w:val="%6."/>
      <w:lvlJc w:val="right"/>
      <w:pPr>
        <w:ind w:left="3808" w:hanging="420"/>
      </w:pPr>
    </w:lvl>
    <w:lvl w:ilvl="6" w:tplc="0409000F" w:tentative="1">
      <w:start w:val="1"/>
      <w:numFmt w:val="decimal"/>
      <w:lvlText w:val="%7."/>
      <w:lvlJc w:val="left"/>
      <w:pPr>
        <w:ind w:left="4228" w:hanging="420"/>
      </w:pPr>
    </w:lvl>
    <w:lvl w:ilvl="7" w:tplc="04090019" w:tentative="1">
      <w:start w:val="1"/>
      <w:numFmt w:val="lowerLetter"/>
      <w:lvlText w:val="%8)"/>
      <w:lvlJc w:val="left"/>
      <w:pPr>
        <w:ind w:left="4648" w:hanging="420"/>
      </w:pPr>
    </w:lvl>
    <w:lvl w:ilvl="8" w:tplc="0409001B" w:tentative="1">
      <w:start w:val="1"/>
      <w:numFmt w:val="lowerRoman"/>
      <w:lvlText w:val="%9."/>
      <w:lvlJc w:val="right"/>
      <w:pPr>
        <w:ind w:left="5068" w:hanging="420"/>
      </w:pPr>
    </w:lvl>
  </w:abstractNum>
  <w:abstractNum w:abstractNumId="17" w15:restartNumberingAfterBreak="0">
    <w:nsid w:val="651E7CB3"/>
    <w:multiLevelType w:val="hybridMultilevel"/>
    <w:tmpl w:val="D5D4C08E"/>
    <w:lvl w:ilvl="0" w:tplc="DFE6361C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2B843B9"/>
    <w:multiLevelType w:val="multilevel"/>
    <w:tmpl w:val="872C2DF4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6142981"/>
    <w:multiLevelType w:val="hybridMultilevel"/>
    <w:tmpl w:val="E0525ECC"/>
    <w:lvl w:ilvl="0" w:tplc="45DED360">
      <w:start w:val="1"/>
      <w:numFmt w:val="lowerLetter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68E0322"/>
    <w:multiLevelType w:val="hybridMultilevel"/>
    <w:tmpl w:val="E3E2EC60"/>
    <w:lvl w:ilvl="0" w:tplc="89C6E7CA">
      <w:start w:val="1"/>
      <w:numFmt w:val="decimal"/>
      <w:lvlText w:val="%1、"/>
      <w:lvlJc w:val="left"/>
      <w:pPr>
        <w:ind w:left="164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28" w:hanging="420"/>
      </w:pPr>
    </w:lvl>
    <w:lvl w:ilvl="2" w:tplc="0409001B" w:tentative="1">
      <w:start w:val="1"/>
      <w:numFmt w:val="lowerRoman"/>
      <w:lvlText w:val="%3."/>
      <w:lvlJc w:val="right"/>
      <w:pPr>
        <w:ind w:left="2548" w:hanging="420"/>
      </w:pPr>
    </w:lvl>
    <w:lvl w:ilvl="3" w:tplc="0409000F" w:tentative="1">
      <w:start w:val="1"/>
      <w:numFmt w:val="decimal"/>
      <w:lvlText w:val="%4."/>
      <w:lvlJc w:val="left"/>
      <w:pPr>
        <w:ind w:left="2968" w:hanging="420"/>
      </w:pPr>
    </w:lvl>
    <w:lvl w:ilvl="4" w:tplc="04090019" w:tentative="1">
      <w:start w:val="1"/>
      <w:numFmt w:val="lowerLetter"/>
      <w:lvlText w:val="%5)"/>
      <w:lvlJc w:val="left"/>
      <w:pPr>
        <w:ind w:left="3388" w:hanging="420"/>
      </w:pPr>
    </w:lvl>
    <w:lvl w:ilvl="5" w:tplc="0409001B" w:tentative="1">
      <w:start w:val="1"/>
      <w:numFmt w:val="lowerRoman"/>
      <w:lvlText w:val="%6."/>
      <w:lvlJc w:val="right"/>
      <w:pPr>
        <w:ind w:left="3808" w:hanging="420"/>
      </w:pPr>
    </w:lvl>
    <w:lvl w:ilvl="6" w:tplc="0409000F" w:tentative="1">
      <w:start w:val="1"/>
      <w:numFmt w:val="decimal"/>
      <w:lvlText w:val="%7."/>
      <w:lvlJc w:val="left"/>
      <w:pPr>
        <w:ind w:left="4228" w:hanging="420"/>
      </w:pPr>
    </w:lvl>
    <w:lvl w:ilvl="7" w:tplc="04090019" w:tentative="1">
      <w:start w:val="1"/>
      <w:numFmt w:val="lowerLetter"/>
      <w:lvlText w:val="%8)"/>
      <w:lvlJc w:val="left"/>
      <w:pPr>
        <w:ind w:left="4648" w:hanging="420"/>
      </w:pPr>
    </w:lvl>
    <w:lvl w:ilvl="8" w:tplc="0409001B" w:tentative="1">
      <w:start w:val="1"/>
      <w:numFmt w:val="lowerRoman"/>
      <w:lvlText w:val="%9."/>
      <w:lvlJc w:val="right"/>
      <w:pPr>
        <w:ind w:left="5068" w:hanging="420"/>
      </w:pPr>
    </w:lvl>
  </w:abstractNum>
  <w:abstractNum w:abstractNumId="21" w15:restartNumberingAfterBreak="0">
    <w:nsid w:val="7A7416A0"/>
    <w:multiLevelType w:val="multilevel"/>
    <w:tmpl w:val="8EFA8DC2"/>
    <w:styleLink w:val="11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)"/>
      <w:lvlJc w:val="left"/>
      <w:pPr>
        <w:tabs>
          <w:tab w:val="num" w:pos="2940"/>
        </w:tabs>
        <w:ind w:left="2940" w:hanging="420"/>
      </w:pPr>
    </w:lvl>
    <w:lvl w:ilvl="7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BEF4F42"/>
    <w:multiLevelType w:val="hybridMultilevel"/>
    <w:tmpl w:val="98660BF4"/>
    <w:lvl w:ilvl="0" w:tplc="F2E4D5F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1"/>
  </w:num>
  <w:num w:numId="2">
    <w:abstractNumId w:val="0"/>
    <w:lvlOverride w:ilvl="0">
      <w:lvl w:ilvl="0">
        <w:start w:val="1"/>
        <w:numFmt w:val="decimal"/>
        <w:pStyle w:val="a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pStyle w:val="a0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pStyle w:val="6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a1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">
    <w:abstractNumId w:val="21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3"/>
  </w:num>
  <w:num w:numId="22">
    <w:abstractNumId w:val="15"/>
  </w:num>
  <w:num w:numId="23">
    <w:abstractNumId w:val="18"/>
  </w:num>
  <w:num w:numId="24">
    <w:abstractNumId w:val="18"/>
  </w:num>
  <w:num w:numId="25">
    <w:abstractNumId w:val="18"/>
  </w:num>
  <w:num w:numId="26">
    <w:abstractNumId w:val="9"/>
  </w:num>
  <w:num w:numId="27">
    <w:abstractNumId w:val="12"/>
  </w:num>
  <w:num w:numId="28">
    <w:abstractNumId w:val="19"/>
  </w:num>
  <w:num w:numId="29">
    <w:abstractNumId w:val="18"/>
  </w:num>
  <w:num w:numId="30">
    <w:abstractNumId w:val="22"/>
  </w:num>
  <w:num w:numId="31">
    <w:abstractNumId w:val="2"/>
  </w:num>
  <w:num w:numId="32">
    <w:abstractNumId w:val="16"/>
  </w:num>
  <w:num w:numId="33">
    <w:abstractNumId w:val="18"/>
  </w:num>
  <w:num w:numId="34">
    <w:abstractNumId w:val="18"/>
  </w:num>
  <w:num w:numId="35">
    <w:abstractNumId w:val="20"/>
  </w:num>
  <w:num w:numId="36">
    <w:abstractNumId w:val="14"/>
  </w:num>
  <w:num w:numId="37">
    <w:abstractNumId w:val="18"/>
  </w:num>
  <w:num w:numId="38">
    <w:abstractNumId w:val="1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hideSpellingError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D4"/>
    <w:rsid w:val="00002A51"/>
    <w:rsid w:val="00003DF2"/>
    <w:rsid w:val="000047D5"/>
    <w:rsid w:val="0000574A"/>
    <w:rsid w:val="00006A45"/>
    <w:rsid w:val="0001098F"/>
    <w:rsid w:val="00011305"/>
    <w:rsid w:val="0001178A"/>
    <w:rsid w:val="000128D7"/>
    <w:rsid w:val="00012B4F"/>
    <w:rsid w:val="00013099"/>
    <w:rsid w:val="00014676"/>
    <w:rsid w:val="000147B3"/>
    <w:rsid w:val="00016F23"/>
    <w:rsid w:val="00020121"/>
    <w:rsid w:val="00021535"/>
    <w:rsid w:val="000219B7"/>
    <w:rsid w:val="00021E6D"/>
    <w:rsid w:val="00023601"/>
    <w:rsid w:val="00023B13"/>
    <w:rsid w:val="00023B80"/>
    <w:rsid w:val="00023F04"/>
    <w:rsid w:val="000254B8"/>
    <w:rsid w:val="0002695B"/>
    <w:rsid w:val="00026E67"/>
    <w:rsid w:val="000310BE"/>
    <w:rsid w:val="00031337"/>
    <w:rsid w:val="00031A7D"/>
    <w:rsid w:val="00032854"/>
    <w:rsid w:val="00033926"/>
    <w:rsid w:val="00033D00"/>
    <w:rsid w:val="000348A6"/>
    <w:rsid w:val="00035409"/>
    <w:rsid w:val="00035483"/>
    <w:rsid w:val="000358AC"/>
    <w:rsid w:val="00035ACB"/>
    <w:rsid w:val="000372EB"/>
    <w:rsid w:val="00043794"/>
    <w:rsid w:val="00044390"/>
    <w:rsid w:val="00044BC9"/>
    <w:rsid w:val="00044C5E"/>
    <w:rsid w:val="00047E59"/>
    <w:rsid w:val="000503E9"/>
    <w:rsid w:val="0005063F"/>
    <w:rsid w:val="00051ABB"/>
    <w:rsid w:val="00051E41"/>
    <w:rsid w:val="00054553"/>
    <w:rsid w:val="000548E8"/>
    <w:rsid w:val="00054BC0"/>
    <w:rsid w:val="00055F8E"/>
    <w:rsid w:val="00056622"/>
    <w:rsid w:val="00056812"/>
    <w:rsid w:val="00056920"/>
    <w:rsid w:val="00057502"/>
    <w:rsid w:val="00057650"/>
    <w:rsid w:val="00060485"/>
    <w:rsid w:val="00060DD2"/>
    <w:rsid w:val="0006189E"/>
    <w:rsid w:val="00065518"/>
    <w:rsid w:val="00066B25"/>
    <w:rsid w:val="00066BDE"/>
    <w:rsid w:val="0006703B"/>
    <w:rsid w:val="00067105"/>
    <w:rsid w:val="000676AA"/>
    <w:rsid w:val="0007202D"/>
    <w:rsid w:val="00072538"/>
    <w:rsid w:val="00072725"/>
    <w:rsid w:val="00073149"/>
    <w:rsid w:val="00074117"/>
    <w:rsid w:val="000741B2"/>
    <w:rsid w:val="00074F98"/>
    <w:rsid w:val="0007570C"/>
    <w:rsid w:val="00075BA5"/>
    <w:rsid w:val="00077EC3"/>
    <w:rsid w:val="00081343"/>
    <w:rsid w:val="00081420"/>
    <w:rsid w:val="0008146F"/>
    <w:rsid w:val="00082021"/>
    <w:rsid w:val="00082280"/>
    <w:rsid w:val="00082933"/>
    <w:rsid w:val="00084F0D"/>
    <w:rsid w:val="00085234"/>
    <w:rsid w:val="00085255"/>
    <w:rsid w:val="00085537"/>
    <w:rsid w:val="00085DF4"/>
    <w:rsid w:val="00085E49"/>
    <w:rsid w:val="0008739B"/>
    <w:rsid w:val="00087CC1"/>
    <w:rsid w:val="00092C48"/>
    <w:rsid w:val="000943A3"/>
    <w:rsid w:val="00094C50"/>
    <w:rsid w:val="0009654F"/>
    <w:rsid w:val="00097492"/>
    <w:rsid w:val="00097867"/>
    <w:rsid w:val="000A04E8"/>
    <w:rsid w:val="000A09DD"/>
    <w:rsid w:val="000A1BD4"/>
    <w:rsid w:val="000A28F3"/>
    <w:rsid w:val="000A3991"/>
    <w:rsid w:val="000A3B33"/>
    <w:rsid w:val="000A47D3"/>
    <w:rsid w:val="000A583C"/>
    <w:rsid w:val="000B01DB"/>
    <w:rsid w:val="000B1059"/>
    <w:rsid w:val="000B142B"/>
    <w:rsid w:val="000B2F45"/>
    <w:rsid w:val="000B4BAD"/>
    <w:rsid w:val="000B4F02"/>
    <w:rsid w:val="000B55F8"/>
    <w:rsid w:val="000B5E63"/>
    <w:rsid w:val="000B602C"/>
    <w:rsid w:val="000B6588"/>
    <w:rsid w:val="000C053E"/>
    <w:rsid w:val="000C0824"/>
    <w:rsid w:val="000C19C3"/>
    <w:rsid w:val="000C1E54"/>
    <w:rsid w:val="000C2258"/>
    <w:rsid w:val="000C259C"/>
    <w:rsid w:val="000C4424"/>
    <w:rsid w:val="000D0512"/>
    <w:rsid w:val="000D05BB"/>
    <w:rsid w:val="000D5682"/>
    <w:rsid w:val="000D5AAA"/>
    <w:rsid w:val="000E0461"/>
    <w:rsid w:val="000E2497"/>
    <w:rsid w:val="000E3825"/>
    <w:rsid w:val="000F1732"/>
    <w:rsid w:val="000F2B5E"/>
    <w:rsid w:val="000F37F2"/>
    <w:rsid w:val="000F3E90"/>
    <w:rsid w:val="000F6ACD"/>
    <w:rsid w:val="000F741A"/>
    <w:rsid w:val="000F763A"/>
    <w:rsid w:val="00100193"/>
    <w:rsid w:val="00100746"/>
    <w:rsid w:val="00100F10"/>
    <w:rsid w:val="001018B0"/>
    <w:rsid w:val="00101BD6"/>
    <w:rsid w:val="0010311C"/>
    <w:rsid w:val="001038C8"/>
    <w:rsid w:val="001038F8"/>
    <w:rsid w:val="00104393"/>
    <w:rsid w:val="001046EA"/>
    <w:rsid w:val="001047F2"/>
    <w:rsid w:val="00106123"/>
    <w:rsid w:val="0011019B"/>
    <w:rsid w:val="001103D2"/>
    <w:rsid w:val="001127C7"/>
    <w:rsid w:val="00114B19"/>
    <w:rsid w:val="00114D8C"/>
    <w:rsid w:val="001154C5"/>
    <w:rsid w:val="00117380"/>
    <w:rsid w:val="00117CEA"/>
    <w:rsid w:val="001201A0"/>
    <w:rsid w:val="00122BE1"/>
    <w:rsid w:val="00122E5F"/>
    <w:rsid w:val="00123AB9"/>
    <w:rsid w:val="00124644"/>
    <w:rsid w:val="0012541F"/>
    <w:rsid w:val="00127075"/>
    <w:rsid w:val="00132046"/>
    <w:rsid w:val="0013311D"/>
    <w:rsid w:val="0013352F"/>
    <w:rsid w:val="00136B08"/>
    <w:rsid w:val="0014073C"/>
    <w:rsid w:val="001409EF"/>
    <w:rsid w:val="00145476"/>
    <w:rsid w:val="00145783"/>
    <w:rsid w:val="00146A5D"/>
    <w:rsid w:val="001524B5"/>
    <w:rsid w:val="00152BAF"/>
    <w:rsid w:val="001530F3"/>
    <w:rsid w:val="00153D92"/>
    <w:rsid w:val="00154BD0"/>
    <w:rsid w:val="0015558D"/>
    <w:rsid w:val="00156051"/>
    <w:rsid w:val="00156521"/>
    <w:rsid w:val="0015655E"/>
    <w:rsid w:val="00161C23"/>
    <w:rsid w:val="00163920"/>
    <w:rsid w:val="001658B6"/>
    <w:rsid w:val="001669D9"/>
    <w:rsid w:val="00166F01"/>
    <w:rsid w:val="001671FD"/>
    <w:rsid w:val="0016783B"/>
    <w:rsid w:val="0017029E"/>
    <w:rsid w:val="001712F6"/>
    <w:rsid w:val="0017181E"/>
    <w:rsid w:val="001719EE"/>
    <w:rsid w:val="00171FD8"/>
    <w:rsid w:val="00172A6B"/>
    <w:rsid w:val="00176126"/>
    <w:rsid w:val="001762CB"/>
    <w:rsid w:val="00176BB3"/>
    <w:rsid w:val="00180105"/>
    <w:rsid w:val="00180BAF"/>
    <w:rsid w:val="00180DEC"/>
    <w:rsid w:val="001810CA"/>
    <w:rsid w:val="00182208"/>
    <w:rsid w:val="0018227B"/>
    <w:rsid w:val="0018340F"/>
    <w:rsid w:val="001841EE"/>
    <w:rsid w:val="001845A9"/>
    <w:rsid w:val="00184DF6"/>
    <w:rsid w:val="001969B2"/>
    <w:rsid w:val="001A1FF3"/>
    <w:rsid w:val="001A2D24"/>
    <w:rsid w:val="001A4A3E"/>
    <w:rsid w:val="001A6225"/>
    <w:rsid w:val="001A7866"/>
    <w:rsid w:val="001B05BF"/>
    <w:rsid w:val="001B0EEE"/>
    <w:rsid w:val="001B3295"/>
    <w:rsid w:val="001B35F7"/>
    <w:rsid w:val="001B3E7D"/>
    <w:rsid w:val="001B4CD5"/>
    <w:rsid w:val="001B66CB"/>
    <w:rsid w:val="001B6871"/>
    <w:rsid w:val="001B6F6B"/>
    <w:rsid w:val="001B7FC3"/>
    <w:rsid w:val="001C0260"/>
    <w:rsid w:val="001C0A72"/>
    <w:rsid w:val="001C19A9"/>
    <w:rsid w:val="001C2170"/>
    <w:rsid w:val="001C304F"/>
    <w:rsid w:val="001C3E4A"/>
    <w:rsid w:val="001C4A96"/>
    <w:rsid w:val="001C5370"/>
    <w:rsid w:val="001C7C8D"/>
    <w:rsid w:val="001C7E7B"/>
    <w:rsid w:val="001C7FFA"/>
    <w:rsid w:val="001D0672"/>
    <w:rsid w:val="001D0848"/>
    <w:rsid w:val="001D21E5"/>
    <w:rsid w:val="001D27FF"/>
    <w:rsid w:val="001D2A73"/>
    <w:rsid w:val="001D2E0D"/>
    <w:rsid w:val="001D4530"/>
    <w:rsid w:val="001D4CED"/>
    <w:rsid w:val="001D5A86"/>
    <w:rsid w:val="001D5EF3"/>
    <w:rsid w:val="001D6EC4"/>
    <w:rsid w:val="001D7481"/>
    <w:rsid w:val="001E1C4B"/>
    <w:rsid w:val="001E3C33"/>
    <w:rsid w:val="001E3C78"/>
    <w:rsid w:val="001E47BB"/>
    <w:rsid w:val="001E5001"/>
    <w:rsid w:val="001E6279"/>
    <w:rsid w:val="001E70AE"/>
    <w:rsid w:val="001F0812"/>
    <w:rsid w:val="001F2415"/>
    <w:rsid w:val="001F2596"/>
    <w:rsid w:val="001F4165"/>
    <w:rsid w:val="001F5CE7"/>
    <w:rsid w:val="001F6F0B"/>
    <w:rsid w:val="001F739B"/>
    <w:rsid w:val="001F7684"/>
    <w:rsid w:val="00200835"/>
    <w:rsid w:val="0020251B"/>
    <w:rsid w:val="00202DB8"/>
    <w:rsid w:val="00204455"/>
    <w:rsid w:val="00206BC8"/>
    <w:rsid w:val="002101E8"/>
    <w:rsid w:val="00210732"/>
    <w:rsid w:val="00210815"/>
    <w:rsid w:val="00211789"/>
    <w:rsid w:val="002119D9"/>
    <w:rsid w:val="00212A22"/>
    <w:rsid w:val="002131A6"/>
    <w:rsid w:val="002161D6"/>
    <w:rsid w:val="00220508"/>
    <w:rsid w:val="00220A80"/>
    <w:rsid w:val="00222236"/>
    <w:rsid w:val="0022283E"/>
    <w:rsid w:val="00222999"/>
    <w:rsid w:val="002240B7"/>
    <w:rsid w:val="00224AF3"/>
    <w:rsid w:val="00224B43"/>
    <w:rsid w:val="00225DC1"/>
    <w:rsid w:val="002267E4"/>
    <w:rsid w:val="00230283"/>
    <w:rsid w:val="00230624"/>
    <w:rsid w:val="00230E82"/>
    <w:rsid w:val="00231F25"/>
    <w:rsid w:val="002322AA"/>
    <w:rsid w:val="00234619"/>
    <w:rsid w:val="00234685"/>
    <w:rsid w:val="00236AFE"/>
    <w:rsid w:val="00236E56"/>
    <w:rsid w:val="0023756B"/>
    <w:rsid w:val="00240335"/>
    <w:rsid w:val="0024102F"/>
    <w:rsid w:val="00241A9C"/>
    <w:rsid w:val="00244AA7"/>
    <w:rsid w:val="002460E9"/>
    <w:rsid w:val="002470DE"/>
    <w:rsid w:val="002516D2"/>
    <w:rsid w:val="00251D28"/>
    <w:rsid w:val="00251D48"/>
    <w:rsid w:val="00252ED9"/>
    <w:rsid w:val="002559CA"/>
    <w:rsid w:val="002570E1"/>
    <w:rsid w:val="002615C7"/>
    <w:rsid w:val="00262585"/>
    <w:rsid w:val="00262B6F"/>
    <w:rsid w:val="00264D5C"/>
    <w:rsid w:val="00265648"/>
    <w:rsid w:val="00265D08"/>
    <w:rsid w:val="00272528"/>
    <w:rsid w:val="00272F76"/>
    <w:rsid w:val="00272FCE"/>
    <w:rsid w:val="002735CB"/>
    <w:rsid w:val="0027486D"/>
    <w:rsid w:val="00275292"/>
    <w:rsid w:val="00275492"/>
    <w:rsid w:val="002756AA"/>
    <w:rsid w:val="002757C2"/>
    <w:rsid w:val="00277E63"/>
    <w:rsid w:val="00280038"/>
    <w:rsid w:val="0028249F"/>
    <w:rsid w:val="00282D4C"/>
    <w:rsid w:val="00282EEE"/>
    <w:rsid w:val="002868EC"/>
    <w:rsid w:val="00287EEC"/>
    <w:rsid w:val="00290468"/>
    <w:rsid w:val="002923D4"/>
    <w:rsid w:val="00294248"/>
    <w:rsid w:val="00294EA9"/>
    <w:rsid w:val="00297D38"/>
    <w:rsid w:val="00297F52"/>
    <w:rsid w:val="002A3BED"/>
    <w:rsid w:val="002A42DF"/>
    <w:rsid w:val="002A4637"/>
    <w:rsid w:val="002A4CEE"/>
    <w:rsid w:val="002A64B9"/>
    <w:rsid w:val="002A7143"/>
    <w:rsid w:val="002A73E6"/>
    <w:rsid w:val="002A745C"/>
    <w:rsid w:val="002B0907"/>
    <w:rsid w:val="002B0B8E"/>
    <w:rsid w:val="002B20F4"/>
    <w:rsid w:val="002B4A1F"/>
    <w:rsid w:val="002B57CA"/>
    <w:rsid w:val="002B59C7"/>
    <w:rsid w:val="002C03ED"/>
    <w:rsid w:val="002C0C41"/>
    <w:rsid w:val="002C13A4"/>
    <w:rsid w:val="002C22E5"/>
    <w:rsid w:val="002C3057"/>
    <w:rsid w:val="002C4EB6"/>
    <w:rsid w:val="002C501A"/>
    <w:rsid w:val="002C520F"/>
    <w:rsid w:val="002D0C78"/>
    <w:rsid w:val="002D0D29"/>
    <w:rsid w:val="002D1564"/>
    <w:rsid w:val="002D17A1"/>
    <w:rsid w:val="002D1A1E"/>
    <w:rsid w:val="002D30F9"/>
    <w:rsid w:val="002D3365"/>
    <w:rsid w:val="002D3427"/>
    <w:rsid w:val="002D5866"/>
    <w:rsid w:val="002D5CEC"/>
    <w:rsid w:val="002D6204"/>
    <w:rsid w:val="002E0EFC"/>
    <w:rsid w:val="002E0FB4"/>
    <w:rsid w:val="002E3DE9"/>
    <w:rsid w:val="002E651F"/>
    <w:rsid w:val="002E6C50"/>
    <w:rsid w:val="002E7BB2"/>
    <w:rsid w:val="002F1587"/>
    <w:rsid w:val="002F15F4"/>
    <w:rsid w:val="002F1603"/>
    <w:rsid w:val="002F28BA"/>
    <w:rsid w:val="002F2C1B"/>
    <w:rsid w:val="002F2DC4"/>
    <w:rsid w:val="002F5A65"/>
    <w:rsid w:val="002F67A4"/>
    <w:rsid w:val="002F7B59"/>
    <w:rsid w:val="00300004"/>
    <w:rsid w:val="0030043A"/>
    <w:rsid w:val="003004F9"/>
    <w:rsid w:val="00301CEA"/>
    <w:rsid w:val="0030282C"/>
    <w:rsid w:val="0030390A"/>
    <w:rsid w:val="00304B32"/>
    <w:rsid w:val="003061BB"/>
    <w:rsid w:val="00306C54"/>
    <w:rsid w:val="0030747B"/>
    <w:rsid w:val="003076C6"/>
    <w:rsid w:val="003108C2"/>
    <w:rsid w:val="00311514"/>
    <w:rsid w:val="00315274"/>
    <w:rsid w:val="0031528F"/>
    <w:rsid w:val="003157E6"/>
    <w:rsid w:val="00316F49"/>
    <w:rsid w:val="003171F2"/>
    <w:rsid w:val="003174A0"/>
    <w:rsid w:val="00320ED4"/>
    <w:rsid w:val="00320FA6"/>
    <w:rsid w:val="00322A7B"/>
    <w:rsid w:val="003252DB"/>
    <w:rsid w:val="0033106D"/>
    <w:rsid w:val="00332897"/>
    <w:rsid w:val="0033603B"/>
    <w:rsid w:val="0033629A"/>
    <w:rsid w:val="003368B1"/>
    <w:rsid w:val="00336FA8"/>
    <w:rsid w:val="003408DD"/>
    <w:rsid w:val="00340EA2"/>
    <w:rsid w:val="00340FB5"/>
    <w:rsid w:val="00341072"/>
    <w:rsid w:val="00341719"/>
    <w:rsid w:val="00341969"/>
    <w:rsid w:val="00342888"/>
    <w:rsid w:val="00343AB5"/>
    <w:rsid w:val="00345A49"/>
    <w:rsid w:val="00347C21"/>
    <w:rsid w:val="00350464"/>
    <w:rsid w:val="003526B0"/>
    <w:rsid w:val="00352730"/>
    <w:rsid w:val="003562C8"/>
    <w:rsid w:val="00356949"/>
    <w:rsid w:val="0035713F"/>
    <w:rsid w:val="00362541"/>
    <w:rsid w:val="00362FB0"/>
    <w:rsid w:val="00363BE9"/>
    <w:rsid w:val="003658AD"/>
    <w:rsid w:val="00365C18"/>
    <w:rsid w:val="00366517"/>
    <w:rsid w:val="0036656F"/>
    <w:rsid w:val="00367EE1"/>
    <w:rsid w:val="00370D1B"/>
    <w:rsid w:val="0037181C"/>
    <w:rsid w:val="00371FDC"/>
    <w:rsid w:val="003745D2"/>
    <w:rsid w:val="00376C13"/>
    <w:rsid w:val="00376E0D"/>
    <w:rsid w:val="0038084C"/>
    <w:rsid w:val="003814FB"/>
    <w:rsid w:val="00381B1A"/>
    <w:rsid w:val="003827E6"/>
    <w:rsid w:val="00382F3E"/>
    <w:rsid w:val="00384F0D"/>
    <w:rsid w:val="00385400"/>
    <w:rsid w:val="00390080"/>
    <w:rsid w:val="003904B5"/>
    <w:rsid w:val="00390EDD"/>
    <w:rsid w:val="0039107D"/>
    <w:rsid w:val="00392E00"/>
    <w:rsid w:val="00393393"/>
    <w:rsid w:val="0039421E"/>
    <w:rsid w:val="003945F0"/>
    <w:rsid w:val="00394ED2"/>
    <w:rsid w:val="00395176"/>
    <w:rsid w:val="003957E5"/>
    <w:rsid w:val="003963E3"/>
    <w:rsid w:val="0039654A"/>
    <w:rsid w:val="00397D05"/>
    <w:rsid w:val="003A17A2"/>
    <w:rsid w:val="003A21D1"/>
    <w:rsid w:val="003A40E1"/>
    <w:rsid w:val="003A6534"/>
    <w:rsid w:val="003A75E9"/>
    <w:rsid w:val="003B03B3"/>
    <w:rsid w:val="003B04C6"/>
    <w:rsid w:val="003B0D25"/>
    <w:rsid w:val="003B1A76"/>
    <w:rsid w:val="003B1E0D"/>
    <w:rsid w:val="003B30F2"/>
    <w:rsid w:val="003B3554"/>
    <w:rsid w:val="003B3D2C"/>
    <w:rsid w:val="003C153F"/>
    <w:rsid w:val="003C163E"/>
    <w:rsid w:val="003C42F4"/>
    <w:rsid w:val="003C6E07"/>
    <w:rsid w:val="003D192A"/>
    <w:rsid w:val="003D1DDF"/>
    <w:rsid w:val="003D1EE1"/>
    <w:rsid w:val="003D2794"/>
    <w:rsid w:val="003D5283"/>
    <w:rsid w:val="003D612F"/>
    <w:rsid w:val="003D700A"/>
    <w:rsid w:val="003D72D6"/>
    <w:rsid w:val="003D74D1"/>
    <w:rsid w:val="003E0CC1"/>
    <w:rsid w:val="003E2F8E"/>
    <w:rsid w:val="003E33D9"/>
    <w:rsid w:val="003E3E0A"/>
    <w:rsid w:val="003E435B"/>
    <w:rsid w:val="003E47A6"/>
    <w:rsid w:val="003E5417"/>
    <w:rsid w:val="003E5D62"/>
    <w:rsid w:val="003E6EF8"/>
    <w:rsid w:val="003F1E96"/>
    <w:rsid w:val="003F43B3"/>
    <w:rsid w:val="003F4D4A"/>
    <w:rsid w:val="003F5AC8"/>
    <w:rsid w:val="003F6332"/>
    <w:rsid w:val="003F7BC7"/>
    <w:rsid w:val="00401028"/>
    <w:rsid w:val="00402A96"/>
    <w:rsid w:val="00402E4E"/>
    <w:rsid w:val="00404367"/>
    <w:rsid w:val="00405C89"/>
    <w:rsid w:val="00406A17"/>
    <w:rsid w:val="004136D8"/>
    <w:rsid w:val="004144AD"/>
    <w:rsid w:val="004148D4"/>
    <w:rsid w:val="004151CC"/>
    <w:rsid w:val="00415EFE"/>
    <w:rsid w:val="004209F6"/>
    <w:rsid w:val="00421D8F"/>
    <w:rsid w:val="00422448"/>
    <w:rsid w:val="004234C2"/>
    <w:rsid w:val="00425755"/>
    <w:rsid w:val="0042601A"/>
    <w:rsid w:val="00427FE2"/>
    <w:rsid w:val="00430AC5"/>
    <w:rsid w:val="004310E8"/>
    <w:rsid w:val="00432665"/>
    <w:rsid w:val="00433167"/>
    <w:rsid w:val="00433240"/>
    <w:rsid w:val="00440212"/>
    <w:rsid w:val="00440AAA"/>
    <w:rsid w:val="004434D8"/>
    <w:rsid w:val="0044427D"/>
    <w:rsid w:val="004444B9"/>
    <w:rsid w:val="0044469A"/>
    <w:rsid w:val="004514B0"/>
    <w:rsid w:val="004541B7"/>
    <w:rsid w:val="00454AD3"/>
    <w:rsid w:val="00454E72"/>
    <w:rsid w:val="00460897"/>
    <w:rsid w:val="00460B66"/>
    <w:rsid w:val="0046218D"/>
    <w:rsid w:val="00462A43"/>
    <w:rsid w:val="00464D2B"/>
    <w:rsid w:val="00466846"/>
    <w:rsid w:val="00467A87"/>
    <w:rsid w:val="00471532"/>
    <w:rsid w:val="004720C7"/>
    <w:rsid w:val="00472306"/>
    <w:rsid w:val="004747FE"/>
    <w:rsid w:val="00475FE9"/>
    <w:rsid w:val="00477D54"/>
    <w:rsid w:val="00477EEB"/>
    <w:rsid w:val="00480472"/>
    <w:rsid w:val="0048152E"/>
    <w:rsid w:val="004822CB"/>
    <w:rsid w:val="00482BEE"/>
    <w:rsid w:val="00482FCB"/>
    <w:rsid w:val="004830B5"/>
    <w:rsid w:val="004835AA"/>
    <w:rsid w:val="004869B7"/>
    <w:rsid w:val="00487D8F"/>
    <w:rsid w:val="00490D7A"/>
    <w:rsid w:val="00491109"/>
    <w:rsid w:val="0049115E"/>
    <w:rsid w:val="00493AB9"/>
    <w:rsid w:val="00494840"/>
    <w:rsid w:val="00495EA2"/>
    <w:rsid w:val="00496D49"/>
    <w:rsid w:val="0049763D"/>
    <w:rsid w:val="00497BF4"/>
    <w:rsid w:val="004A2932"/>
    <w:rsid w:val="004A372F"/>
    <w:rsid w:val="004A43CA"/>
    <w:rsid w:val="004A6F65"/>
    <w:rsid w:val="004A77D0"/>
    <w:rsid w:val="004B049C"/>
    <w:rsid w:val="004B143B"/>
    <w:rsid w:val="004B1817"/>
    <w:rsid w:val="004B1DFB"/>
    <w:rsid w:val="004B2C66"/>
    <w:rsid w:val="004B5CCE"/>
    <w:rsid w:val="004B7BF8"/>
    <w:rsid w:val="004C0A46"/>
    <w:rsid w:val="004C3AD0"/>
    <w:rsid w:val="004C3D01"/>
    <w:rsid w:val="004C584E"/>
    <w:rsid w:val="004C6083"/>
    <w:rsid w:val="004C631A"/>
    <w:rsid w:val="004C66C5"/>
    <w:rsid w:val="004C75C2"/>
    <w:rsid w:val="004C7714"/>
    <w:rsid w:val="004C7EFB"/>
    <w:rsid w:val="004D0E04"/>
    <w:rsid w:val="004D672E"/>
    <w:rsid w:val="004D6A96"/>
    <w:rsid w:val="004D7C9C"/>
    <w:rsid w:val="004E03A2"/>
    <w:rsid w:val="004E0D5C"/>
    <w:rsid w:val="004E501A"/>
    <w:rsid w:val="004E686F"/>
    <w:rsid w:val="004E77C1"/>
    <w:rsid w:val="004E7B26"/>
    <w:rsid w:val="004F0162"/>
    <w:rsid w:val="004F0ED9"/>
    <w:rsid w:val="004F2F53"/>
    <w:rsid w:val="004F471D"/>
    <w:rsid w:val="004F4842"/>
    <w:rsid w:val="004F5C91"/>
    <w:rsid w:val="004F733C"/>
    <w:rsid w:val="004F7978"/>
    <w:rsid w:val="00503296"/>
    <w:rsid w:val="00503594"/>
    <w:rsid w:val="00503B61"/>
    <w:rsid w:val="0050421B"/>
    <w:rsid w:val="00504307"/>
    <w:rsid w:val="005056CB"/>
    <w:rsid w:val="00505B03"/>
    <w:rsid w:val="00505ECC"/>
    <w:rsid w:val="00510A16"/>
    <w:rsid w:val="00510D14"/>
    <w:rsid w:val="00511E80"/>
    <w:rsid w:val="005154DA"/>
    <w:rsid w:val="005172A7"/>
    <w:rsid w:val="00521ABD"/>
    <w:rsid w:val="00521BAC"/>
    <w:rsid w:val="005223AF"/>
    <w:rsid w:val="005224D0"/>
    <w:rsid w:val="0052307B"/>
    <w:rsid w:val="005231E4"/>
    <w:rsid w:val="005236E1"/>
    <w:rsid w:val="005247CA"/>
    <w:rsid w:val="00524ACE"/>
    <w:rsid w:val="00525C15"/>
    <w:rsid w:val="0052684E"/>
    <w:rsid w:val="00530A5B"/>
    <w:rsid w:val="005310ED"/>
    <w:rsid w:val="00532436"/>
    <w:rsid w:val="00535082"/>
    <w:rsid w:val="00536862"/>
    <w:rsid w:val="005370DC"/>
    <w:rsid w:val="00537D7A"/>
    <w:rsid w:val="005407F2"/>
    <w:rsid w:val="00540ABC"/>
    <w:rsid w:val="005422DA"/>
    <w:rsid w:val="00542953"/>
    <w:rsid w:val="005429AA"/>
    <w:rsid w:val="00544450"/>
    <w:rsid w:val="00545E9A"/>
    <w:rsid w:val="0054652D"/>
    <w:rsid w:val="0054698B"/>
    <w:rsid w:val="00547FC1"/>
    <w:rsid w:val="00550DA1"/>
    <w:rsid w:val="00551628"/>
    <w:rsid w:val="00551FB5"/>
    <w:rsid w:val="00556A72"/>
    <w:rsid w:val="00561C65"/>
    <w:rsid w:val="00565553"/>
    <w:rsid w:val="005658B9"/>
    <w:rsid w:val="00565D13"/>
    <w:rsid w:val="005662E3"/>
    <w:rsid w:val="005679FC"/>
    <w:rsid w:val="00570CD7"/>
    <w:rsid w:val="005714A4"/>
    <w:rsid w:val="00571DFD"/>
    <w:rsid w:val="005744D1"/>
    <w:rsid w:val="005747BE"/>
    <w:rsid w:val="00574963"/>
    <w:rsid w:val="005750CC"/>
    <w:rsid w:val="00575383"/>
    <w:rsid w:val="00575BF7"/>
    <w:rsid w:val="0057724D"/>
    <w:rsid w:val="005809F1"/>
    <w:rsid w:val="005815C5"/>
    <w:rsid w:val="005824A6"/>
    <w:rsid w:val="00582B3F"/>
    <w:rsid w:val="00582F4C"/>
    <w:rsid w:val="00586608"/>
    <w:rsid w:val="00586CAE"/>
    <w:rsid w:val="005917B7"/>
    <w:rsid w:val="00591BEA"/>
    <w:rsid w:val="00592403"/>
    <w:rsid w:val="00592646"/>
    <w:rsid w:val="005943A7"/>
    <w:rsid w:val="00595A8E"/>
    <w:rsid w:val="00597DF7"/>
    <w:rsid w:val="005A00F3"/>
    <w:rsid w:val="005A08E6"/>
    <w:rsid w:val="005A0F4B"/>
    <w:rsid w:val="005A2D50"/>
    <w:rsid w:val="005A5A1F"/>
    <w:rsid w:val="005A69D5"/>
    <w:rsid w:val="005B03E5"/>
    <w:rsid w:val="005B1E41"/>
    <w:rsid w:val="005B3540"/>
    <w:rsid w:val="005B37E4"/>
    <w:rsid w:val="005B4543"/>
    <w:rsid w:val="005B5492"/>
    <w:rsid w:val="005B5890"/>
    <w:rsid w:val="005B5EB6"/>
    <w:rsid w:val="005B62FB"/>
    <w:rsid w:val="005B6FFF"/>
    <w:rsid w:val="005C16A3"/>
    <w:rsid w:val="005C1E3E"/>
    <w:rsid w:val="005C2571"/>
    <w:rsid w:val="005C5584"/>
    <w:rsid w:val="005C7870"/>
    <w:rsid w:val="005D1077"/>
    <w:rsid w:val="005D1474"/>
    <w:rsid w:val="005D1ABE"/>
    <w:rsid w:val="005D39CB"/>
    <w:rsid w:val="005D3AA6"/>
    <w:rsid w:val="005D583F"/>
    <w:rsid w:val="005D62BF"/>
    <w:rsid w:val="005D7F70"/>
    <w:rsid w:val="005E0231"/>
    <w:rsid w:val="005E1E1C"/>
    <w:rsid w:val="005E1EA7"/>
    <w:rsid w:val="005E412B"/>
    <w:rsid w:val="005E4ABB"/>
    <w:rsid w:val="005E5C68"/>
    <w:rsid w:val="005E69C9"/>
    <w:rsid w:val="005E6BC0"/>
    <w:rsid w:val="005F1250"/>
    <w:rsid w:val="005F2601"/>
    <w:rsid w:val="005F305A"/>
    <w:rsid w:val="005F563E"/>
    <w:rsid w:val="005F774E"/>
    <w:rsid w:val="00600C3D"/>
    <w:rsid w:val="00601255"/>
    <w:rsid w:val="00602143"/>
    <w:rsid w:val="0060370E"/>
    <w:rsid w:val="00603BA2"/>
    <w:rsid w:val="00604187"/>
    <w:rsid w:val="006059D6"/>
    <w:rsid w:val="00605BF7"/>
    <w:rsid w:val="00605D6D"/>
    <w:rsid w:val="00606A28"/>
    <w:rsid w:val="00606F49"/>
    <w:rsid w:val="00607067"/>
    <w:rsid w:val="0061370F"/>
    <w:rsid w:val="00613CD0"/>
    <w:rsid w:val="006141C8"/>
    <w:rsid w:val="00614BEA"/>
    <w:rsid w:val="006162A6"/>
    <w:rsid w:val="00616381"/>
    <w:rsid w:val="006213B9"/>
    <w:rsid w:val="0062188B"/>
    <w:rsid w:val="0062316E"/>
    <w:rsid w:val="006232C3"/>
    <w:rsid w:val="00623E2F"/>
    <w:rsid w:val="0062438E"/>
    <w:rsid w:val="00624714"/>
    <w:rsid w:val="00625C77"/>
    <w:rsid w:val="00630369"/>
    <w:rsid w:val="006306DB"/>
    <w:rsid w:val="00631F81"/>
    <w:rsid w:val="00632055"/>
    <w:rsid w:val="006320F1"/>
    <w:rsid w:val="0063434B"/>
    <w:rsid w:val="00635380"/>
    <w:rsid w:val="0063658C"/>
    <w:rsid w:val="00636937"/>
    <w:rsid w:val="006404F0"/>
    <w:rsid w:val="00640F72"/>
    <w:rsid w:val="00641B1E"/>
    <w:rsid w:val="006420D1"/>
    <w:rsid w:val="006430E1"/>
    <w:rsid w:val="00643558"/>
    <w:rsid w:val="0064556E"/>
    <w:rsid w:val="00645AF8"/>
    <w:rsid w:val="0064643B"/>
    <w:rsid w:val="0064657F"/>
    <w:rsid w:val="00646962"/>
    <w:rsid w:val="00646A81"/>
    <w:rsid w:val="00647BDB"/>
    <w:rsid w:val="00647DA0"/>
    <w:rsid w:val="0065118C"/>
    <w:rsid w:val="00652AD2"/>
    <w:rsid w:val="00652C9A"/>
    <w:rsid w:val="00653240"/>
    <w:rsid w:val="0065335F"/>
    <w:rsid w:val="00656094"/>
    <w:rsid w:val="00657C46"/>
    <w:rsid w:val="0066388A"/>
    <w:rsid w:val="006645B9"/>
    <w:rsid w:val="00665AA1"/>
    <w:rsid w:val="00666A2B"/>
    <w:rsid w:val="00667CAB"/>
    <w:rsid w:val="00670C40"/>
    <w:rsid w:val="0067271F"/>
    <w:rsid w:val="00672800"/>
    <w:rsid w:val="006730E4"/>
    <w:rsid w:val="00674E30"/>
    <w:rsid w:val="00676001"/>
    <w:rsid w:val="00676221"/>
    <w:rsid w:val="00676350"/>
    <w:rsid w:val="00682A18"/>
    <w:rsid w:val="006848B1"/>
    <w:rsid w:val="0068782A"/>
    <w:rsid w:val="00687C9F"/>
    <w:rsid w:val="00692655"/>
    <w:rsid w:val="006942F7"/>
    <w:rsid w:val="00694738"/>
    <w:rsid w:val="00694D9A"/>
    <w:rsid w:val="00697757"/>
    <w:rsid w:val="00697D8F"/>
    <w:rsid w:val="006A0849"/>
    <w:rsid w:val="006A0BF7"/>
    <w:rsid w:val="006A179E"/>
    <w:rsid w:val="006A2492"/>
    <w:rsid w:val="006A2BE7"/>
    <w:rsid w:val="006A3066"/>
    <w:rsid w:val="006A326E"/>
    <w:rsid w:val="006A4489"/>
    <w:rsid w:val="006A44C6"/>
    <w:rsid w:val="006A4A65"/>
    <w:rsid w:val="006A65FB"/>
    <w:rsid w:val="006B0443"/>
    <w:rsid w:val="006B05DB"/>
    <w:rsid w:val="006B3558"/>
    <w:rsid w:val="006B45EF"/>
    <w:rsid w:val="006B4CC7"/>
    <w:rsid w:val="006B4FA1"/>
    <w:rsid w:val="006B583A"/>
    <w:rsid w:val="006B69CA"/>
    <w:rsid w:val="006B6FA1"/>
    <w:rsid w:val="006B7395"/>
    <w:rsid w:val="006C117B"/>
    <w:rsid w:val="006C1DDC"/>
    <w:rsid w:val="006C3EAF"/>
    <w:rsid w:val="006C4AC5"/>
    <w:rsid w:val="006C6B50"/>
    <w:rsid w:val="006D10D0"/>
    <w:rsid w:val="006D140D"/>
    <w:rsid w:val="006D3910"/>
    <w:rsid w:val="006D5071"/>
    <w:rsid w:val="006D572F"/>
    <w:rsid w:val="006E06B9"/>
    <w:rsid w:val="006E2C7F"/>
    <w:rsid w:val="006E3192"/>
    <w:rsid w:val="006E5203"/>
    <w:rsid w:val="006E5C04"/>
    <w:rsid w:val="006E6793"/>
    <w:rsid w:val="006E7C97"/>
    <w:rsid w:val="006F1F4A"/>
    <w:rsid w:val="006F255F"/>
    <w:rsid w:val="006F2AF7"/>
    <w:rsid w:val="006F2D5C"/>
    <w:rsid w:val="006F335F"/>
    <w:rsid w:val="006F3B7F"/>
    <w:rsid w:val="006F4B90"/>
    <w:rsid w:val="006F6C1E"/>
    <w:rsid w:val="006F74DD"/>
    <w:rsid w:val="007005B2"/>
    <w:rsid w:val="00700607"/>
    <w:rsid w:val="007030FE"/>
    <w:rsid w:val="0070347A"/>
    <w:rsid w:val="00704636"/>
    <w:rsid w:val="00705D6B"/>
    <w:rsid w:val="00710FE2"/>
    <w:rsid w:val="007135EE"/>
    <w:rsid w:val="00713C75"/>
    <w:rsid w:val="00714D64"/>
    <w:rsid w:val="00717ACB"/>
    <w:rsid w:val="00720431"/>
    <w:rsid w:val="00722DB4"/>
    <w:rsid w:val="00723168"/>
    <w:rsid w:val="0072320F"/>
    <w:rsid w:val="00723C2D"/>
    <w:rsid w:val="00723D98"/>
    <w:rsid w:val="007268A8"/>
    <w:rsid w:val="00726FAC"/>
    <w:rsid w:val="00730E86"/>
    <w:rsid w:val="0073188D"/>
    <w:rsid w:val="0073259F"/>
    <w:rsid w:val="0073280F"/>
    <w:rsid w:val="007346A8"/>
    <w:rsid w:val="00735083"/>
    <w:rsid w:val="00736F4D"/>
    <w:rsid w:val="0073702C"/>
    <w:rsid w:val="0073719F"/>
    <w:rsid w:val="00741747"/>
    <w:rsid w:val="0074258A"/>
    <w:rsid w:val="0074354E"/>
    <w:rsid w:val="00744688"/>
    <w:rsid w:val="00745AC8"/>
    <w:rsid w:val="0074660C"/>
    <w:rsid w:val="00746D8B"/>
    <w:rsid w:val="00746EEE"/>
    <w:rsid w:val="00750BAB"/>
    <w:rsid w:val="00750FC9"/>
    <w:rsid w:val="00751833"/>
    <w:rsid w:val="007520A3"/>
    <w:rsid w:val="007529DD"/>
    <w:rsid w:val="007538BC"/>
    <w:rsid w:val="007539F5"/>
    <w:rsid w:val="00754F68"/>
    <w:rsid w:val="00756429"/>
    <w:rsid w:val="00756806"/>
    <w:rsid w:val="0076053A"/>
    <w:rsid w:val="007615DF"/>
    <w:rsid w:val="00762001"/>
    <w:rsid w:val="00762D8E"/>
    <w:rsid w:val="007631E5"/>
    <w:rsid w:val="00763BD1"/>
    <w:rsid w:val="00763EE1"/>
    <w:rsid w:val="00764BB5"/>
    <w:rsid w:val="007663BE"/>
    <w:rsid w:val="007667E6"/>
    <w:rsid w:val="00770870"/>
    <w:rsid w:val="00770F20"/>
    <w:rsid w:val="007710E8"/>
    <w:rsid w:val="00771F4A"/>
    <w:rsid w:val="007725B7"/>
    <w:rsid w:val="0077298E"/>
    <w:rsid w:val="00772D3E"/>
    <w:rsid w:val="00773090"/>
    <w:rsid w:val="00775D53"/>
    <w:rsid w:val="00776A42"/>
    <w:rsid w:val="00776C73"/>
    <w:rsid w:val="007779BE"/>
    <w:rsid w:val="007818BD"/>
    <w:rsid w:val="00782905"/>
    <w:rsid w:val="00783466"/>
    <w:rsid w:val="00783EC0"/>
    <w:rsid w:val="0078493D"/>
    <w:rsid w:val="00785D55"/>
    <w:rsid w:val="00785FA9"/>
    <w:rsid w:val="00790B4B"/>
    <w:rsid w:val="00791AAB"/>
    <w:rsid w:val="00793055"/>
    <w:rsid w:val="007943DD"/>
    <w:rsid w:val="00794459"/>
    <w:rsid w:val="007946EE"/>
    <w:rsid w:val="00795BAB"/>
    <w:rsid w:val="00796187"/>
    <w:rsid w:val="00797090"/>
    <w:rsid w:val="007A0A28"/>
    <w:rsid w:val="007A2E29"/>
    <w:rsid w:val="007A2F0B"/>
    <w:rsid w:val="007A4CA3"/>
    <w:rsid w:val="007A4D44"/>
    <w:rsid w:val="007A7EF2"/>
    <w:rsid w:val="007B0F40"/>
    <w:rsid w:val="007B11BF"/>
    <w:rsid w:val="007B1939"/>
    <w:rsid w:val="007B281E"/>
    <w:rsid w:val="007B3C12"/>
    <w:rsid w:val="007B472A"/>
    <w:rsid w:val="007B5D72"/>
    <w:rsid w:val="007B6B3E"/>
    <w:rsid w:val="007C0098"/>
    <w:rsid w:val="007C07CF"/>
    <w:rsid w:val="007C265A"/>
    <w:rsid w:val="007C2C7F"/>
    <w:rsid w:val="007C40C0"/>
    <w:rsid w:val="007C4412"/>
    <w:rsid w:val="007C4626"/>
    <w:rsid w:val="007C5DF9"/>
    <w:rsid w:val="007C6DE4"/>
    <w:rsid w:val="007C7BFD"/>
    <w:rsid w:val="007D0093"/>
    <w:rsid w:val="007D01D6"/>
    <w:rsid w:val="007D1079"/>
    <w:rsid w:val="007D3302"/>
    <w:rsid w:val="007D43EF"/>
    <w:rsid w:val="007D4D16"/>
    <w:rsid w:val="007D6463"/>
    <w:rsid w:val="007E05FC"/>
    <w:rsid w:val="007E28F3"/>
    <w:rsid w:val="007E31E6"/>
    <w:rsid w:val="007E39FE"/>
    <w:rsid w:val="007E3E60"/>
    <w:rsid w:val="007E3F89"/>
    <w:rsid w:val="007E4D16"/>
    <w:rsid w:val="007E528F"/>
    <w:rsid w:val="007E55C2"/>
    <w:rsid w:val="007E6DA6"/>
    <w:rsid w:val="007E70C3"/>
    <w:rsid w:val="007F0339"/>
    <w:rsid w:val="007F0C5F"/>
    <w:rsid w:val="007F0CD8"/>
    <w:rsid w:val="007F2BC4"/>
    <w:rsid w:val="007F4D3A"/>
    <w:rsid w:val="007F5C77"/>
    <w:rsid w:val="007F5F5F"/>
    <w:rsid w:val="00801515"/>
    <w:rsid w:val="00806A60"/>
    <w:rsid w:val="00807B92"/>
    <w:rsid w:val="00811239"/>
    <w:rsid w:val="0081169A"/>
    <w:rsid w:val="00811BDA"/>
    <w:rsid w:val="00812178"/>
    <w:rsid w:val="00813290"/>
    <w:rsid w:val="008135C1"/>
    <w:rsid w:val="00815D4F"/>
    <w:rsid w:val="00823772"/>
    <w:rsid w:val="0082556D"/>
    <w:rsid w:val="00830464"/>
    <w:rsid w:val="00834A4C"/>
    <w:rsid w:val="00836146"/>
    <w:rsid w:val="0083692D"/>
    <w:rsid w:val="008417D0"/>
    <w:rsid w:val="00842106"/>
    <w:rsid w:val="008421DA"/>
    <w:rsid w:val="008445D7"/>
    <w:rsid w:val="00844C2F"/>
    <w:rsid w:val="00844D50"/>
    <w:rsid w:val="00846549"/>
    <w:rsid w:val="008478D3"/>
    <w:rsid w:val="00847FDE"/>
    <w:rsid w:val="0085084F"/>
    <w:rsid w:val="00850D19"/>
    <w:rsid w:val="00850D6F"/>
    <w:rsid w:val="00854581"/>
    <w:rsid w:val="00855A04"/>
    <w:rsid w:val="00860265"/>
    <w:rsid w:val="008606D1"/>
    <w:rsid w:val="00860BF1"/>
    <w:rsid w:val="008619C6"/>
    <w:rsid w:val="00861B67"/>
    <w:rsid w:val="00865410"/>
    <w:rsid w:val="00865730"/>
    <w:rsid w:val="0086690E"/>
    <w:rsid w:val="00867223"/>
    <w:rsid w:val="00867E0C"/>
    <w:rsid w:val="00870F64"/>
    <w:rsid w:val="00873314"/>
    <w:rsid w:val="00875311"/>
    <w:rsid w:val="00877FA9"/>
    <w:rsid w:val="00881060"/>
    <w:rsid w:val="0088267A"/>
    <w:rsid w:val="008832DF"/>
    <w:rsid w:val="00883512"/>
    <w:rsid w:val="00884593"/>
    <w:rsid w:val="0088506F"/>
    <w:rsid w:val="00885EDF"/>
    <w:rsid w:val="008872B5"/>
    <w:rsid w:val="008876FA"/>
    <w:rsid w:val="00887E4C"/>
    <w:rsid w:val="008907AD"/>
    <w:rsid w:val="00890874"/>
    <w:rsid w:val="00892359"/>
    <w:rsid w:val="008926E8"/>
    <w:rsid w:val="00893A86"/>
    <w:rsid w:val="00895949"/>
    <w:rsid w:val="00895A7C"/>
    <w:rsid w:val="008977D4"/>
    <w:rsid w:val="008A0C2C"/>
    <w:rsid w:val="008A1671"/>
    <w:rsid w:val="008A1763"/>
    <w:rsid w:val="008A3284"/>
    <w:rsid w:val="008A3F8A"/>
    <w:rsid w:val="008A4EF5"/>
    <w:rsid w:val="008A5106"/>
    <w:rsid w:val="008A644E"/>
    <w:rsid w:val="008A66BD"/>
    <w:rsid w:val="008A7916"/>
    <w:rsid w:val="008B0F32"/>
    <w:rsid w:val="008B0F86"/>
    <w:rsid w:val="008B124B"/>
    <w:rsid w:val="008B2123"/>
    <w:rsid w:val="008B4127"/>
    <w:rsid w:val="008B43E0"/>
    <w:rsid w:val="008B45E4"/>
    <w:rsid w:val="008B5E1E"/>
    <w:rsid w:val="008B67CB"/>
    <w:rsid w:val="008B6CB1"/>
    <w:rsid w:val="008B6D29"/>
    <w:rsid w:val="008B7156"/>
    <w:rsid w:val="008B7291"/>
    <w:rsid w:val="008C120F"/>
    <w:rsid w:val="008C162C"/>
    <w:rsid w:val="008C3005"/>
    <w:rsid w:val="008C40B5"/>
    <w:rsid w:val="008C44DE"/>
    <w:rsid w:val="008C6A28"/>
    <w:rsid w:val="008D066E"/>
    <w:rsid w:val="008D10AC"/>
    <w:rsid w:val="008D2103"/>
    <w:rsid w:val="008D2D47"/>
    <w:rsid w:val="008D304F"/>
    <w:rsid w:val="008D4C3F"/>
    <w:rsid w:val="008D4F51"/>
    <w:rsid w:val="008D55DC"/>
    <w:rsid w:val="008D6DCA"/>
    <w:rsid w:val="008D6F19"/>
    <w:rsid w:val="008E0B70"/>
    <w:rsid w:val="008E1449"/>
    <w:rsid w:val="008E1B8E"/>
    <w:rsid w:val="008E21D3"/>
    <w:rsid w:val="008E22FD"/>
    <w:rsid w:val="008E3246"/>
    <w:rsid w:val="008E4738"/>
    <w:rsid w:val="008E539A"/>
    <w:rsid w:val="008E6486"/>
    <w:rsid w:val="008E649E"/>
    <w:rsid w:val="008E7821"/>
    <w:rsid w:val="008F14CD"/>
    <w:rsid w:val="008F2AB3"/>
    <w:rsid w:val="008F4048"/>
    <w:rsid w:val="008F5E24"/>
    <w:rsid w:val="008F6295"/>
    <w:rsid w:val="008F6680"/>
    <w:rsid w:val="008F6DCB"/>
    <w:rsid w:val="008F74AF"/>
    <w:rsid w:val="00900106"/>
    <w:rsid w:val="00900AA9"/>
    <w:rsid w:val="00901D2F"/>
    <w:rsid w:val="00904BE0"/>
    <w:rsid w:val="00906154"/>
    <w:rsid w:val="00906535"/>
    <w:rsid w:val="00911C8D"/>
    <w:rsid w:val="009128FD"/>
    <w:rsid w:val="00912B3F"/>
    <w:rsid w:val="00913011"/>
    <w:rsid w:val="0091374F"/>
    <w:rsid w:val="00915937"/>
    <w:rsid w:val="00916E8D"/>
    <w:rsid w:val="009179A1"/>
    <w:rsid w:val="00917AFF"/>
    <w:rsid w:val="0092008E"/>
    <w:rsid w:val="00921087"/>
    <w:rsid w:val="00923824"/>
    <w:rsid w:val="00924273"/>
    <w:rsid w:val="00924E35"/>
    <w:rsid w:val="00926BF2"/>
    <w:rsid w:val="00926DFA"/>
    <w:rsid w:val="0093048C"/>
    <w:rsid w:val="009308E9"/>
    <w:rsid w:val="00931D4E"/>
    <w:rsid w:val="00932127"/>
    <w:rsid w:val="0093338C"/>
    <w:rsid w:val="00935147"/>
    <w:rsid w:val="00935497"/>
    <w:rsid w:val="00935A57"/>
    <w:rsid w:val="00935D90"/>
    <w:rsid w:val="00940739"/>
    <w:rsid w:val="0094215A"/>
    <w:rsid w:val="0094494F"/>
    <w:rsid w:val="00945500"/>
    <w:rsid w:val="00946ADC"/>
    <w:rsid w:val="00950C59"/>
    <w:rsid w:val="00951DE0"/>
    <w:rsid w:val="009527CA"/>
    <w:rsid w:val="009536AA"/>
    <w:rsid w:val="00953740"/>
    <w:rsid w:val="009554F9"/>
    <w:rsid w:val="00957931"/>
    <w:rsid w:val="009608ED"/>
    <w:rsid w:val="00961D43"/>
    <w:rsid w:val="00962EA8"/>
    <w:rsid w:val="00965C63"/>
    <w:rsid w:val="00966B86"/>
    <w:rsid w:val="00967C14"/>
    <w:rsid w:val="00971320"/>
    <w:rsid w:val="0097368C"/>
    <w:rsid w:val="00974E78"/>
    <w:rsid w:val="00975234"/>
    <w:rsid w:val="009752F1"/>
    <w:rsid w:val="00975F46"/>
    <w:rsid w:val="00976A82"/>
    <w:rsid w:val="009775C1"/>
    <w:rsid w:val="009813FD"/>
    <w:rsid w:val="009819F4"/>
    <w:rsid w:val="00983764"/>
    <w:rsid w:val="00983CF7"/>
    <w:rsid w:val="00986312"/>
    <w:rsid w:val="00986E6B"/>
    <w:rsid w:val="00987105"/>
    <w:rsid w:val="0098723A"/>
    <w:rsid w:val="00990B69"/>
    <w:rsid w:val="00991726"/>
    <w:rsid w:val="009923E7"/>
    <w:rsid w:val="00992F63"/>
    <w:rsid w:val="0099415F"/>
    <w:rsid w:val="00994C98"/>
    <w:rsid w:val="00996552"/>
    <w:rsid w:val="009967CC"/>
    <w:rsid w:val="009968EA"/>
    <w:rsid w:val="009971A8"/>
    <w:rsid w:val="009A00F8"/>
    <w:rsid w:val="009A07B9"/>
    <w:rsid w:val="009A1077"/>
    <w:rsid w:val="009A23FB"/>
    <w:rsid w:val="009A3D41"/>
    <w:rsid w:val="009A455B"/>
    <w:rsid w:val="009A4B9B"/>
    <w:rsid w:val="009A5047"/>
    <w:rsid w:val="009A54EA"/>
    <w:rsid w:val="009B03EF"/>
    <w:rsid w:val="009B13EB"/>
    <w:rsid w:val="009B2590"/>
    <w:rsid w:val="009B5054"/>
    <w:rsid w:val="009B7422"/>
    <w:rsid w:val="009B7D7C"/>
    <w:rsid w:val="009C0952"/>
    <w:rsid w:val="009C1CFD"/>
    <w:rsid w:val="009C44B2"/>
    <w:rsid w:val="009C7220"/>
    <w:rsid w:val="009C7A64"/>
    <w:rsid w:val="009C7D2A"/>
    <w:rsid w:val="009C7D4F"/>
    <w:rsid w:val="009D1ADD"/>
    <w:rsid w:val="009D32DB"/>
    <w:rsid w:val="009D3F63"/>
    <w:rsid w:val="009D4F46"/>
    <w:rsid w:val="009D75F6"/>
    <w:rsid w:val="009E1E1B"/>
    <w:rsid w:val="009E25E0"/>
    <w:rsid w:val="009E288D"/>
    <w:rsid w:val="009E2F77"/>
    <w:rsid w:val="009E3FAF"/>
    <w:rsid w:val="009E57CD"/>
    <w:rsid w:val="009E61E7"/>
    <w:rsid w:val="009E796A"/>
    <w:rsid w:val="009E7AB2"/>
    <w:rsid w:val="009F0911"/>
    <w:rsid w:val="009F10E1"/>
    <w:rsid w:val="009F1823"/>
    <w:rsid w:val="009F38DF"/>
    <w:rsid w:val="009F775B"/>
    <w:rsid w:val="00A03CCC"/>
    <w:rsid w:val="00A04638"/>
    <w:rsid w:val="00A04FDC"/>
    <w:rsid w:val="00A05FE4"/>
    <w:rsid w:val="00A071D7"/>
    <w:rsid w:val="00A106E3"/>
    <w:rsid w:val="00A11A42"/>
    <w:rsid w:val="00A12CE0"/>
    <w:rsid w:val="00A135CF"/>
    <w:rsid w:val="00A13939"/>
    <w:rsid w:val="00A15EEA"/>
    <w:rsid w:val="00A16361"/>
    <w:rsid w:val="00A20AAA"/>
    <w:rsid w:val="00A22F18"/>
    <w:rsid w:val="00A23241"/>
    <w:rsid w:val="00A23D64"/>
    <w:rsid w:val="00A240D0"/>
    <w:rsid w:val="00A24486"/>
    <w:rsid w:val="00A26B9C"/>
    <w:rsid w:val="00A3012A"/>
    <w:rsid w:val="00A31F53"/>
    <w:rsid w:val="00A32F7E"/>
    <w:rsid w:val="00A34144"/>
    <w:rsid w:val="00A358DC"/>
    <w:rsid w:val="00A37306"/>
    <w:rsid w:val="00A40F04"/>
    <w:rsid w:val="00A41499"/>
    <w:rsid w:val="00A423EA"/>
    <w:rsid w:val="00A43B0E"/>
    <w:rsid w:val="00A43CDC"/>
    <w:rsid w:val="00A4500D"/>
    <w:rsid w:val="00A51688"/>
    <w:rsid w:val="00A52B25"/>
    <w:rsid w:val="00A537FF"/>
    <w:rsid w:val="00A53B3C"/>
    <w:rsid w:val="00A542B9"/>
    <w:rsid w:val="00A54588"/>
    <w:rsid w:val="00A545BF"/>
    <w:rsid w:val="00A54B3C"/>
    <w:rsid w:val="00A55CC4"/>
    <w:rsid w:val="00A579C7"/>
    <w:rsid w:val="00A57D22"/>
    <w:rsid w:val="00A616A9"/>
    <w:rsid w:val="00A62076"/>
    <w:rsid w:val="00A62220"/>
    <w:rsid w:val="00A63304"/>
    <w:rsid w:val="00A638EF"/>
    <w:rsid w:val="00A641F4"/>
    <w:rsid w:val="00A66532"/>
    <w:rsid w:val="00A71F5B"/>
    <w:rsid w:val="00A72166"/>
    <w:rsid w:val="00A723F0"/>
    <w:rsid w:val="00A73324"/>
    <w:rsid w:val="00A753E0"/>
    <w:rsid w:val="00A77A40"/>
    <w:rsid w:val="00A80ADD"/>
    <w:rsid w:val="00A81FA0"/>
    <w:rsid w:val="00A822D7"/>
    <w:rsid w:val="00A83D2A"/>
    <w:rsid w:val="00A840FA"/>
    <w:rsid w:val="00A86ACA"/>
    <w:rsid w:val="00A870FC"/>
    <w:rsid w:val="00A922D1"/>
    <w:rsid w:val="00A92748"/>
    <w:rsid w:val="00A944E2"/>
    <w:rsid w:val="00A9504E"/>
    <w:rsid w:val="00A95746"/>
    <w:rsid w:val="00A9666E"/>
    <w:rsid w:val="00AA0089"/>
    <w:rsid w:val="00AA0D03"/>
    <w:rsid w:val="00AA2317"/>
    <w:rsid w:val="00AA30C3"/>
    <w:rsid w:val="00AA465D"/>
    <w:rsid w:val="00AA48A5"/>
    <w:rsid w:val="00AA5B6B"/>
    <w:rsid w:val="00AA5F9A"/>
    <w:rsid w:val="00AA6BB5"/>
    <w:rsid w:val="00AA72E2"/>
    <w:rsid w:val="00AA7CC7"/>
    <w:rsid w:val="00AA7EFA"/>
    <w:rsid w:val="00AB065B"/>
    <w:rsid w:val="00AB1C97"/>
    <w:rsid w:val="00AB2D3B"/>
    <w:rsid w:val="00AB5C2D"/>
    <w:rsid w:val="00AB6685"/>
    <w:rsid w:val="00AB6AB1"/>
    <w:rsid w:val="00AB7515"/>
    <w:rsid w:val="00AC0822"/>
    <w:rsid w:val="00AC1D35"/>
    <w:rsid w:val="00AC2A2C"/>
    <w:rsid w:val="00AC3505"/>
    <w:rsid w:val="00AC3543"/>
    <w:rsid w:val="00AC3879"/>
    <w:rsid w:val="00AC43BE"/>
    <w:rsid w:val="00AC5186"/>
    <w:rsid w:val="00AC7B66"/>
    <w:rsid w:val="00AD106D"/>
    <w:rsid w:val="00AD23DC"/>
    <w:rsid w:val="00AD2632"/>
    <w:rsid w:val="00AD293B"/>
    <w:rsid w:val="00AD56CB"/>
    <w:rsid w:val="00AD5CC4"/>
    <w:rsid w:val="00AD6A07"/>
    <w:rsid w:val="00AD7C26"/>
    <w:rsid w:val="00AD7D48"/>
    <w:rsid w:val="00AE1593"/>
    <w:rsid w:val="00AE19FB"/>
    <w:rsid w:val="00AE1E60"/>
    <w:rsid w:val="00AF09D7"/>
    <w:rsid w:val="00AF4EA3"/>
    <w:rsid w:val="00AF4FAC"/>
    <w:rsid w:val="00AF6C1B"/>
    <w:rsid w:val="00B0162E"/>
    <w:rsid w:val="00B03087"/>
    <w:rsid w:val="00B03819"/>
    <w:rsid w:val="00B0528B"/>
    <w:rsid w:val="00B0534F"/>
    <w:rsid w:val="00B05E8E"/>
    <w:rsid w:val="00B06213"/>
    <w:rsid w:val="00B1207A"/>
    <w:rsid w:val="00B133FD"/>
    <w:rsid w:val="00B139F7"/>
    <w:rsid w:val="00B14232"/>
    <w:rsid w:val="00B144B8"/>
    <w:rsid w:val="00B15352"/>
    <w:rsid w:val="00B15742"/>
    <w:rsid w:val="00B21377"/>
    <w:rsid w:val="00B22A66"/>
    <w:rsid w:val="00B24CCF"/>
    <w:rsid w:val="00B25006"/>
    <w:rsid w:val="00B26AA2"/>
    <w:rsid w:val="00B30570"/>
    <w:rsid w:val="00B31734"/>
    <w:rsid w:val="00B31B74"/>
    <w:rsid w:val="00B323FB"/>
    <w:rsid w:val="00B32F2C"/>
    <w:rsid w:val="00B34312"/>
    <w:rsid w:val="00B35681"/>
    <w:rsid w:val="00B362E1"/>
    <w:rsid w:val="00B368E2"/>
    <w:rsid w:val="00B36FF7"/>
    <w:rsid w:val="00B402FE"/>
    <w:rsid w:val="00B40AA2"/>
    <w:rsid w:val="00B40CF8"/>
    <w:rsid w:val="00B4640C"/>
    <w:rsid w:val="00B46BE2"/>
    <w:rsid w:val="00B5194B"/>
    <w:rsid w:val="00B51CE6"/>
    <w:rsid w:val="00B5295F"/>
    <w:rsid w:val="00B54BC5"/>
    <w:rsid w:val="00B56649"/>
    <w:rsid w:val="00B56E06"/>
    <w:rsid w:val="00B56FAF"/>
    <w:rsid w:val="00B60491"/>
    <w:rsid w:val="00B62673"/>
    <w:rsid w:val="00B62778"/>
    <w:rsid w:val="00B62DBB"/>
    <w:rsid w:val="00B705C1"/>
    <w:rsid w:val="00B71F40"/>
    <w:rsid w:val="00B72B59"/>
    <w:rsid w:val="00B72F2C"/>
    <w:rsid w:val="00B73599"/>
    <w:rsid w:val="00B7578B"/>
    <w:rsid w:val="00B75A5D"/>
    <w:rsid w:val="00B75DC8"/>
    <w:rsid w:val="00B75E36"/>
    <w:rsid w:val="00B77B7A"/>
    <w:rsid w:val="00B80630"/>
    <w:rsid w:val="00B808C0"/>
    <w:rsid w:val="00B81057"/>
    <w:rsid w:val="00B81AA3"/>
    <w:rsid w:val="00B81C66"/>
    <w:rsid w:val="00B827C2"/>
    <w:rsid w:val="00B83329"/>
    <w:rsid w:val="00B8405D"/>
    <w:rsid w:val="00B84ED7"/>
    <w:rsid w:val="00B852FA"/>
    <w:rsid w:val="00B8566F"/>
    <w:rsid w:val="00B85E5E"/>
    <w:rsid w:val="00B90023"/>
    <w:rsid w:val="00B90AA0"/>
    <w:rsid w:val="00B91D71"/>
    <w:rsid w:val="00B93D04"/>
    <w:rsid w:val="00B93D37"/>
    <w:rsid w:val="00B93EF3"/>
    <w:rsid w:val="00B940A2"/>
    <w:rsid w:val="00B958B6"/>
    <w:rsid w:val="00B95D2C"/>
    <w:rsid w:val="00B96585"/>
    <w:rsid w:val="00B96B13"/>
    <w:rsid w:val="00B97641"/>
    <w:rsid w:val="00B97CD5"/>
    <w:rsid w:val="00BA009D"/>
    <w:rsid w:val="00BA03AB"/>
    <w:rsid w:val="00BA0FE9"/>
    <w:rsid w:val="00BA12C4"/>
    <w:rsid w:val="00BA3873"/>
    <w:rsid w:val="00BA4089"/>
    <w:rsid w:val="00BA4F0F"/>
    <w:rsid w:val="00BA68BE"/>
    <w:rsid w:val="00BA7E66"/>
    <w:rsid w:val="00BB1051"/>
    <w:rsid w:val="00BB21FF"/>
    <w:rsid w:val="00BB2A66"/>
    <w:rsid w:val="00BB30B0"/>
    <w:rsid w:val="00BB7BC5"/>
    <w:rsid w:val="00BC04C1"/>
    <w:rsid w:val="00BC050C"/>
    <w:rsid w:val="00BC118D"/>
    <w:rsid w:val="00BC20D0"/>
    <w:rsid w:val="00BC2955"/>
    <w:rsid w:val="00BC3547"/>
    <w:rsid w:val="00BC3E5C"/>
    <w:rsid w:val="00BC4D3B"/>
    <w:rsid w:val="00BC56E1"/>
    <w:rsid w:val="00BC583D"/>
    <w:rsid w:val="00BD1652"/>
    <w:rsid w:val="00BD230E"/>
    <w:rsid w:val="00BD5560"/>
    <w:rsid w:val="00BD7314"/>
    <w:rsid w:val="00BE209E"/>
    <w:rsid w:val="00BE28D2"/>
    <w:rsid w:val="00BE42CA"/>
    <w:rsid w:val="00BE4CF7"/>
    <w:rsid w:val="00BE4EA1"/>
    <w:rsid w:val="00BE6208"/>
    <w:rsid w:val="00BE636E"/>
    <w:rsid w:val="00BE6A0A"/>
    <w:rsid w:val="00BE73C5"/>
    <w:rsid w:val="00BE78A4"/>
    <w:rsid w:val="00BE79C1"/>
    <w:rsid w:val="00BF404E"/>
    <w:rsid w:val="00BF56A1"/>
    <w:rsid w:val="00BF6984"/>
    <w:rsid w:val="00BF79E0"/>
    <w:rsid w:val="00C00702"/>
    <w:rsid w:val="00C00820"/>
    <w:rsid w:val="00C03910"/>
    <w:rsid w:val="00C04444"/>
    <w:rsid w:val="00C04CD8"/>
    <w:rsid w:val="00C05527"/>
    <w:rsid w:val="00C139D9"/>
    <w:rsid w:val="00C1471A"/>
    <w:rsid w:val="00C15E2F"/>
    <w:rsid w:val="00C16587"/>
    <w:rsid w:val="00C16AA5"/>
    <w:rsid w:val="00C20B7F"/>
    <w:rsid w:val="00C20CDD"/>
    <w:rsid w:val="00C21F49"/>
    <w:rsid w:val="00C22216"/>
    <w:rsid w:val="00C226CD"/>
    <w:rsid w:val="00C2366A"/>
    <w:rsid w:val="00C24066"/>
    <w:rsid w:val="00C24717"/>
    <w:rsid w:val="00C25456"/>
    <w:rsid w:val="00C25F9B"/>
    <w:rsid w:val="00C26677"/>
    <w:rsid w:val="00C2690C"/>
    <w:rsid w:val="00C319ED"/>
    <w:rsid w:val="00C33192"/>
    <w:rsid w:val="00C334E9"/>
    <w:rsid w:val="00C33B3C"/>
    <w:rsid w:val="00C35B31"/>
    <w:rsid w:val="00C362F5"/>
    <w:rsid w:val="00C36363"/>
    <w:rsid w:val="00C371EB"/>
    <w:rsid w:val="00C3786E"/>
    <w:rsid w:val="00C4021E"/>
    <w:rsid w:val="00C40D39"/>
    <w:rsid w:val="00C41A0D"/>
    <w:rsid w:val="00C41C85"/>
    <w:rsid w:val="00C42101"/>
    <w:rsid w:val="00C432CA"/>
    <w:rsid w:val="00C4374C"/>
    <w:rsid w:val="00C43FE8"/>
    <w:rsid w:val="00C44A09"/>
    <w:rsid w:val="00C4542E"/>
    <w:rsid w:val="00C46042"/>
    <w:rsid w:val="00C46435"/>
    <w:rsid w:val="00C465BC"/>
    <w:rsid w:val="00C469C5"/>
    <w:rsid w:val="00C47818"/>
    <w:rsid w:val="00C479EB"/>
    <w:rsid w:val="00C522A9"/>
    <w:rsid w:val="00C527C6"/>
    <w:rsid w:val="00C53732"/>
    <w:rsid w:val="00C54A98"/>
    <w:rsid w:val="00C55D10"/>
    <w:rsid w:val="00C56FDD"/>
    <w:rsid w:val="00C570CB"/>
    <w:rsid w:val="00C626F2"/>
    <w:rsid w:val="00C62913"/>
    <w:rsid w:val="00C62EB5"/>
    <w:rsid w:val="00C63B1A"/>
    <w:rsid w:val="00C63F81"/>
    <w:rsid w:val="00C65562"/>
    <w:rsid w:val="00C67298"/>
    <w:rsid w:val="00C67E11"/>
    <w:rsid w:val="00C70310"/>
    <w:rsid w:val="00C70751"/>
    <w:rsid w:val="00C71260"/>
    <w:rsid w:val="00C7135C"/>
    <w:rsid w:val="00C71565"/>
    <w:rsid w:val="00C71956"/>
    <w:rsid w:val="00C72313"/>
    <w:rsid w:val="00C73D82"/>
    <w:rsid w:val="00C75DFF"/>
    <w:rsid w:val="00C76CC9"/>
    <w:rsid w:val="00C76E7A"/>
    <w:rsid w:val="00C77D34"/>
    <w:rsid w:val="00C802AF"/>
    <w:rsid w:val="00C83D32"/>
    <w:rsid w:val="00C83EEB"/>
    <w:rsid w:val="00C85349"/>
    <w:rsid w:val="00C856C8"/>
    <w:rsid w:val="00C86137"/>
    <w:rsid w:val="00C86A1A"/>
    <w:rsid w:val="00C904EF"/>
    <w:rsid w:val="00C90E12"/>
    <w:rsid w:val="00C95C7B"/>
    <w:rsid w:val="00C97021"/>
    <w:rsid w:val="00C97056"/>
    <w:rsid w:val="00C97815"/>
    <w:rsid w:val="00CA0294"/>
    <w:rsid w:val="00CA0645"/>
    <w:rsid w:val="00CA0EAE"/>
    <w:rsid w:val="00CA0FE8"/>
    <w:rsid w:val="00CA16F8"/>
    <w:rsid w:val="00CA2013"/>
    <w:rsid w:val="00CA2DF5"/>
    <w:rsid w:val="00CA3C4C"/>
    <w:rsid w:val="00CA449B"/>
    <w:rsid w:val="00CA455A"/>
    <w:rsid w:val="00CA47B8"/>
    <w:rsid w:val="00CA6A2F"/>
    <w:rsid w:val="00CA6B84"/>
    <w:rsid w:val="00CB094F"/>
    <w:rsid w:val="00CB1EC0"/>
    <w:rsid w:val="00CB2EE7"/>
    <w:rsid w:val="00CB3225"/>
    <w:rsid w:val="00CB6DBE"/>
    <w:rsid w:val="00CB6F1A"/>
    <w:rsid w:val="00CC0B59"/>
    <w:rsid w:val="00CC197C"/>
    <w:rsid w:val="00CC38D5"/>
    <w:rsid w:val="00CC4AEA"/>
    <w:rsid w:val="00CC4EDE"/>
    <w:rsid w:val="00CC5A7D"/>
    <w:rsid w:val="00CD1BFB"/>
    <w:rsid w:val="00CD2B2A"/>
    <w:rsid w:val="00CD3696"/>
    <w:rsid w:val="00CD458A"/>
    <w:rsid w:val="00CD5E49"/>
    <w:rsid w:val="00CE065B"/>
    <w:rsid w:val="00CE06D2"/>
    <w:rsid w:val="00CE0E5D"/>
    <w:rsid w:val="00CE13C2"/>
    <w:rsid w:val="00CE17A0"/>
    <w:rsid w:val="00CE1BD0"/>
    <w:rsid w:val="00CE27F2"/>
    <w:rsid w:val="00CE3212"/>
    <w:rsid w:val="00CE3E74"/>
    <w:rsid w:val="00CE4A88"/>
    <w:rsid w:val="00CE4D7C"/>
    <w:rsid w:val="00CE52E2"/>
    <w:rsid w:val="00CE54A8"/>
    <w:rsid w:val="00CE5B86"/>
    <w:rsid w:val="00CE5DC9"/>
    <w:rsid w:val="00CE610F"/>
    <w:rsid w:val="00CE72B3"/>
    <w:rsid w:val="00CF0B04"/>
    <w:rsid w:val="00CF1414"/>
    <w:rsid w:val="00CF16A0"/>
    <w:rsid w:val="00CF3FBE"/>
    <w:rsid w:val="00CF3FD8"/>
    <w:rsid w:val="00CF44D5"/>
    <w:rsid w:val="00CF510B"/>
    <w:rsid w:val="00CF52B3"/>
    <w:rsid w:val="00CF6315"/>
    <w:rsid w:val="00CF6BA0"/>
    <w:rsid w:val="00CF7B3A"/>
    <w:rsid w:val="00CF7F17"/>
    <w:rsid w:val="00D0038F"/>
    <w:rsid w:val="00D01CB2"/>
    <w:rsid w:val="00D01F53"/>
    <w:rsid w:val="00D03B0F"/>
    <w:rsid w:val="00D06697"/>
    <w:rsid w:val="00D106B1"/>
    <w:rsid w:val="00D11DA3"/>
    <w:rsid w:val="00D132BC"/>
    <w:rsid w:val="00D133EC"/>
    <w:rsid w:val="00D1344B"/>
    <w:rsid w:val="00D15437"/>
    <w:rsid w:val="00D15644"/>
    <w:rsid w:val="00D15BBF"/>
    <w:rsid w:val="00D169A0"/>
    <w:rsid w:val="00D208B8"/>
    <w:rsid w:val="00D20D1E"/>
    <w:rsid w:val="00D240ED"/>
    <w:rsid w:val="00D24579"/>
    <w:rsid w:val="00D256B2"/>
    <w:rsid w:val="00D25C00"/>
    <w:rsid w:val="00D26535"/>
    <w:rsid w:val="00D2661C"/>
    <w:rsid w:val="00D2665B"/>
    <w:rsid w:val="00D275FB"/>
    <w:rsid w:val="00D30A17"/>
    <w:rsid w:val="00D356FC"/>
    <w:rsid w:val="00D3745B"/>
    <w:rsid w:val="00D37DA5"/>
    <w:rsid w:val="00D44156"/>
    <w:rsid w:val="00D4478C"/>
    <w:rsid w:val="00D44C21"/>
    <w:rsid w:val="00D4516E"/>
    <w:rsid w:val="00D45258"/>
    <w:rsid w:val="00D454DF"/>
    <w:rsid w:val="00D46E38"/>
    <w:rsid w:val="00D471EF"/>
    <w:rsid w:val="00D479F6"/>
    <w:rsid w:val="00D50576"/>
    <w:rsid w:val="00D51420"/>
    <w:rsid w:val="00D52DEE"/>
    <w:rsid w:val="00D53A27"/>
    <w:rsid w:val="00D54359"/>
    <w:rsid w:val="00D54798"/>
    <w:rsid w:val="00D54A80"/>
    <w:rsid w:val="00D54DC6"/>
    <w:rsid w:val="00D566B4"/>
    <w:rsid w:val="00D602D6"/>
    <w:rsid w:val="00D606E7"/>
    <w:rsid w:val="00D6166B"/>
    <w:rsid w:val="00D61D5D"/>
    <w:rsid w:val="00D63DF2"/>
    <w:rsid w:val="00D64F09"/>
    <w:rsid w:val="00D653DF"/>
    <w:rsid w:val="00D67594"/>
    <w:rsid w:val="00D67794"/>
    <w:rsid w:val="00D701F0"/>
    <w:rsid w:val="00D703ED"/>
    <w:rsid w:val="00D71409"/>
    <w:rsid w:val="00D71D3A"/>
    <w:rsid w:val="00D72077"/>
    <w:rsid w:val="00D7218B"/>
    <w:rsid w:val="00D74E72"/>
    <w:rsid w:val="00D761A7"/>
    <w:rsid w:val="00D77738"/>
    <w:rsid w:val="00D809A2"/>
    <w:rsid w:val="00D81F19"/>
    <w:rsid w:val="00D821F9"/>
    <w:rsid w:val="00D827BC"/>
    <w:rsid w:val="00D849EF"/>
    <w:rsid w:val="00D85135"/>
    <w:rsid w:val="00D87455"/>
    <w:rsid w:val="00D87C77"/>
    <w:rsid w:val="00D91AB2"/>
    <w:rsid w:val="00D91CB3"/>
    <w:rsid w:val="00D91E6E"/>
    <w:rsid w:val="00D922E3"/>
    <w:rsid w:val="00D92B95"/>
    <w:rsid w:val="00D9350B"/>
    <w:rsid w:val="00D947A6"/>
    <w:rsid w:val="00D948BB"/>
    <w:rsid w:val="00D95CBF"/>
    <w:rsid w:val="00D96B58"/>
    <w:rsid w:val="00DA02C7"/>
    <w:rsid w:val="00DA0332"/>
    <w:rsid w:val="00DA0AEC"/>
    <w:rsid w:val="00DA25D9"/>
    <w:rsid w:val="00DA2738"/>
    <w:rsid w:val="00DA29E6"/>
    <w:rsid w:val="00DA2D2A"/>
    <w:rsid w:val="00DB0823"/>
    <w:rsid w:val="00DB2C1E"/>
    <w:rsid w:val="00DB3BCC"/>
    <w:rsid w:val="00DB4241"/>
    <w:rsid w:val="00DB42AE"/>
    <w:rsid w:val="00DB4763"/>
    <w:rsid w:val="00DB5930"/>
    <w:rsid w:val="00DB6DC2"/>
    <w:rsid w:val="00DB728F"/>
    <w:rsid w:val="00DB7F16"/>
    <w:rsid w:val="00DC3032"/>
    <w:rsid w:val="00DC37C2"/>
    <w:rsid w:val="00DC44C2"/>
    <w:rsid w:val="00DC67AF"/>
    <w:rsid w:val="00DD0F72"/>
    <w:rsid w:val="00DD207A"/>
    <w:rsid w:val="00DD2958"/>
    <w:rsid w:val="00DD2D83"/>
    <w:rsid w:val="00DD2DB3"/>
    <w:rsid w:val="00DD3320"/>
    <w:rsid w:val="00DD5B5C"/>
    <w:rsid w:val="00DE0B10"/>
    <w:rsid w:val="00DE0FBF"/>
    <w:rsid w:val="00DE5131"/>
    <w:rsid w:val="00DE543E"/>
    <w:rsid w:val="00DE57C7"/>
    <w:rsid w:val="00DE6998"/>
    <w:rsid w:val="00DE7115"/>
    <w:rsid w:val="00DE71E9"/>
    <w:rsid w:val="00DE71EF"/>
    <w:rsid w:val="00DF1284"/>
    <w:rsid w:val="00DF15DD"/>
    <w:rsid w:val="00DF1CBD"/>
    <w:rsid w:val="00DF1DF2"/>
    <w:rsid w:val="00DF2413"/>
    <w:rsid w:val="00DF2DC6"/>
    <w:rsid w:val="00DF3244"/>
    <w:rsid w:val="00DF36AE"/>
    <w:rsid w:val="00DF386A"/>
    <w:rsid w:val="00DF52E4"/>
    <w:rsid w:val="00DF5363"/>
    <w:rsid w:val="00DF55C2"/>
    <w:rsid w:val="00DF5924"/>
    <w:rsid w:val="00DF7138"/>
    <w:rsid w:val="00DF7ED2"/>
    <w:rsid w:val="00E0064C"/>
    <w:rsid w:val="00E008CD"/>
    <w:rsid w:val="00E01107"/>
    <w:rsid w:val="00E03376"/>
    <w:rsid w:val="00E03FC7"/>
    <w:rsid w:val="00E05D01"/>
    <w:rsid w:val="00E06B69"/>
    <w:rsid w:val="00E07850"/>
    <w:rsid w:val="00E10677"/>
    <w:rsid w:val="00E12AFD"/>
    <w:rsid w:val="00E20872"/>
    <w:rsid w:val="00E21677"/>
    <w:rsid w:val="00E25159"/>
    <w:rsid w:val="00E258A7"/>
    <w:rsid w:val="00E26CCE"/>
    <w:rsid w:val="00E27056"/>
    <w:rsid w:val="00E2770E"/>
    <w:rsid w:val="00E31218"/>
    <w:rsid w:val="00E314E9"/>
    <w:rsid w:val="00E32946"/>
    <w:rsid w:val="00E32D36"/>
    <w:rsid w:val="00E32F80"/>
    <w:rsid w:val="00E33D3B"/>
    <w:rsid w:val="00E35E75"/>
    <w:rsid w:val="00E375EA"/>
    <w:rsid w:val="00E37BB3"/>
    <w:rsid w:val="00E40050"/>
    <w:rsid w:val="00E41231"/>
    <w:rsid w:val="00E413A2"/>
    <w:rsid w:val="00E41DA0"/>
    <w:rsid w:val="00E41FEE"/>
    <w:rsid w:val="00E429E7"/>
    <w:rsid w:val="00E44CC9"/>
    <w:rsid w:val="00E459F1"/>
    <w:rsid w:val="00E46FF5"/>
    <w:rsid w:val="00E47A8E"/>
    <w:rsid w:val="00E5030B"/>
    <w:rsid w:val="00E5048D"/>
    <w:rsid w:val="00E54C0E"/>
    <w:rsid w:val="00E57435"/>
    <w:rsid w:val="00E6201B"/>
    <w:rsid w:val="00E63605"/>
    <w:rsid w:val="00E638D1"/>
    <w:rsid w:val="00E642B4"/>
    <w:rsid w:val="00E652C1"/>
    <w:rsid w:val="00E66ED4"/>
    <w:rsid w:val="00E67527"/>
    <w:rsid w:val="00E7082D"/>
    <w:rsid w:val="00E71106"/>
    <w:rsid w:val="00E717A1"/>
    <w:rsid w:val="00E719F9"/>
    <w:rsid w:val="00E71FD5"/>
    <w:rsid w:val="00E73880"/>
    <w:rsid w:val="00E748B6"/>
    <w:rsid w:val="00E7649A"/>
    <w:rsid w:val="00E77A7C"/>
    <w:rsid w:val="00E80996"/>
    <w:rsid w:val="00E811EA"/>
    <w:rsid w:val="00E81581"/>
    <w:rsid w:val="00E834D1"/>
    <w:rsid w:val="00E83E40"/>
    <w:rsid w:val="00E84942"/>
    <w:rsid w:val="00E84DBD"/>
    <w:rsid w:val="00E86CF9"/>
    <w:rsid w:val="00E86ED9"/>
    <w:rsid w:val="00E87ADB"/>
    <w:rsid w:val="00E905A6"/>
    <w:rsid w:val="00E91135"/>
    <w:rsid w:val="00E914AF"/>
    <w:rsid w:val="00E92140"/>
    <w:rsid w:val="00E93ED5"/>
    <w:rsid w:val="00E97402"/>
    <w:rsid w:val="00E976CE"/>
    <w:rsid w:val="00EA136E"/>
    <w:rsid w:val="00EA17BA"/>
    <w:rsid w:val="00EA5D7E"/>
    <w:rsid w:val="00EB0F56"/>
    <w:rsid w:val="00EB3CED"/>
    <w:rsid w:val="00EB3F24"/>
    <w:rsid w:val="00EB423A"/>
    <w:rsid w:val="00EB5A75"/>
    <w:rsid w:val="00EB720F"/>
    <w:rsid w:val="00EB7424"/>
    <w:rsid w:val="00EB7CFA"/>
    <w:rsid w:val="00EC10DC"/>
    <w:rsid w:val="00EC4595"/>
    <w:rsid w:val="00EC49E6"/>
    <w:rsid w:val="00EC5D7E"/>
    <w:rsid w:val="00EC5FB8"/>
    <w:rsid w:val="00EC6DB9"/>
    <w:rsid w:val="00EC7748"/>
    <w:rsid w:val="00ED022D"/>
    <w:rsid w:val="00ED3001"/>
    <w:rsid w:val="00ED70F9"/>
    <w:rsid w:val="00EE0630"/>
    <w:rsid w:val="00EE2C66"/>
    <w:rsid w:val="00EE2F95"/>
    <w:rsid w:val="00EE3294"/>
    <w:rsid w:val="00EE38C4"/>
    <w:rsid w:val="00EE390F"/>
    <w:rsid w:val="00EE3A15"/>
    <w:rsid w:val="00EE4404"/>
    <w:rsid w:val="00EE4C9E"/>
    <w:rsid w:val="00EE4D7A"/>
    <w:rsid w:val="00EE4F24"/>
    <w:rsid w:val="00EE5204"/>
    <w:rsid w:val="00EE5588"/>
    <w:rsid w:val="00EE5C81"/>
    <w:rsid w:val="00EE5ECC"/>
    <w:rsid w:val="00EF0D49"/>
    <w:rsid w:val="00EF49A5"/>
    <w:rsid w:val="00EF5D06"/>
    <w:rsid w:val="00EF5DB4"/>
    <w:rsid w:val="00EF6B64"/>
    <w:rsid w:val="00F00D48"/>
    <w:rsid w:val="00F03143"/>
    <w:rsid w:val="00F03B24"/>
    <w:rsid w:val="00F0477B"/>
    <w:rsid w:val="00F05B2A"/>
    <w:rsid w:val="00F0601D"/>
    <w:rsid w:val="00F06E92"/>
    <w:rsid w:val="00F07191"/>
    <w:rsid w:val="00F11C07"/>
    <w:rsid w:val="00F1273A"/>
    <w:rsid w:val="00F12E6E"/>
    <w:rsid w:val="00F13F7E"/>
    <w:rsid w:val="00F1492E"/>
    <w:rsid w:val="00F201DB"/>
    <w:rsid w:val="00F20E77"/>
    <w:rsid w:val="00F21885"/>
    <w:rsid w:val="00F22FAF"/>
    <w:rsid w:val="00F23C05"/>
    <w:rsid w:val="00F249D5"/>
    <w:rsid w:val="00F25490"/>
    <w:rsid w:val="00F2606E"/>
    <w:rsid w:val="00F26B05"/>
    <w:rsid w:val="00F26D4D"/>
    <w:rsid w:val="00F2745C"/>
    <w:rsid w:val="00F2795D"/>
    <w:rsid w:val="00F3025C"/>
    <w:rsid w:val="00F31670"/>
    <w:rsid w:val="00F322F8"/>
    <w:rsid w:val="00F3241D"/>
    <w:rsid w:val="00F32868"/>
    <w:rsid w:val="00F3357B"/>
    <w:rsid w:val="00F337B8"/>
    <w:rsid w:val="00F342A3"/>
    <w:rsid w:val="00F3579E"/>
    <w:rsid w:val="00F36BF9"/>
    <w:rsid w:val="00F374AF"/>
    <w:rsid w:val="00F3786C"/>
    <w:rsid w:val="00F40EBB"/>
    <w:rsid w:val="00F4100B"/>
    <w:rsid w:val="00F41B5B"/>
    <w:rsid w:val="00F44F7F"/>
    <w:rsid w:val="00F450BE"/>
    <w:rsid w:val="00F455CD"/>
    <w:rsid w:val="00F4761A"/>
    <w:rsid w:val="00F47C1B"/>
    <w:rsid w:val="00F50D85"/>
    <w:rsid w:val="00F50F4B"/>
    <w:rsid w:val="00F52D8C"/>
    <w:rsid w:val="00F55DF2"/>
    <w:rsid w:val="00F5633D"/>
    <w:rsid w:val="00F57B6A"/>
    <w:rsid w:val="00F60429"/>
    <w:rsid w:val="00F61694"/>
    <w:rsid w:val="00F63CC9"/>
    <w:rsid w:val="00F644F4"/>
    <w:rsid w:val="00F6456D"/>
    <w:rsid w:val="00F654C4"/>
    <w:rsid w:val="00F661E6"/>
    <w:rsid w:val="00F669DF"/>
    <w:rsid w:val="00F70B17"/>
    <w:rsid w:val="00F734BD"/>
    <w:rsid w:val="00F74145"/>
    <w:rsid w:val="00F80F81"/>
    <w:rsid w:val="00F82891"/>
    <w:rsid w:val="00F82F8A"/>
    <w:rsid w:val="00F85250"/>
    <w:rsid w:val="00F85254"/>
    <w:rsid w:val="00F85FEE"/>
    <w:rsid w:val="00F879C8"/>
    <w:rsid w:val="00F9256A"/>
    <w:rsid w:val="00F93A71"/>
    <w:rsid w:val="00F93B3B"/>
    <w:rsid w:val="00F951A2"/>
    <w:rsid w:val="00F96360"/>
    <w:rsid w:val="00F96E88"/>
    <w:rsid w:val="00F97B7D"/>
    <w:rsid w:val="00FA15A7"/>
    <w:rsid w:val="00FA3ABF"/>
    <w:rsid w:val="00FA40D2"/>
    <w:rsid w:val="00FA68D1"/>
    <w:rsid w:val="00FB0866"/>
    <w:rsid w:val="00FB3F45"/>
    <w:rsid w:val="00FB58ED"/>
    <w:rsid w:val="00FB5BE5"/>
    <w:rsid w:val="00FB6290"/>
    <w:rsid w:val="00FC044F"/>
    <w:rsid w:val="00FC11BD"/>
    <w:rsid w:val="00FC1A37"/>
    <w:rsid w:val="00FC45C7"/>
    <w:rsid w:val="00FC5177"/>
    <w:rsid w:val="00FC5B34"/>
    <w:rsid w:val="00FC6C6F"/>
    <w:rsid w:val="00FC7BB1"/>
    <w:rsid w:val="00FD0D12"/>
    <w:rsid w:val="00FD1AC3"/>
    <w:rsid w:val="00FD20C4"/>
    <w:rsid w:val="00FD3892"/>
    <w:rsid w:val="00FD3C1A"/>
    <w:rsid w:val="00FD41A2"/>
    <w:rsid w:val="00FD5282"/>
    <w:rsid w:val="00FD7610"/>
    <w:rsid w:val="00FD782B"/>
    <w:rsid w:val="00FE0731"/>
    <w:rsid w:val="00FE1920"/>
    <w:rsid w:val="00FE1E51"/>
    <w:rsid w:val="00FE25E7"/>
    <w:rsid w:val="00FE3550"/>
    <w:rsid w:val="00FE3D60"/>
    <w:rsid w:val="00FE48A8"/>
    <w:rsid w:val="00FE5746"/>
    <w:rsid w:val="00FE5CEF"/>
    <w:rsid w:val="00FE76EB"/>
    <w:rsid w:val="00FF0048"/>
    <w:rsid w:val="00FF013D"/>
    <w:rsid w:val="00FF1F97"/>
    <w:rsid w:val="00FF2829"/>
    <w:rsid w:val="00FF7871"/>
    <w:rsid w:val="00FF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AB9050"/>
  <w15:docId w15:val="{E78466C5-F85A-45B7-BF8D-771DE820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5A08E6"/>
  </w:style>
  <w:style w:type="paragraph" w:styleId="10">
    <w:name w:val="heading 1"/>
    <w:aliases w:val="heading 1,H1,Heading 0,PIM 1,h1,A MAJOR/BOLD,Company Index,Chapter Name,章,1,Header 1,Header1,Fab-1,Heading 01,Heading 02,H11,Heading 03,H12,Heading 04,Heading 011,H13,Heading 021,H111,Heading 031,H121,Heading 05,H14,Heading 06,H15,Heading 012"/>
    <w:basedOn w:val="a4"/>
    <w:next w:val="a4"/>
    <w:link w:val="12"/>
    <w:qFormat/>
    <w:rsid w:val="005B37E4"/>
    <w:pPr>
      <w:keepNext/>
      <w:keepLines/>
      <w:numPr>
        <w:numId w:val="13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aliases w:val="CMMI二级,H2,Heading 2 Hidden,Heading 2 CCBS,PIM2,heading 2,Titre3,HD2,sect 1.2,H21,sect 1.21,H22,sect 1.22,H211,sect 1.211,H23,sect 1.23,H212,sect 1.212,h2,第一章 标题 2,DO,h2 main heading,B Sub/Bold,B Sub/Bold1,B Sub/Bold2,B Sub/Bold11,h2 main heading1,2"/>
    <w:basedOn w:val="a4"/>
    <w:next w:val="a4"/>
    <w:link w:val="20"/>
    <w:unhideWhenUsed/>
    <w:qFormat/>
    <w:rsid w:val="005B37E4"/>
    <w:pPr>
      <w:keepNext/>
      <w:keepLines/>
      <w:numPr>
        <w:ilvl w:val="1"/>
        <w:numId w:val="13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aliases w:val="CMMI三级,H3,l3,CT,Heading 3 - old,h3,level_3,PIM 3,Level 3 Head,sect1.2.3,sect1.2.31,sect1.2.32,sect1.2.311,sect1.2.33,sect1.2.312,C Sub-Sub/Italic,h3 sub heading,Head 3,Head 31,Head 32,C Sub-Sub/Italic1,Project Index,3,list 3,H3-Heading 3,l3.3,bh"/>
    <w:basedOn w:val="a4"/>
    <w:next w:val="a4"/>
    <w:link w:val="30"/>
    <w:uiPriority w:val="9"/>
    <w:unhideWhenUsed/>
    <w:qFormat/>
    <w:rsid w:val="005B37E4"/>
    <w:pPr>
      <w:keepNext/>
      <w:keepLines/>
      <w:numPr>
        <w:ilvl w:val="2"/>
        <w:numId w:val="13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aliases w:val="heading 4,H4,bullet,bl,bb,h4,Fab-4,T5,PIM 4,Ref Heading 1,rh1,Heading sql,sect 1.2.3.4,First Subheading,h41,h42,h43,h411,h44,h412,h45,h413,h46,h414,h47,h48,h415,h49,h410,h416,h417,h418,h419,h420,h4110,h421"/>
    <w:basedOn w:val="a4"/>
    <w:next w:val="a4"/>
    <w:link w:val="40"/>
    <w:uiPriority w:val="9"/>
    <w:unhideWhenUsed/>
    <w:qFormat/>
    <w:rsid w:val="005B37E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aliases w:val="heading 5,Block Label,H5,First Bullet,L5,5,dash,ds,dd,PIM 5"/>
    <w:basedOn w:val="a4"/>
    <w:next w:val="a4"/>
    <w:link w:val="50"/>
    <w:uiPriority w:val="9"/>
    <w:unhideWhenUsed/>
    <w:qFormat/>
    <w:rsid w:val="005B37E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0">
    <w:name w:val="heading 6"/>
    <w:basedOn w:val="a4"/>
    <w:next w:val="a4"/>
    <w:link w:val="61"/>
    <w:uiPriority w:val="9"/>
    <w:unhideWhenUsed/>
    <w:qFormat/>
    <w:rsid w:val="005B37E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aliases w:val="H TIMES1"/>
    <w:basedOn w:val="a4"/>
    <w:next w:val="a4"/>
    <w:link w:val="70"/>
    <w:uiPriority w:val="9"/>
    <w:unhideWhenUsed/>
    <w:qFormat/>
    <w:rsid w:val="005B37E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4"/>
    <w:next w:val="a4"/>
    <w:link w:val="80"/>
    <w:uiPriority w:val="9"/>
    <w:unhideWhenUsed/>
    <w:qFormat/>
    <w:rsid w:val="005B37E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aliases w:val="Appendix"/>
    <w:basedOn w:val="a4"/>
    <w:next w:val="a4"/>
    <w:link w:val="90"/>
    <w:uiPriority w:val="9"/>
    <w:unhideWhenUsed/>
    <w:qFormat/>
    <w:rsid w:val="005B37E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rsid w:val="00E66ED4"/>
    <w:rPr>
      <w:color w:val="0000FF"/>
      <w:u w:val="single"/>
    </w:rPr>
  </w:style>
  <w:style w:type="paragraph" w:styleId="a9">
    <w:name w:val="Document Map"/>
    <w:basedOn w:val="a4"/>
    <w:semiHidden/>
    <w:rsid w:val="00E66ED4"/>
    <w:pPr>
      <w:shd w:val="clear" w:color="auto" w:fill="000080"/>
    </w:pPr>
  </w:style>
  <w:style w:type="paragraph" w:styleId="TOC1">
    <w:name w:val="toc 1"/>
    <w:basedOn w:val="a4"/>
    <w:next w:val="a4"/>
    <w:autoRedefine/>
    <w:uiPriority w:val="39"/>
    <w:rsid w:val="00E66ED4"/>
  </w:style>
  <w:style w:type="paragraph" w:styleId="TOC2">
    <w:name w:val="toc 2"/>
    <w:basedOn w:val="a4"/>
    <w:next w:val="a4"/>
    <w:autoRedefine/>
    <w:uiPriority w:val="39"/>
    <w:rsid w:val="00E66ED4"/>
    <w:pPr>
      <w:ind w:leftChars="200" w:left="420"/>
    </w:pPr>
  </w:style>
  <w:style w:type="table" w:styleId="aa">
    <w:name w:val="Table Grid"/>
    <w:basedOn w:val="a6"/>
    <w:uiPriority w:val="59"/>
    <w:rsid w:val="00E66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4"/>
    <w:next w:val="a4"/>
    <w:autoRedefine/>
    <w:uiPriority w:val="39"/>
    <w:rsid w:val="00E66ED4"/>
    <w:pPr>
      <w:ind w:leftChars="400" w:left="840"/>
    </w:pPr>
  </w:style>
  <w:style w:type="character" w:styleId="HTML">
    <w:name w:val="HTML Typewriter"/>
    <w:rsid w:val="00E66ED4"/>
    <w:rPr>
      <w:rFonts w:ascii="宋体" w:eastAsia="宋体" w:hAnsi="宋体" w:cs="宋体"/>
      <w:sz w:val="24"/>
      <w:szCs w:val="24"/>
    </w:rPr>
  </w:style>
  <w:style w:type="character" w:customStyle="1" w:styleId="13">
    <w:name w:val="已访问的超链接1"/>
    <w:rsid w:val="00E66ED4"/>
    <w:rPr>
      <w:color w:val="800080"/>
      <w:u w:val="single"/>
    </w:rPr>
  </w:style>
  <w:style w:type="paragraph" w:customStyle="1" w:styleId="ab">
    <w:name w:val="封面"/>
    <w:basedOn w:val="a4"/>
    <w:rsid w:val="00E66ED4"/>
    <w:pPr>
      <w:adjustRightInd w:val="0"/>
      <w:jc w:val="center"/>
      <w:textAlignment w:val="baseline"/>
    </w:pPr>
    <w:rPr>
      <w:rFonts w:ascii="Arial" w:eastAsia="仿宋_GB2312" w:hAnsi="Arial"/>
      <w:b/>
      <w:sz w:val="30"/>
    </w:rPr>
  </w:style>
  <w:style w:type="paragraph" w:styleId="ac">
    <w:name w:val="Date"/>
    <w:basedOn w:val="a4"/>
    <w:next w:val="a4"/>
    <w:rsid w:val="00E66ED4"/>
    <w:pPr>
      <w:ind w:leftChars="2500" w:left="100"/>
    </w:pPr>
  </w:style>
  <w:style w:type="paragraph" w:customStyle="1" w:styleId="INFeature">
    <w:name w:val="IN Feature"/>
    <w:next w:val="INStep"/>
    <w:rsid w:val="00E66ED4"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4"/>
    <w:rsid w:val="00E66ED4"/>
    <w:pPr>
      <w:keepLines/>
      <w:tabs>
        <w:tab w:val="num" w:pos="1701"/>
      </w:tabs>
      <w:spacing w:before="80" w:after="80" w:line="300" w:lineRule="auto"/>
      <w:ind w:left="1701" w:hanging="850"/>
      <w:outlineLvl w:val="8"/>
    </w:pPr>
    <w:rPr>
      <w:rFonts w:ascii="Arial" w:hAnsi="Arial" w:cs="Arial"/>
      <w:szCs w:val="21"/>
    </w:rPr>
  </w:style>
  <w:style w:type="paragraph" w:customStyle="1" w:styleId="TableDescription">
    <w:name w:val="Table Description"/>
    <w:next w:val="a4"/>
    <w:rsid w:val="00E66ED4"/>
    <w:pPr>
      <w:keepNext/>
      <w:snapToGrid w:val="0"/>
      <w:spacing w:before="160" w:after="80"/>
      <w:ind w:left="2499" w:firstLine="1701"/>
      <w:jc w:val="center"/>
    </w:pPr>
    <w:rPr>
      <w:rFonts w:ascii="Arial" w:eastAsia="黑体" w:hAnsi="Arial" w:cs="Arial"/>
      <w:sz w:val="18"/>
      <w:szCs w:val="18"/>
    </w:rPr>
  </w:style>
  <w:style w:type="paragraph" w:customStyle="1" w:styleId="FigureDescription">
    <w:name w:val="Figure Description"/>
    <w:next w:val="a4"/>
    <w:rsid w:val="00E66ED4"/>
    <w:pPr>
      <w:snapToGrid w:val="0"/>
      <w:spacing w:before="80" w:after="320"/>
      <w:ind w:firstLine="1701"/>
      <w:jc w:val="center"/>
    </w:pPr>
    <w:rPr>
      <w:rFonts w:ascii="Arial" w:eastAsia="黑体" w:hAnsi="Arial" w:cs="Arial"/>
      <w:sz w:val="18"/>
      <w:szCs w:val="18"/>
    </w:rPr>
  </w:style>
  <w:style w:type="paragraph" w:customStyle="1" w:styleId="ad">
    <w:name w:val="表格列标题"/>
    <w:basedOn w:val="a4"/>
    <w:rsid w:val="00E66ED4"/>
    <w:pPr>
      <w:keepNext/>
      <w:autoSpaceDE w:val="0"/>
      <w:autoSpaceDN w:val="0"/>
      <w:adjustRightInd w:val="0"/>
      <w:jc w:val="center"/>
    </w:pPr>
    <w:rPr>
      <w:b/>
    </w:rPr>
  </w:style>
  <w:style w:type="paragraph" w:customStyle="1" w:styleId="Char">
    <w:name w:val="表头样式 Char"/>
    <w:basedOn w:val="a4"/>
    <w:link w:val="CharChar"/>
    <w:rsid w:val="00E66ED4"/>
    <w:pPr>
      <w:keepNext/>
      <w:autoSpaceDE w:val="0"/>
      <w:autoSpaceDN w:val="0"/>
      <w:adjustRightInd w:val="0"/>
      <w:jc w:val="center"/>
    </w:pPr>
    <w:rPr>
      <w:rFonts w:ascii="Arial" w:hAnsi="Arial" w:cs="Arial"/>
      <w:b/>
      <w:szCs w:val="21"/>
    </w:rPr>
  </w:style>
  <w:style w:type="character" w:customStyle="1" w:styleId="CharChar">
    <w:name w:val="表头样式 Char Char"/>
    <w:link w:val="Char"/>
    <w:rsid w:val="00E66ED4"/>
    <w:rPr>
      <w:rFonts w:ascii="Arial" w:eastAsia="宋体" w:hAnsi="Arial" w:cs="Arial"/>
      <w:b/>
      <w:sz w:val="21"/>
      <w:szCs w:val="21"/>
      <w:lang w:val="en-US" w:eastAsia="zh-CN" w:bidi="ar-SA"/>
    </w:rPr>
  </w:style>
  <w:style w:type="paragraph" w:customStyle="1" w:styleId="ae">
    <w:name w:val="表格文本"/>
    <w:basedOn w:val="a4"/>
    <w:rsid w:val="00E66ED4"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noProof/>
      <w:szCs w:val="21"/>
    </w:rPr>
  </w:style>
  <w:style w:type="paragraph" w:customStyle="1" w:styleId="af">
    <w:name w:val="缺省文本"/>
    <w:basedOn w:val="a4"/>
    <w:rsid w:val="00E66ED4"/>
    <w:pPr>
      <w:keepNext/>
      <w:autoSpaceDE w:val="0"/>
      <w:autoSpaceDN w:val="0"/>
      <w:adjustRightInd w:val="0"/>
    </w:pPr>
    <w:rPr>
      <w:rFonts w:ascii="Arial" w:hAnsi="Arial"/>
      <w:szCs w:val="21"/>
    </w:rPr>
  </w:style>
  <w:style w:type="paragraph" w:styleId="a3">
    <w:name w:val="Normal Indent"/>
    <w:aliases w:val="表正文,正文非缩进,正文1，正文内容,特点"/>
    <w:basedOn w:val="a4"/>
    <w:rsid w:val="00E66ED4"/>
    <w:pPr>
      <w:numPr>
        <w:ilvl w:val="8"/>
        <w:numId w:val="1"/>
      </w:numPr>
      <w:autoSpaceDE w:val="0"/>
      <w:autoSpaceDN w:val="0"/>
      <w:adjustRightInd w:val="0"/>
    </w:pPr>
  </w:style>
  <w:style w:type="table" w:customStyle="1" w:styleId="a2">
    <w:name w:val="表样式"/>
    <w:basedOn w:val="a6"/>
    <w:rsid w:val="00E66ED4"/>
    <w:pPr>
      <w:numPr>
        <w:ilvl w:val="7"/>
        <w:numId w:val="1"/>
      </w:num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f0">
    <w:name w:val="表号"/>
    <w:basedOn w:val="a4"/>
    <w:next w:val="af1"/>
    <w:rsid w:val="00E66ED4"/>
    <w:pPr>
      <w:keepNext/>
      <w:keepLines/>
      <w:autoSpaceDE w:val="0"/>
      <w:autoSpaceDN w:val="0"/>
      <w:adjustRightInd w:val="0"/>
      <w:jc w:val="center"/>
    </w:pPr>
    <w:rPr>
      <w:rFonts w:ascii="Arial" w:hAnsi="Arial"/>
      <w:sz w:val="18"/>
      <w:szCs w:val="18"/>
    </w:rPr>
  </w:style>
  <w:style w:type="paragraph" w:styleId="af2">
    <w:name w:val="Body Text"/>
    <w:basedOn w:val="a4"/>
    <w:rsid w:val="00E66ED4"/>
  </w:style>
  <w:style w:type="paragraph" w:styleId="af1">
    <w:name w:val="Body Text First Indent"/>
    <w:basedOn w:val="af2"/>
    <w:rsid w:val="00E66ED4"/>
    <w:pPr>
      <w:ind w:firstLineChars="100" w:firstLine="420"/>
    </w:pPr>
  </w:style>
  <w:style w:type="numbering" w:customStyle="1" w:styleId="11">
    <w:name w:val="当前列表1"/>
    <w:rsid w:val="00E66ED4"/>
    <w:pPr>
      <w:numPr>
        <w:numId w:val="3"/>
      </w:numPr>
    </w:pPr>
  </w:style>
  <w:style w:type="numbering" w:styleId="af3">
    <w:name w:val="Outline List 3"/>
    <w:basedOn w:val="a7"/>
    <w:rsid w:val="00E66ED4"/>
  </w:style>
  <w:style w:type="paragraph" w:styleId="TOC4">
    <w:name w:val="toc 4"/>
    <w:basedOn w:val="a4"/>
    <w:next w:val="a4"/>
    <w:autoRedefine/>
    <w:semiHidden/>
    <w:rsid w:val="00E66ED4"/>
    <w:pPr>
      <w:ind w:leftChars="600" w:left="1260"/>
    </w:pPr>
  </w:style>
  <w:style w:type="paragraph" w:styleId="TOC5">
    <w:name w:val="toc 5"/>
    <w:basedOn w:val="a4"/>
    <w:next w:val="a4"/>
    <w:autoRedefine/>
    <w:semiHidden/>
    <w:rsid w:val="00E66ED4"/>
    <w:pPr>
      <w:ind w:leftChars="800" w:left="1680"/>
    </w:pPr>
  </w:style>
  <w:style w:type="paragraph" w:styleId="TOC6">
    <w:name w:val="toc 6"/>
    <w:basedOn w:val="a4"/>
    <w:next w:val="a4"/>
    <w:autoRedefine/>
    <w:semiHidden/>
    <w:rsid w:val="00E66ED4"/>
    <w:pPr>
      <w:ind w:leftChars="1000" w:left="2100"/>
    </w:pPr>
  </w:style>
  <w:style w:type="paragraph" w:styleId="TOC7">
    <w:name w:val="toc 7"/>
    <w:basedOn w:val="a4"/>
    <w:next w:val="a4"/>
    <w:autoRedefine/>
    <w:semiHidden/>
    <w:rsid w:val="00E66ED4"/>
    <w:pPr>
      <w:ind w:leftChars="1200" w:left="2520"/>
    </w:pPr>
  </w:style>
  <w:style w:type="paragraph" w:styleId="TOC8">
    <w:name w:val="toc 8"/>
    <w:basedOn w:val="a4"/>
    <w:next w:val="a4"/>
    <w:autoRedefine/>
    <w:semiHidden/>
    <w:rsid w:val="00E66ED4"/>
    <w:pPr>
      <w:ind w:leftChars="1400" w:left="2940"/>
    </w:pPr>
  </w:style>
  <w:style w:type="paragraph" w:styleId="TOC9">
    <w:name w:val="toc 9"/>
    <w:basedOn w:val="a4"/>
    <w:next w:val="a4"/>
    <w:autoRedefine/>
    <w:semiHidden/>
    <w:rsid w:val="00E66ED4"/>
    <w:pPr>
      <w:ind w:leftChars="1600" w:left="3360"/>
    </w:pPr>
  </w:style>
  <w:style w:type="paragraph" w:styleId="af4">
    <w:name w:val="header"/>
    <w:basedOn w:val="a4"/>
    <w:link w:val="af5"/>
    <w:rsid w:val="00E66ED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6">
    <w:name w:val="footer"/>
    <w:basedOn w:val="a4"/>
    <w:link w:val="af7"/>
    <w:uiPriority w:val="99"/>
    <w:rsid w:val="00E66E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8">
    <w:name w:val="page number"/>
    <w:basedOn w:val="a5"/>
    <w:rsid w:val="00E66ED4"/>
  </w:style>
  <w:style w:type="paragraph" w:customStyle="1" w:styleId="2TEXT">
    <w:name w:val="標題2.TEXT"/>
    <w:next w:val="a4"/>
    <w:rsid w:val="00E66ED4"/>
    <w:pPr>
      <w:snapToGrid w:val="0"/>
      <w:spacing w:before="120" w:line="360" w:lineRule="atLeast"/>
      <w:ind w:left="624"/>
    </w:pPr>
    <w:rPr>
      <w:rFonts w:ascii="Arial" w:eastAsia="PMingLiU" w:hAnsi="Arial"/>
      <w:sz w:val="22"/>
      <w:szCs w:val="24"/>
      <w:lang w:eastAsia="zh-TW"/>
    </w:rPr>
  </w:style>
  <w:style w:type="paragraph" w:customStyle="1" w:styleId="3TEXT">
    <w:name w:val="標題3.TEXT"/>
    <w:rsid w:val="00E66ED4"/>
    <w:pPr>
      <w:adjustRightInd w:val="0"/>
      <w:snapToGrid w:val="0"/>
      <w:spacing w:before="120" w:line="360" w:lineRule="atLeast"/>
      <w:ind w:left="851"/>
    </w:pPr>
    <w:rPr>
      <w:rFonts w:ascii="Arial" w:eastAsia="PMingLiU" w:hAnsi="Arial"/>
      <w:noProof/>
      <w:sz w:val="22"/>
      <w:szCs w:val="24"/>
      <w:lang w:eastAsia="zh-TW"/>
    </w:rPr>
  </w:style>
  <w:style w:type="paragraph" w:customStyle="1" w:styleId="1TEXT">
    <w:name w:val="標題1.TEXT"/>
    <w:autoRedefine/>
    <w:rsid w:val="00E66ED4"/>
    <w:pPr>
      <w:snapToGrid w:val="0"/>
      <w:spacing w:before="120" w:line="360" w:lineRule="exact"/>
      <w:ind w:leftChars="250" w:left="600"/>
      <w:textAlignment w:val="bottom"/>
    </w:pPr>
    <w:rPr>
      <w:rFonts w:ascii="Arial" w:eastAsia="PMingLiU" w:hAnsi="Arial"/>
      <w:noProof/>
      <w:sz w:val="22"/>
      <w:szCs w:val="22"/>
      <w:lang w:eastAsia="zh-TW"/>
    </w:rPr>
  </w:style>
  <w:style w:type="paragraph" w:customStyle="1" w:styleId="4TEXT">
    <w:name w:val="標題4.TEXT"/>
    <w:next w:val="a4"/>
    <w:rsid w:val="00E66ED4"/>
    <w:pPr>
      <w:autoSpaceDE w:val="0"/>
      <w:autoSpaceDN w:val="0"/>
      <w:adjustRightInd w:val="0"/>
      <w:snapToGrid w:val="0"/>
      <w:spacing w:before="120" w:line="360" w:lineRule="atLeast"/>
      <w:ind w:left="1077"/>
      <w:textAlignment w:val="bottom"/>
    </w:pPr>
    <w:rPr>
      <w:rFonts w:ascii="Arial" w:eastAsia="PMingLiU" w:hAnsi="Arial"/>
      <w:noProof/>
      <w:sz w:val="22"/>
      <w:szCs w:val="24"/>
      <w:lang w:eastAsia="zh-TW"/>
    </w:rPr>
  </w:style>
  <w:style w:type="paragraph" w:styleId="af9">
    <w:name w:val="Normal (Web)"/>
    <w:basedOn w:val="a4"/>
    <w:uiPriority w:val="99"/>
    <w:rsid w:val="00E66ED4"/>
    <w:pPr>
      <w:spacing w:before="100" w:beforeAutospacing="1" w:after="100" w:afterAutospacing="1"/>
    </w:pPr>
    <w:rPr>
      <w:rFonts w:ascii="宋体" w:hAnsi="宋体"/>
      <w:sz w:val="24"/>
    </w:rPr>
  </w:style>
  <w:style w:type="paragraph" w:styleId="31">
    <w:name w:val="Body Text Indent 3"/>
    <w:basedOn w:val="a4"/>
    <w:rsid w:val="00E66ED4"/>
    <w:pPr>
      <w:ind w:leftChars="200" w:left="420"/>
    </w:pPr>
    <w:rPr>
      <w:sz w:val="16"/>
      <w:szCs w:val="16"/>
    </w:rPr>
  </w:style>
  <w:style w:type="paragraph" w:styleId="21">
    <w:name w:val="Body Text Indent 2"/>
    <w:basedOn w:val="a4"/>
    <w:rsid w:val="00E66ED4"/>
    <w:pPr>
      <w:spacing w:line="480" w:lineRule="auto"/>
      <w:ind w:leftChars="200" w:left="420"/>
    </w:pPr>
  </w:style>
  <w:style w:type="paragraph" w:styleId="afa">
    <w:name w:val="Plain Text"/>
    <w:basedOn w:val="a4"/>
    <w:rsid w:val="00E66ED4"/>
    <w:rPr>
      <w:rFonts w:ascii="宋体" w:hAnsi="Courier New" w:cs="Courier New"/>
      <w:szCs w:val="21"/>
    </w:rPr>
  </w:style>
  <w:style w:type="paragraph" w:styleId="22">
    <w:name w:val="Body Text 2"/>
    <w:aliases w:val="正文文字 2"/>
    <w:basedOn w:val="a4"/>
    <w:rsid w:val="00E66ED4"/>
    <w:pPr>
      <w:spacing w:line="480" w:lineRule="auto"/>
    </w:pPr>
  </w:style>
  <w:style w:type="paragraph" w:customStyle="1" w:styleId="Char0">
    <w:name w:val="Char"/>
    <w:next w:val="a4"/>
    <w:autoRedefine/>
    <w:semiHidden/>
    <w:rsid w:val="00E66ED4"/>
    <w:pPr>
      <w:keepNext/>
      <w:keepLines/>
      <w:tabs>
        <w:tab w:val="num" w:pos="360"/>
      </w:tabs>
      <w:spacing w:line="360" w:lineRule="auto"/>
      <w:ind w:firstLineChars="200" w:firstLine="200"/>
      <w:outlineLvl w:val="7"/>
    </w:pPr>
    <w:rPr>
      <w:rFonts w:ascii="Arial" w:hAnsi="Arial" w:cs="Arial"/>
      <w:snapToGrid w:val="0"/>
      <w:sz w:val="21"/>
      <w:szCs w:val="21"/>
    </w:rPr>
  </w:style>
  <w:style w:type="paragraph" w:styleId="afb">
    <w:name w:val="footnote text"/>
    <w:basedOn w:val="a4"/>
    <w:link w:val="afc"/>
    <w:rsid w:val="00E66ED4"/>
    <w:pPr>
      <w:snapToGrid w:val="0"/>
    </w:pPr>
    <w:rPr>
      <w:sz w:val="18"/>
      <w:szCs w:val="18"/>
    </w:rPr>
  </w:style>
  <w:style w:type="character" w:customStyle="1" w:styleId="afc">
    <w:name w:val="脚注文本 字符"/>
    <w:link w:val="afb"/>
    <w:rsid w:val="00E66ED4"/>
    <w:rPr>
      <w:kern w:val="2"/>
      <w:sz w:val="18"/>
      <w:szCs w:val="18"/>
    </w:rPr>
  </w:style>
  <w:style w:type="character" w:styleId="afd">
    <w:name w:val="footnote reference"/>
    <w:rsid w:val="00E66ED4"/>
    <w:rPr>
      <w:vertAlign w:val="superscript"/>
    </w:rPr>
  </w:style>
  <w:style w:type="character" w:styleId="afe">
    <w:name w:val="annotation reference"/>
    <w:rsid w:val="00E66ED4"/>
    <w:rPr>
      <w:sz w:val="21"/>
      <w:szCs w:val="21"/>
    </w:rPr>
  </w:style>
  <w:style w:type="paragraph" w:styleId="aff">
    <w:name w:val="annotation text"/>
    <w:basedOn w:val="a4"/>
    <w:link w:val="aff0"/>
    <w:rsid w:val="00E66ED4"/>
  </w:style>
  <w:style w:type="character" w:customStyle="1" w:styleId="aff0">
    <w:name w:val="批注文字 字符"/>
    <w:link w:val="aff"/>
    <w:rsid w:val="00E66ED4"/>
    <w:rPr>
      <w:kern w:val="2"/>
      <w:sz w:val="21"/>
      <w:szCs w:val="24"/>
    </w:rPr>
  </w:style>
  <w:style w:type="paragraph" w:styleId="aff1">
    <w:name w:val="annotation subject"/>
    <w:basedOn w:val="aff"/>
    <w:next w:val="aff"/>
    <w:link w:val="aff2"/>
    <w:rsid w:val="00E66ED4"/>
    <w:rPr>
      <w:b/>
      <w:bCs/>
    </w:rPr>
  </w:style>
  <w:style w:type="character" w:customStyle="1" w:styleId="aff2">
    <w:name w:val="批注主题 字符"/>
    <w:link w:val="aff1"/>
    <w:rsid w:val="00E66ED4"/>
    <w:rPr>
      <w:b/>
      <w:bCs/>
      <w:kern w:val="2"/>
      <w:sz w:val="21"/>
      <w:szCs w:val="24"/>
    </w:rPr>
  </w:style>
  <w:style w:type="paragraph" w:styleId="aff3">
    <w:name w:val="Balloon Text"/>
    <w:basedOn w:val="a4"/>
    <w:link w:val="aff4"/>
    <w:rsid w:val="00E66ED4"/>
    <w:rPr>
      <w:sz w:val="18"/>
      <w:szCs w:val="18"/>
    </w:rPr>
  </w:style>
  <w:style w:type="character" w:customStyle="1" w:styleId="aff4">
    <w:name w:val="批注框文本 字符"/>
    <w:link w:val="aff3"/>
    <w:rsid w:val="00E66ED4"/>
    <w:rPr>
      <w:kern w:val="2"/>
      <w:sz w:val="18"/>
      <w:szCs w:val="18"/>
    </w:rPr>
  </w:style>
  <w:style w:type="character" w:customStyle="1" w:styleId="af7">
    <w:name w:val="页脚 字符"/>
    <w:link w:val="af6"/>
    <w:uiPriority w:val="99"/>
    <w:rsid w:val="00E66ED4"/>
    <w:rPr>
      <w:kern w:val="2"/>
      <w:sz w:val="18"/>
      <w:szCs w:val="18"/>
    </w:rPr>
  </w:style>
  <w:style w:type="paragraph" w:customStyle="1" w:styleId="14">
    <w:name w:val="样式1"/>
    <w:basedOn w:val="af6"/>
    <w:rsid w:val="00E66ED4"/>
    <w:pPr>
      <w:pBdr>
        <w:top w:val="single" w:sz="4" w:space="1" w:color="auto"/>
      </w:pBdr>
    </w:pPr>
    <w:rPr>
      <w:rFonts w:ascii="宋体" w:hAnsi="宋体"/>
      <w:b/>
      <w:sz w:val="32"/>
      <w:szCs w:val="32"/>
    </w:rPr>
  </w:style>
  <w:style w:type="paragraph" w:customStyle="1" w:styleId="23">
    <w:name w:val="样式2"/>
    <w:basedOn w:val="af6"/>
    <w:rsid w:val="00E66ED4"/>
    <w:pPr>
      <w:pBdr>
        <w:top w:val="single" w:sz="4" w:space="1" w:color="auto"/>
      </w:pBdr>
      <w:jc w:val="both"/>
    </w:pPr>
  </w:style>
  <w:style w:type="paragraph" w:customStyle="1" w:styleId="32">
    <w:name w:val="样式3"/>
    <w:basedOn w:val="23"/>
    <w:rsid w:val="00E66ED4"/>
    <w:pPr>
      <w:pBdr>
        <w:top w:val="none" w:sz="0" w:space="0" w:color="auto"/>
      </w:pBdr>
    </w:pPr>
  </w:style>
  <w:style w:type="paragraph" w:customStyle="1" w:styleId="41">
    <w:name w:val="样式4"/>
    <w:basedOn w:val="af6"/>
    <w:rsid w:val="00E66ED4"/>
    <w:pPr>
      <w:pBdr>
        <w:top w:val="single" w:sz="4" w:space="1" w:color="auto"/>
      </w:pBdr>
      <w:ind w:right="360"/>
    </w:pPr>
  </w:style>
  <w:style w:type="paragraph" w:customStyle="1" w:styleId="51">
    <w:name w:val="样式5"/>
    <w:basedOn w:val="41"/>
    <w:rsid w:val="00E66ED4"/>
    <w:pPr>
      <w:pBdr>
        <w:top w:val="none" w:sz="0" w:space="0" w:color="auto"/>
      </w:pBdr>
      <w:spacing w:beforeLines="50"/>
      <w:ind w:right="357"/>
    </w:pPr>
  </w:style>
  <w:style w:type="paragraph" w:customStyle="1" w:styleId="a">
    <w:name w:val="一级标题"/>
    <w:basedOn w:val="10"/>
    <w:link w:val="Char1"/>
    <w:qFormat/>
    <w:rsid w:val="00E66ED4"/>
    <w:pPr>
      <w:numPr>
        <w:numId w:val="2"/>
      </w:numPr>
      <w:tabs>
        <w:tab w:val="left" w:pos="569"/>
      </w:tabs>
      <w:spacing w:before="120"/>
    </w:pPr>
    <w:rPr>
      <w:rFonts w:ascii="宋体" w:hAnsi="宋体"/>
    </w:rPr>
  </w:style>
  <w:style w:type="paragraph" w:customStyle="1" w:styleId="a0">
    <w:name w:val="二级标题"/>
    <w:basedOn w:val="2"/>
    <w:link w:val="Char2"/>
    <w:qFormat/>
    <w:rsid w:val="00E66ED4"/>
    <w:pPr>
      <w:numPr>
        <w:numId w:val="2"/>
      </w:numPr>
    </w:pPr>
    <w:rPr>
      <w:rFonts w:ascii="宋体" w:hAnsi="宋体"/>
    </w:rPr>
  </w:style>
  <w:style w:type="character" w:customStyle="1" w:styleId="12">
    <w:name w:val="标题 1 字符"/>
    <w:aliases w:val="heading 1 字符,H1 字符,Heading 0 字符,PIM 1 字符,h1 字符,A MAJOR/BOLD 字符,Company Index 字符,Chapter Name 字符,章 字符,1 字符,Header 1 字符,Header1 字符,Fab-1 字符,Heading 01 字符,Heading 02 字符,H11 字符,Heading 03 字符,H12 字符,Heading 04 字符,Heading 011 字符,H13 字符,Heading 021 字符"/>
    <w:basedOn w:val="a5"/>
    <w:link w:val="10"/>
    <w:uiPriority w:val="9"/>
    <w:rsid w:val="005B37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ar1">
    <w:name w:val="一级标题 Char"/>
    <w:link w:val="a"/>
    <w:rsid w:val="00E66ED4"/>
    <w:rPr>
      <w:rFonts w:ascii="宋体" w:eastAsiaTheme="majorEastAsia" w:hAnsi="宋体" w:cstheme="majorBidi"/>
      <w:color w:val="365F91" w:themeColor="accent1" w:themeShade="BF"/>
      <w:sz w:val="32"/>
      <w:szCs w:val="32"/>
    </w:rPr>
  </w:style>
  <w:style w:type="paragraph" w:customStyle="1" w:styleId="aff5">
    <w:name w:val="三级标题"/>
    <w:basedOn w:val="3"/>
    <w:link w:val="Char3"/>
    <w:rsid w:val="00E66ED4"/>
    <w:rPr>
      <w:rFonts w:ascii="宋体" w:hAnsi="宋体"/>
    </w:rPr>
  </w:style>
  <w:style w:type="character" w:customStyle="1" w:styleId="20">
    <w:name w:val="标题 2 字符"/>
    <w:aliases w:val="CMMI二级 字符,H2 字符,Heading 2 Hidden 字符,Heading 2 CCBS 字符,PIM2 字符,heading 2 字符,Titre3 字符,HD2 字符,sect 1.2 字符,H21 字符,sect 1.21 字符,H22 字符,sect 1.22 字符,H211 字符,sect 1.211 字符,H23 字符,sect 1.23 字符,H212 字符,sect 1.212 字符,h2 字符,第一章 标题 2 字符,DO 字符,B Sub/Bold 字符"/>
    <w:basedOn w:val="a5"/>
    <w:link w:val="2"/>
    <w:rsid w:val="005B37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har2">
    <w:name w:val="二级标题 Char"/>
    <w:link w:val="a0"/>
    <w:rsid w:val="00E66ED4"/>
    <w:rPr>
      <w:rFonts w:ascii="宋体" w:eastAsiaTheme="majorEastAsia" w:hAnsi="宋体" w:cstheme="majorBidi"/>
      <w:color w:val="404040" w:themeColor="text1" w:themeTint="BF"/>
      <w:sz w:val="28"/>
      <w:szCs w:val="28"/>
    </w:rPr>
  </w:style>
  <w:style w:type="paragraph" w:customStyle="1" w:styleId="a1">
    <w:name w:val="四级标题"/>
    <w:basedOn w:val="4"/>
    <w:link w:val="Char4"/>
    <w:qFormat/>
    <w:rsid w:val="00E66ED4"/>
    <w:pPr>
      <w:numPr>
        <w:numId w:val="2"/>
      </w:numPr>
    </w:pPr>
    <w:rPr>
      <w:rFonts w:eastAsia="宋体"/>
      <w:b/>
    </w:rPr>
  </w:style>
  <w:style w:type="character" w:customStyle="1" w:styleId="30">
    <w:name w:val="标题 3 字符"/>
    <w:aliases w:val="CMMI三级 字符,H3 字符,l3 字符,CT 字符,Heading 3 - old 字符,h3 字符,level_3 字符,PIM 3 字符,Level 3 Head 字符,sect1.2.3 字符,sect1.2.31 字符,sect1.2.32 字符,sect1.2.311 字符,sect1.2.33 字符,sect1.2.312 字符,C Sub-Sub/Italic 字符,h3 sub heading 字符,Head 3 字符,Head 31 字符,Head 32 字符"/>
    <w:basedOn w:val="a5"/>
    <w:link w:val="3"/>
    <w:uiPriority w:val="9"/>
    <w:rsid w:val="005B37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Char3">
    <w:name w:val="三级标题 Char"/>
    <w:link w:val="aff5"/>
    <w:rsid w:val="00E66ED4"/>
    <w:rPr>
      <w:rFonts w:ascii="宋体" w:eastAsiaTheme="majorEastAsia" w:hAnsi="宋体" w:cstheme="majorBidi"/>
      <w:color w:val="1F497D" w:themeColor="text2"/>
      <w:sz w:val="24"/>
      <w:szCs w:val="24"/>
    </w:rPr>
  </w:style>
  <w:style w:type="character" w:customStyle="1" w:styleId="40">
    <w:name w:val="标题 4 字符"/>
    <w:aliases w:val="heading 4 字符,H4 字符,bullet 字符,bl 字符,bb 字符,h4 字符,Fab-4 字符,T5 字符,PIM 4 字符,Ref Heading 1 字符,rh1 字符,Heading sql 字符,sect 1.2.3.4 字符,First Subheading 字符,h41 字符,h42 字符,h43 字符,h411 字符,h44 字符,h412 字符,h45 字符,h413 字符,h46 字符,h414 字符,h47 字符,h48 字符,h415 字符"/>
    <w:basedOn w:val="a5"/>
    <w:link w:val="4"/>
    <w:uiPriority w:val="9"/>
    <w:rsid w:val="005B37E4"/>
    <w:rPr>
      <w:rFonts w:asciiTheme="majorHAnsi" w:eastAsiaTheme="majorEastAsia" w:hAnsiTheme="majorHAnsi" w:cstheme="majorBidi"/>
      <w:sz w:val="22"/>
      <w:szCs w:val="22"/>
    </w:rPr>
  </w:style>
  <w:style w:type="character" w:customStyle="1" w:styleId="Char4">
    <w:name w:val="四级标题 Char"/>
    <w:link w:val="a1"/>
    <w:rsid w:val="00E66ED4"/>
    <w:rPr>
      <w:rFonts w:asciiTheme="majorHAnsi" w:eastAsia="宋体" w:hAnsiTheme="majorHAnsi" w:cstheme="majorBidi"/>
      <w:b/>
      <w:sz w:val="22"/>
      <w:szCs w:val="22"/>
    </w:rPr>
  </w:style>
  <w:style w:type="character" w:customStyle="1" w:styleId="70">
    <w:name w:val="标题 7 字符"/>
    <w:aliases w:val="H TIMES1 字符"/>
    <w:basedOn w:val="a5"/>
    <w:link w:val="7"/>
    <w:uiPriority w:val="9"/>
    <w:rsid w:val="005B37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标题 8 字符"/>
    <w:basedOn w:val="a5"/>
    <w:link w:val="8"/>
    <w:uiPriority w:val="9"/>
    <w:rsid w:val="005B37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标题 9 字符"/>
    <w:aliases w:val="Appendix 字符"/>
    <w:basedOn w:val="a5"/>
    <w:link w:val="9"/>
    <w:uiPriority w:val="9"/>
    <w:rsid w:val="005B37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customStyle="1" w:styleId="1">
    <w:name w:val="编号1"/>
    <w:basedOn w:val="a3"/>
    <w:rsid w:val="00E66ED4"/>
    <w:pPr>
      <w:numPr>
        <w:ilvl w:val="0"/>
      </w:numPr>
      <w:tabs>
        <w:tab w:val="left" w:pos="840"/>
      </w:tabs>
      <w:autoSpaceDE/>
      <w:autoSpaceDN/>
      <w:adjustRightInd/>
      <w:spacing w:line="300" w:lineRule="auto"/>
      <w:ind w:leftChars="200" w:left="840"/>
      <w:jc w:val="both"/>
    </w:pPr>
    <w:rPr>
      <w:kern w:val="2"/>
      <w:szCs w:val="24"/>
    </w:rPr>
  </w:style>
  <w:style w:type="paragraph" w:styleId="aff6">
    <w:name w:val="Body Text Indent"/>
    <w:aliases w:val="内容文字"/>
    <w:basedOn w:val="a4"/>
    <w:link w:val="aff7"/>
    <w:rsid w:val="00E66ED4"/>
    <w:pPr>
      <w:spacing w:line="240" w:lineRule="auto"/>
      <w:ind w:leftChars="171" w:left="359" w:firstLineChars="256" w:firstLine="538"/>
    </w:pPr>
  </w:style>
  <w:style w:type="character" w:customStyle="1" w:styleId="aff7">
    <w:name w:val="正文文本缩进 字符"/>
    <w:aliases w:val="内容文字 字符"/>
    <w:link w:val="aff6"/>
    <w:rsid w:val="00E66ED4"/>
    <w:rPr>
      <w:kern w:val="2"/>
      <w:sz w:val="21"/>
      <w:szCs w:val="24"/>
    </w:rPr>
  </w:style>
  <w:style w:type="paragraph" w:customStyle="1" w:styleId="BodyTextIndent21">
    <w:name w:val="Body Text Indent 21"/>
    <w:basedOn w:val="a4"/>
    <w:rsid w:val="00E66ED4"/>
    <w:pPr>
      <w:tabs>
        <w:tab w:val="left" w:pos="1440"/>
      </w:tabs>
      <w:overflowPunct w:val="0"/>
      <w:autoSpaceDE w:val="0"/>
      <w:autoSpaceDN w:val="0"/>
      <w:adjustRightInd w:val="0"/>
      <w:spacing w:line="240" w:lineRule="auto"/>
      <w:ind w:left="1440"/>
      <w:textAlignment w:val="baseline"/>
    </w:pPr>
  </w:style>
  <w:style w:type="character" w:customStyle="1" w:styleId="Char5">
    <w:name w:val="正文（首行缩进两字） Char"/>
    <w:rsid w:val="00E66ED4"/>
    <w:rPr>
      <w:rFonts w:eastAsia="宋体"/>
      <w:kern w:val="2"/>
      <w:sz w:val="24"/>
      <w:lang w:val="en-US" w:eastAsia="zh-CN" w:bidi="ar-SA"/>
    </w:rPr>
  </w:style>
  <w:style w:type="paragraph" w:customStyle="1" w:styleId="15">
    <w:name w:val="列出段落1"/>
    <w:basedOn w:val="a4"/>
    <w:uiPriority w:val="34"/>
    <w:rsid w:val="00E66ED4"/>
    <w:pPr>
      <w:spacing w:line="240" w:lineRule="auto"/>
      <w:ind w:firstLineChars="200" w:firstLine="420"/>
    </w:pPr>
  </w:style>
  <w:style w:type="character" w:customStyle="1" w:styleId="NormalChar">
    <w:name w:val="Normal Char"/>
    <w:link w:val="Normal1"/>
    <w:locked/>
    <w:rsid w:val="00E66ED4"/>
    <w:rPr>
      <w:rFonts w:ascii="Arial" w:hAnsi="Arial" w:cs="Arial"/>
      <w:sz w:val="18"/>
      <w:szCs w:val="24"/>
      <w:lang w:eastAsia="en-US"/>
    </w:rPr>
  </w:style>
  <w:style w:type="paragraph" w:customStyle="1" w:styleId="Normal1">
    <w:name w:val="Normal1"/>
    <w:basedOn w:val="a4"/>
    <w:link w:val="NormalChar"/>
    <w:rsid w:val="00E66ED4"/>
    <w:pPr>
      <w:spacing w:line="240" w:lineRule="auto"/>
    </w:pPr>
    <w:rPr>
      <w:rFonts w:ascii="Arial" w:hAnsi="Arial"/>
      <w:sz w:val="18"/>
      <w:lang w:eastAsia="en-US"/>
    </w:rPr>
  </w:style>
  <w:style w:type="paragraph" w:styleId="aff8">
    <w:name w:val="List Paragraph"/>
    <w:basedOn w:val="a4"/>
    <w:uiPriority w:val="34"/>
    <w:qFormat/>
    <w:rsid w:val="00E66ED4"/>
    <w:pPr>
      <w:ind w:firstLineChars="200" w:firstLine="420"/>
    </w:pPr>
  </w:style>
  <w:style w:type="paragraph" w:customStyle="1" w:styleId="CellText">
    <w:name w:val="Cell Text"/>
    <w:rsid w:val="00E66ED4"/>
    <w:pPr>
      <w:widowControl w:val="0"/>
      <w:suppressAutoHyphens/>
      <w:spacing w:before="60" w:after="60" w:line="100" w:lineRule="atLeast"/>
    </w:pPr>
    <w:rPr>
      <w:rFonts w:ascii="Arial" w:eastAsia="Arial" w:hAnsi="Arial"/>
      <w:color w:val="000000"/>
    </w:rPr>
  </w:style>
  <w:style w:type="paragraph" w:customStyle="1" w:styleId="aff9">
    <w:name w:val="表格正文"/>
    <w:basedOn w:val="a4"/>
    <w:rsid w:val="00E66ED4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ahoma" w:hAnsi="Tahoma"/>
      <w:sz w:val="24"/>
    </w:rPr>
  </w:style>
  <w:style w:type="paragraph" w:customStyle="1" w:styleId="affa">
    <w:name w:val="表格栏头"/>
    <w:basedOn w:val="aff9"/>
    <w:next w:val="aff9"/>
    <w:rsid w:val="00E66ED4"/>
    <w:rPr>
      <w:b/>
    </w:rPr>
  </w:style>
  <w:style w:type="character" w:customStyle="1" w:styleId="def">
    <w:name w:val="def"/>
    <w:rsid w:val="00E66ED4"/>
  </w:style>
  <w:style w:type="character" w:customStyle="1" w:styleId="mailheadsubjectmainword1">
    <w:name w:val="mail_head_subject_main_word1"/>
    <w:rsid w:val="00347C21"/>
  </w:style>
  <w:style w:type="character" w:customStyle="1" w:styleId="mailheadsubjectlastword">
    <w:name w:val="mail_head_subject_last_word"/>
    <w:rsid w:val="00347C21"/>
  </w:style>
  <w:style w:type="character" w:customStyle="1" w:styleId="apple-converted-space">
    <w:name w:val="apple-converted-space"/>
    <w:basedOn w:val="a5"/>
    <w:rsid w:val="000C053E"/>
  </w:style>
  <w:style w:type="character" w:styleId="affb">
    <w:name w:val="FollowedHyperlink"/>
    <w:basedOn w:val="a5"/>
    <w:semiHidden/>
    <w:unhideWhenUsed/>
    <w:rsid w:val="00BB1051"/>
    <w:rPr>
      <w:color w:val="800080" w:themeColor="followedHyperlink"/>
      <w:u w:val="single"/>
    </w:rPr>
  </w:style>
  <w:style w:type="character" w:customStyle="1" w:styleId="50">
    <w:name w:val="标题 5 字符"/>
    <w:aliases w:val="heading 5 字符,Block Label 字符,H5 字符,First Bullet 字符,L5 字符,5 字符,dash 字符,ds 字符,dd 字符,PIM 5 字符"/>
    <w:basedOn w:val="a5"/>
    <w:link w:val="5"/>
    <w:uiPriority w:val="9"/>
    <w:rsid w:val="005B37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1">
    <w:name w:val="标题 6 字符"/>
    <w:basedOn w:val="a5"/>
    <w:link w:val="60"/>
    <w:uiPriority w:val="9"/>
    <w:rsid w:val="005B37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affc">
    <w:name w:val="caption"/>
    <w:basedOn w:val="a4"/>
    <w:next w:val="a4"/>
    <w:uiPriority w:val="35"/>
    <w:semiHidden/>
    <w:unhideWhenUsed/>
    <w:qFormat/>
    <w:rsid w:val="005B37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fd">
    <w:name w:val="Title"/>
    <w:basedOn w:val="a4"/>
    <w:next w:val="a4"/>
    <w:link w:val="affe"/>
    <w:uiPriority w:val="10"/>
    <w:qFormat/>
    <w:rsid w:val="005B37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fe">
    <w:name w:val="标题 字符"/>
    <w:basedOn w:val="a5"/>
    <w:link w:val="affd"/>
    <w:uiPriority w:val="10"/>
    <w:rsid w:val="005B37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ff">
    <w:name w:val="Subtitle"/>
    <w:basedOn w:val="a4"/>
    <w:next w:val="a4"/>
    <w:link w:val="afff0"/>
    <w:uiPriority w:val="11"/>
    <w:qFormat/>
    <w:rsid w:val="005B37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0">
    <w:name w:val="副标题 字符"/>
    <w:basedOn w:val="a5"/>
    <w:link w:val="afff"/>
    <w:uiPriority w:val="11"/>
    <w:rsid w:val="005B37E4"/>
    <w:rPr>
      <w:rFonts w:asciiTheme="majorHAnsi" w:eastAsiaTheme="majorEastAsia" w:hAnsiTheme="majorHAnsi" w:cstheme="majorBidi"/>
      <w:sz w:val="24"/>
      <w:szCs w:val="24"/>
    </w:rPr>
  </w:style>
  <w:style w:type="character" w:styleId="afff1">
    <w:name w:val="Strong"/>
    <w:basedOn w:val="a5"/>
    <w:uiPriority w:val="22"/>
    <w:qFormat/>
    <w:rsid w:val="005B37E4"/>
    <w:rPr>
      <w:b/>
      <w:bCs/>
    </w:rPr>
  </w:style>
  <w:style w:type="character" w:styleId="afff2">
    <w:name w:val="Emphasis"/>
    <w:basedOn w:val="a5"/>
    <w:uiPriority w:val="20"/>
    <w:qFormat/>
    <w:rsid w:val="005B37E4"/>
    <w:rPr>
      <w:i/>
      <w:iCs/>
    </w:rPr>
  </w:style>
  <w:style w:type="paragraph" w:styleId="afff3">
    <w:name w:val="No Spacing"/>
    <w:uiPriority w:val="1"/>
    <w:qFormat/>
    <w:rsid w:val="005B37E4"/>
    <w:pPr>
      <w:spacing w:after="0" w:line="240" w:lineRule="auto"/>
    </w:pPr>
  </w:style>
  <w:style w:type="paragraph" w:styleId="afff4">
    <w:name w:val="Quote"/>
    <w:basedOn w:val="a4"/>
    <w:next w:val="a4"/>
    <w:link w:val="afff5"/>
    <w:uiPriority w:val="29"/>
    <w:qFormat/>
    <w:rsid w:val="005B37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ff5">
    <w:name w:val="引用 字符"/>
    <w:basedOn w:val="a5"/>
    <w:link w:val="afff4"/>
    <w:uiPriority w:val="29"/>
    <w:rsid w:val="005B37E4"/>
    <w:rPr>
      <w:i/>
      <w:iCs/>
      <w:color w:val="404040" w:themeColor="text1" w:themeTint="BF"/>
    </w:rPr>
  </w:style>
  <w:style w:type="paragraph" w:styleId="afff6">
    <w:name w:val="Intense Quote"/>
    <w:basedOn w:val="a4"/>
    <w:next w:val="a4"/>
    <w:link w:val="afff7"/>
    <w:uiPriority w:val="30"/>
    <w:qFormat/>
    <w:rsid w:val="005B37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ff7">
    <w:name w:val="明显引用 字符"/>
    <w:basedOn w:val="a5"/>
    <w:link w:val="afff6"/>
    <w:uiPriority w:val="30"/>
    <w:rsid w:val="005B37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ff8">
    <w:name w:val="Subtle Emphasis"/>
    <w:basedOn w:val="a5"/>
    <w:uiPriority w:val="19"/>
    <w:qFormat/>
    <w:rsid w:val="005B37E4"/>
    <w:rPr>
      <w:i/>
      <w:iCs/>
      <w:color w:val="404040" w:themeColor="text1" w:themeTint="BF"/>
    </w:rPr>
  </w:style>
  <w:style w:type="character" w:styleId="afff9">
    <w:name w:val="Intense Emphasis"/>
    <w:basedOn w:val="a5"/>
    <w:uiPriority w:val="21"/>
    <w:qFormat/>
    <w:rsid w:val="005B37E4"/>
    <w:rPr>
      <w:b/>
      <w:bCs/>
      <w:i/>
      <w:iCs/>
    </w:rPr>
  </w:style>
  <w:style w:type="character" w:styleId="afffa">
    <w:name w:val="Subtle Reference"/>
    <w:basedOn w:val="a5"/>
    <w:uiPriority w:val="31"/>
    <w:qFormat/>
    <w:rsid w:val="005B37E4"/>
    <w:rPr>
      <w:smallCaps/>
      <w:color w:val="404040" w:themeColor="text1" w:themeTint="BF"/>
      <w:u w:val="single" w:color="7F7F7F" w:themeColor="text1" w:themeTint="80"/>
    </w:rPr>
  </w:style>
  <w:style w:type="character" w:styleId="afffb">
    <w:name w:val="Intense Reference"/>
    <w:basedOn w:val="a5"/>
    <w:uiPriority w:val="32"/>
    <w:qFormat/>
    <w:rsid w:val="005B37E4"/>
    <w:rPr>
      <w:b/>
      <w:bCs/>
      <w:smallCaps/>
      <w:spacing w:val="5"/>
      <w:u w:val="single"/>
    </w:rPr>
  </w:style>
  <w:style w:type="character" w:styleId="afffc">
    <w:name w:val="Book Title"/>
    <w:basedOn w:val="a5"/>
    <w:uiPriority w:val="33"/>
    <w:qFormat/>
    <w:rsid w:val="005B37E4"/>
    <w:rPr>
      <w:b/>
      <w:bCs/>
      <w:smallCaps/>
    </w:rPr>
  </w:style>
  <w:style w:type="paragraph" w:styleId="TOC">
    <w:name w:val="TOC Heading"/>
    <w:basedOn w:val="10"/>
    <w:next w:val="a4"/>
    <w:uiPriority w:val="39"/>
    <w:semiHidden/>
    <w:unhideWhenUsed/>
    <w:qFormat/>
    <w:rsid w:val="005B37E4"/>
    <w:pPr>
      <w:outlineLvl w:val="9"/>
    </w:pPr>
  </w:style>
  <w:style w:type="paragraph" w:customStyle="1" w:styleId="6">
    <w:name w:val="样式6"/>
    <w:basedOn w:val="a0"/>
    <w:link w:val="6Char"/>
    <w:qFormat/>
    <w:rsid w:val="006D10D0"/>
    <w:pPr>
      <w:numPr>
        <w:ilvl w:val="2"/>
      </w:numPr>
    </w:pPr>
  </w:style>
  <w:style w:type="character" w:customStyle="1" w:styleId="6Char">
    <w:name w:val="样式6 Char"/>
    <w:basedOn w:val="Char2"/>
    <w:link w:val="6"/>
    <w:rsid w:val="006D10D0"/>
    <w:rPr>
      <w:rFonts w:ascii="宋体" w:eastAsiaTheme="majorEastAsia" w:hAnsi="宋体" w:cstheme="majorBidi"/>
      <w:color w:val="404040" w:themeColor="text1" w:themeTint="BF"/>
      <w:sz w:val="28"/>
      <w:szCs w:val="28"/>
    </w:rPr>
  </w:style>
  <w:style w:type="character" w:customStyle="1" w:styleId="af5">
    <w:name w:val="页眉 字符"/>
    <w:basedOn w:val="a5"/>
    <w:link w:val="af4"/>
    <w:rsid w:val="00467A87"/>
    <w:rPr>
      <w:sz w:val="18"/>
      <w:szCs w:val="18"/>
    </w:rPr>
  </w:style>
  <w:style w:type="character" w:customStyle="1" w:styleId="BodyTextChar">
    <w:name w:val="Body Text Char"/>
    <w:rsid w:val="00C04444"/>
    <w:rPr>
      <w:rFonts w:ascii="Arial" w:hAnsi="Arial" w:cs="Helvetica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0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5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7460">
                  <w:marLeft w:val="0"/>
                  <w:marRight w:val="0"/>
                  <w:marTop w:val="0"/>
                  <w:marBottom w:val="0"/>
                  <w:divBdr>
                    <w:top w:val="single" w:sz="6" w:space="0" w:color="DCDEE2"/>
                    <w:left w:val="single" w:sz="6" w:space="0" w:color="DCDEE2"/>
                    <w:bottom w:val="single" w:sz="6" w:space="0" w:color="DCDEE2"/>
                    <w:right w:val="single" w:sz="6" w:space="0" w:color="DCDEE2"/>
                  </w:divBdr>
                  <w:divsChild>
                    <w:div w:id="15347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663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47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941">
                  <w:marLeft w:val="0"/>
                  <w:marRight w:val="0"/>
                  <w:marTop w:val="0"/>
                  <w:marBottom w:val="0"/>
                  <w:divBdr>
                    <w:top w:val="single" w:sz="6" w:space="0" w:color="DCDEE2"/>
                    <w:left w:val="single" w:sz="6" w:space="0" w:color="DCDEE2"/>
                    <w:bottom w:val="single" w:sz="6" w:space="0" w:color="DCDEE2"/>
                    <w:right w:val="single" w:sz="6" w:space="0" w:color="DCDEE2"/>
                  </w:divBdr>
                  <w:divsChild>
                    <w:div w:id="831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6919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883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2688">
                  <w:marLeft w:val="0"/>
                  <w:marRight w:val="0"/>
                  <w:marTop w:val="0"/>
                  <w:marBottom w:val="0"/>
                  <w:divBdr>
                    <w:top w:val="single" w:sz="6" w:space="0" w:color="DCDEE2"/>
                    <w:left w:val="single" w:sz="6" w:space="0" w:color="DCDEE2"/>
                    <w:bottom w:val="single" w:sz="6" w:space="0" w:color="DCDEE2"/>
                    <w:right w:val="single" w:sz="6" w:space="0" w:color="DCDEE2"/>
                  </w:divBdr>
                  <w:divsChild>
                    <w:div w:id="20990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3487;&#23425;&#30740;&#21457;&#31649;&#29702;&#20307;&#31995;&#25991;&#20214;&#32534;&#20889;&#35268;&#33539;\new\&#33487;&#23425;&#30740;&#21457;&#31649;&#29702;&#35268;&#33539;&#25991;&#20214;Word&#27169;&#26495;-new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64DB5-B866-48A3-A850-C46B59D3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苏宁研发管理规范文件Word模板-new.dotx</Template>
  <TotalTime>659</TotalTime>
  <Pages>7</Pages>
  <Words>411</Words>
  <Characters>2346</Characters>
  <Application>Microsoft Office Word</Application>
  <DocSecurity>0</DocSecurity>
  <Lines>19</Lines>
  <Paragraphs>5</Paragraphs>
  <ScaleCrop>false</ScaleCrop>
  <Company>SN</Company>
  <LinksUpToDate>false</LinksUpToDate>
  <CharactersWithSpaces>2752</CharactersWithSpaces>
  <SharedDoc>false</SharedDoc>
  <HLinks>
    <vt:vector size="90" baseType="variant"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_Toc271641710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_Toc271641709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_Toc271641708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_Toc271641707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_Toc271641706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_Toc271641705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_Toc271641704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_Toc271641703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_Toc271641702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_Toc271641701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_Toc271641700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_Toc271641699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_Toc271641698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_Toc271641697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_Toc271641696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苏宁研发管理规范文件Word模板</dc:title>
  <dc:creator>李伟佳</dc:creator>
  <cp:lastModifiedBy>余 训健</cp:lastModifiedBy>
  <cp:revision>37</cp:revision>
  <cp:lastPrinted>2008-11-21T02:32:00Z</cp:lastPrinted>
  <dcterms:created xsi:type="dcterms:W3CDTF">2020-02-18T05:53:00Z</dcterms:created>
  <dcterms:modified xsi:type="dcterms:W3CDTF">2020-04-13T06:10:00Z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XW-Process-00</vt:lpwstr>
  </property>
</Properties>
</file>