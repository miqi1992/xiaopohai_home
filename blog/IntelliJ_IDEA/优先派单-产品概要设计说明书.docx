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1215" w14:textId="77777777" w:rsidR="00E66ED4" w:rsidRDefault="00E66ED4">
      <w:pPr>
        <w:pStyle w:val="ab"/>
        <w:spacing w:line="240" w:lineRule="atLeast"/>
        <w:rPr>
          <w:rFonts w:ascii="宋体" w:eastAsia="宋体" w:hAnsi="宋体"/>
          <w:b w:val="0"/>
        </w:rPr>
      </w:pPr>
    </w:p>
    <w:p w14:paraId="785AB273" w14:textId="77777777" w:rsidR="00E66ED4" w:rsidRDefault="00E66ED4">
      <w:pPr>
        <w:pStyle w:val="ab"/>
        <w:spacing w:line="240" w:lineRule="atLeast"/>
        <w:rPr>
          <w:rFonts w:ascii="宋体" w:eastAsia="宋体" w:hAnsi="宋体"/>
          <w:b w:val="0"/>
        </w:rPr>
      </w:pPr>
    </w:p>
    <w:p w14:paraId="4A7CEBAD" w14:textId="77777777" w:rsidR="00E66ED4" w:rsidRDefault="00717ACB">
      <w:pPr>
        <w:pStyle w:val="ab"/>
        <w:spacing w:line="240" w:lineRule="atLeast"/>
        <w:rPr>
          <w:rFonts w:ascii="宋体" w:eastAsia="宋体" w:hAnsi="宋体"/>
          <w:b w:val="0"/>
        </w:rPr>
      </w:pPr>
      <w:r>
        <w:rPr>
          <w:rFonts w:ascii="宋体" w:eastAsia="宋体" w:hAnsi="宋体"/>
          <w:b w:val="0"/>
          <w:noProof/>
        </w:rPr>
        <mc:AlternateContent>
          <mc:Choice Requires="wps">
            <w:drawing>
              <wp:anchor distT="0" distB="0" distL="114300" distR="114300" simplePos="0" relativeHeight="251657728" behindDoc="0" locked="0" layoutInCell="1" allowOverlap="1" wp14:anchorId="60EB35E0" wp14:editId="3A7EC5EA">
                <wp:simplePos x="0" y="0"/>
                <wp:positionH relativeFrom="column">
                  <wp:posOffset>512445</wp:posOffset>
                </wp:positionH>
                <wp:positionV relativeFrom="paragraph">
                  <wp:posOffset>333375</wp:posOffset>
                </wp:positionV>
                <wp:extent cx="4283710" cy="1959610"/>
                <wp:effectExtent l="0" t="635" r="2540" b="1905"/>
                <wp:wrapNone/>
                <wp:docPr id="1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710" cy="195961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142DD4DB" w14:textId="7D069801" w:rsidR="00DB46FA" w:rsidRPr="00EE2C66" w:rsidRDefault="006744A0" w:rsidP="00FD4789">
                            <w:pPr>
                              <w:jc w:val="center"/>
                              <w:rPr>
                                <w:rFonts w:ascii="宋体" w:hAnsi="宋体"/>
                                <w:b/>
                                <w:sz w:val="52"/>
                                <w:szCs w:val="52"/>
                              </w:rPr>
                            </w:pPr>
                            <w:r>
                              <w:rPr>
                                <w:rFonts w:ascii="宋体" w:hAnsi="宋体" w:hint="eastAsia"/>
                                <w:b/>
                                <w:sz w:val="52"/>
                                <w:szCs w:val="52"/>
                              </w:rPr>
                              <w:t>会员优先派单</w:t>
                            </w:r>
                          </w:p>
                          <w:p w14:paraId="3D4B94A6" w14:textId="77777777" w:rsidR="00DB46FA" w:rsidRDefault="00DB46FA">
                            <w:pPr>
                              <w:jc w:val="center"/>
                              <w:rPr>
                                <w:rFonts w:ascii="宋体" w:hAnsi="宋体"/>
                                <w:b/>
                                <w:sz w:val="52"/>
                                <w:szCs w:val="52"/>
                              </w:rPr>
                            </w:pPr>
                            <w:r>
                              <w:rPr>
                                <w:rFonts w:ascii="宋体" w:hAnsi="宋体" w:hint="eastAsia"/>
                                <w:b/>
                                <w:sz w:val="52"/>
                                <w:szCs w:val="52"/>
                              </w:rPr>
                              <w:t>产品概要设计说明书</w:t>
                            </w:r>
                          </w:p>
                          <w:p w14:paraId="17927BE6" w14:textId="77777777" w:rsidR="00DB46FA" w:rsidRPr="00D25C00" w:rsidRDefault="00DB46FA">
                            <w:pPr>
                              <w:jc w:val="center"/>
                              <w:rPr>
                                <w:rFonts w:ascii="宋体" w:hAnsi="宋体"/>
                                <w:b/>
                                <w:sz w:val="32"/>
                                <w:szCs w:val="32"/>
                              </w:rPr>
                            </w:pPr>
                          </w:p>
                          <w:p w14:paraId="69A7E6FE" w14:textId="77777777" w:rsidR="00DB46FA" w:rsidRDefault="00DB46FA">
                            <w:pPr>
                              <w:pStyle w:val="ab"/>
                              <w:rPr>
                                <w:rFonts w:ascii="宋体" w:eastAsia="宋体" w:hAnsi="宋体"/>
                                <w:sz w:val="52"/>
                                <w:szCs w:val="52"/>
                              </w:rPr>
                            </w:pPr>
                          </w:p>
                          <w:p w14:paraId="69558034" w14:textId="77777777" w:rsidR="00DB46FA" w:rsidRDefault="00DB46FA">
                            <w:pPr>
                              <w:pStyle w:val="ab"/>
                              <w:rPr>
                                <w:rFonts w:ascii="宋体" w:eastAsia="宋体" w:hAnsi="宋体"/>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B35E0" id="_x0000_t202" coordsize="21600,21600" o:spt="202" path="m,l,21600r21600,l21600,xe">
                <v:stroke joinstyle="miter"/>
                <v:path gradientshapeok="t" o:connecttype="rect"/>
              </v:shapetype>
              <v:shape id="Text Box 46" o:spid="_x0000_s1026" type="#_x0000_t202" style="position:absolute;left:0;text-align:left;margin-left:40.35pt;margin-top:26.25pt;width:337.3pt;height:15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" stroked="f" strokeweight="0">
                <v:textbox>
                  <w:txbxContent>
                    <w:p w14:paraId="142DD4DB" w14:textId="7D069801" w:rsidR="00DB46FA" w:rsidRPr="00EE2C66" w:rsidRDefault="006744A0" w:rsidP="00FD4789">
                      <w:pPr>
                        <w:jc w:val="center"/>
                        <w:rPr>
                          <w:rFonts w:ascii="宋体" w:hAnsi="宋体"/>
                          <w:b/>
                          <w:sz w:val="52"/>
                          <w:szCs w:val="52"/>
                        </w:rPr>
                      </w:pPr>
                      <w:r>
                        <w:rPr>
                          <w:rFonts w:ascii="宋体" w:hAnsi="宋体" w:hint="eastAsia"/>
                          <w:b/>
                          <w:sz w:val="52"/>
                          <w:szCs w:val="52"/>
                        </w:rPr>
                        <w:t>会员优先派单</w:t>
                      </w:r>
                    </w:p>
                    <w:p w14:paraId="3D4B94A6" w14:textId="77777777" w:rsidR="00DB46FA" w:rsidRDefault="00DB46FA">
                      <w:pPr>
                        <w:jc w:val="center"/>
                        <w:rPr>
                          <w:rFonts w:ascii="宋体" w:hAnsi="宋体"/>
                          <w:b/>
                          <w:sz w:val="52"/>
                          <w:szCs w:val="52"/>
                        </w:rPr>
                      </w:pPr>
                      <w:r>
                        <w:rPr>
                          <w:rFonts w:ascii="宋体" w:hAnsi="宋体" w:hint="eastAsia"/>
                          <w:b/>
                          <w:sz w:val="52"/>
                          <w:szCs w:val="52"/>
                        </w:rPr>
                        <w:t>产品概要设计说明书</w:t>
                      </w:r>
                    </w:p>
                    <w:p w14:paraId="17927BE6" w14:textId="77777777" w:rsidR="00DB46FA" w:rsidRPr="00D25C00" w:rsidRDefault="00DB46FA">
                      <w:pPr>
                        <w:jc w:val="center"/>
                        <w:rPr>
                          <w:rFonts w:ascii="宋体" w:hAnsi="宋体"/>
                          <w:b/>
                          <w:sz w:val="32"/>
                          <w:szCs w:val="32"/>
                        </w:rPr>
                      </w:pPr>
                    </w:p>
                    <w:p w14:paraId="69A7E6FE" w14:textId="77777777" w:rsidR="00DB46FA" w:rsidRDefault="00DB46FA">
                      <w:pPr>
                        <w:pStyle w:val="ab"/>
                        <w:rPr>
                          <w:rFonts w:ascii="宋体" w:eastAsia="宋体" w:hAnsi="宋体"/>
                          <w:sz w:val="52"/>
                          <w:szCs w:val="52"/>
                        </w:rPr>
                      </w:pPr>
                    </w:p>
                    <w:p w14:paraId="69558034" w14:textId="77777777" w:rsidR="00DB46FA" w:rsidRDefault="00DB46FA">
                      <w:pPr>
                        <w:pStyle w:val="ab"/>
                        <w:rPr>
                          <w:rFonts w:ascii="宋体" w:eastAsia="宋体" w:hAnsi="宋体"/>
                          <w:sz w:val="48"/>
                          <w:szCs w:val="48"/>
                        </w:rPr>
                      </w:pPr>
                    </w:p>
                  </w:txbxContent>
                </v:textbox>
              </v:shape>
            </w:pict>
          </mc:Fallback>
        </mc:AlternateContent>
      </w:r>
    </w:p>
    <w:p w14:paraId="356A161A" w14:textId="77777777" w:rsidR="00E66ED4" w:rsidRDefault="00E66ED4">
      <w:pPr>
        <w:pStyle w:val="ab"/>
        <w:spacing w:line="240" w:lineRule="atLeast"/>
        <w:rPr>
          <w:rFonts w:ascii="宋体" w:eastAsia="宋体" w:hAnsi="宋体"/>
          <w:b w:val="0"/>
        </w:rPr>
      </w:pPr>
    </w:p>
    <w:p w14:paraId="41DEBD82" w14:textId="77777777" w:rsidR="00E66ED4" w:rsidRDefault="00E66ED4">
      <w:pPr>
        <w:pStyle w:val="ab"/>
        <w:spacing w:line="240" w:lineRule="atLeast"/>
        <w:rPr>
          <w:rFonts w:ascii="宋体" w:eastAsia="宋体" w:hAnsi="宋体"/>
          <w:b w:val="0"/>
        </w:rPr>
      </w:pPr>
    </w:p>
    <w:p w14:paraId="19190ACE" w14:textId="77777777" w:rsidR="00E66ED4" w:rsidRDefault="00E66ED4">
      <w:pPr>
        <w:pStyle w:val="ab"/>
        <w:spacing w:line="240" w:lineRule="atLeast"/>
        <w:rPr>
          <w:rFonts w:ascii="宋体" w:eastAsia="宋体" w:hAnsi="宋体"/>
          <w:b w:val="0"/>
        </w:rPr>
      </w:pPr>
    </w:p>
    <w:p w14:paraId="70C04DDC" w14:textId="77777777" w:rsidR="00E66ED4" w:rsidRDefault="00E66ED4">
      <w:pPr>
        <w:pStyle w:val="ab"/>
        <w:spacing w:line="240" w:lineRule="atLeast"/>
        <w:rPr>
          <w:rFonts w:ascii="宋体" w:eastAsia="宋体" w:hAnsi="宋体"/>
          <w:b w:val="0"/>
        </w:rPr>
      </w:pPr>
    </w:p>
    <w:p w14:paraId="1C77E6A3" w14:textId="6E0C7E5E" w:rsidR="00E66ED4" w:rsidRDefault="004006C8" w:rsidP="004006C8">
      <w:pPr>
        <w:pStyle w:val="ab"/>
        <w:spacing w:line="240" w:lineRule="atLeast"/>
        <w:jc w:val="left"/>
        <w:rPr>
          <w:rFonts w:ascii="宋体" w:eastAsia="宋体" w:hAnsi="宋体"/>
          <w:b w:val="0"/>
        </w:rPr>
      </w:pPr>
      <w:r>
        <w:rPr>
          <w:rFonts w:ascii="宋体" w:eastAsia="宋体" w:hAnsi="宋体" w:hint="eastAsia"/>
          <w:b w:val="0"/>
        </w:rPr>
        <w:t xml:space="preserve"> </w:t>
      </w:r>
      <w:r>
        <w:rPr>
          <w:rFonts w:ascii="宋体" w:eastAsia="宋体" w:hAnsi="宋体"/>
          <w:b w:val="0"/>
        </w:rPr>
        <w:t xml:space="preserve">                            </w:t>
      </w:r>
    </w:p>
    <w:p w14:paraId="3ED7BC7A" w14:textId="77777777" w:rsidR="00E66ED4" w:rsidRDefault="00E66ED4">
      <w:pPr>
        <w:pStyle w:val="ab"/>
        <w:spacing w:line="240" w:lineRule="atLeast"/>
        <w:rPr>
          <w:rFonts w:ascii="宋体" w:eastAsia="宋体" w:hAnsi="宋体"/>
          <w:b w:val="0"/>
        </w:rPr>
      </w:pPr>
    </w:p>
    <w:p w14:paraId="7566762C" w14:textId="77777777" w:rsidR="00C04444" w:rsidRDefault="00C04444" w:rsidP="00C04444">
      <w:pPr>
        <w:rPr>
          <w:rStyle w:val="afffc"/>
        </w:rPr>
      </w:pPr>
    </w:p>
    <w:p w14:paraId="76D07EBA" w14:textId="77777777" w:rsidR="00C04444" w:rsidRDefault="00C04444" w:rsidP="00C04444">
      <w:pPr>
        <w:spacing w:beforeLines="50" w:before="156" w:line="300" w:lineRule="auto"/>
        <w:jc w:val="center"/>
        <w:rPr>
          <w:rFonts w:hAnsi="宋体" w:cs="Arial"/>
          <w:szCs w:val="21"/>
        </w:rPr>
      </w:pPr>
    </w:p>
    <w:p w14:paraId="379A9271" w14:textId="77777777" w:rsidR="00E66ED4" w:rsidRDefault="00E66ED4">
      <w:pPr>
        <w:pStyle w:val="ab"/>
        <w:spacing w:line="240" w:lineRule="atLeast"/>
        <w:rPr>
          <w:rFonts w:ascii="宋体" w:eastAsia="宋体" w:hAnsi="宋体"/>
          <w:b w:val="0"/>
        </w:rPr>
      </w:pPr>
    </w:p>
    <w:p w14:paraId="3FF0D00B" w14:textId="77777777" w:rsidR="00E66ED4" w:rsidRDefault="00FF0048">
      <w:pPr>
        <w:spacing w:before="120"/>
        <w:rPr>
          <w:b/>
          <w:sz w:val="28"/>
        </w:rPr>
      </w:pPr>
      <w:bookmarkStart w:id="0" w:name="_Hlk10044409"/>
      <w:r>
        <w:rPr>
          <w:rFonts w:hint="eastAsia"/>
          <w:b/>
          <w:sz w:val="28"/>
        </w:rPr>
        <w:t>版本信息</w:t>
      </w:r>
    </w:p>
    <w:tbl>
      <w:tblPr>
        <w:tblW w:w="8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2"/>
        <w:gridCol w:w="1701"/>
        <w:gridCol w:w="709"/>
        <w:gridCol w:w="3827"/>
        <w:gridCol w:w="1493"/>
      </w:tblGrid>
      <w:tr w:rsidR="000358AC" w14:paraId="11105AA5" w14:textId="77777777" w:rsidTr="00806F4F">
        <w:trPr>
          <w:trHeight w:val="563"/>
          <w:jc w:val="center"/>
        </w:trPr>
        <w:tc>
          <w:tcPr>
            <w:tcW w:w="1042" w:type="dxa"/>
            <w:shd w:val="clear" w:color="auto" w:fill="C0C0C0"/>
            <w:vAlign w:val="bottom"/>
          </w:tcPr>
          <w:p w14:paraId="146A0B6B" w14:textId="77777777" w:rsidR="000358AC" w:rsidRDefault="000358AC">
            <w:pPr>
              <w:spacing w:before="120"/>
              <w:jc w:val="center"/>
              <w:rPr>
                <w:rFonts w:ascii="宋体" w:hAnsi="宋体" w:cs="Arial"/>
                <w:b/>
                <w:szCs w:val="21"/>
              </w:rPr>
            </w:pPr>
            <w:r>
              <w:rPr>
                <w:rFonts w:ascii="宋体" w:hAnsi="宋体" w:cs="Arial" w:hint="eastAsia"/>
                <w:b/>
                <w:szCs w:val="21"/>
              </w:rPr>
              <w:t>版本</w:t>
            </w:r>
          </w:p>
        </w:tc>
        <w:tc>
          <w:tcPr>
            <w:tcW w:w="1701" w:type="dxa"/>
            <w:shd w:val="clear" w:color="auto" w:fill="C0C0C0"/>
            <w:vAlign w:val="bottom"/>
          </w:tcPr>
          <w:p w14:paraId="4344BE0B" w14:textId="77777777" w:rsidR="000358AC" w:rsidRDefault="000358AC">
            <w:pPr>
              <w:spacing w:before="120"/>
              <w:jc w:val="center"/>
              <w:rPr>
                <w:rFonts w:ascii="宋体" w:hAnsi="宋体" w:cs="Arial"/>
                <w:b/>
                <w:szCs w:val="21"/>
              </w:rPr>
            </w:pPr>
            <w:r>
              <w:rPr>
                <w:rFonts w:ascii="宋体" w:hAnsi="宋体" w:cs="Arial"/>
                <w:b/>
                <w:szCs w:val="21"/>
              </w:rPr>
              <w:t>时间</w:t>
            </w:r>
          </w:p>
        </w:tc>
        <w:tc>
          <w:tcPr>
            <w:tcW w:w="709" w:type="dxa"/>
            <w:shd w:val="clear" w:color="auto" w:fill="C0C0C0"/>
            <w:vAlign w:val="bottom"/>
          </w:tcPr>
          <w:p w14:paraId="3F3B9259" w14:textId="77777777" w:rsidR="000358AC" w:rsidRDefault="000358AC">
            <w:pPr>
              <w:spacing w:before="120"/>
              <w:jc w:val="center"/>
              <w:rPr>
                <w:rFonts w:ascii="宋体" w:hAnsi="宋体" w:cs="Arial"/>
                <w:b/>
                <w:szCs w:val="21"/>
              </w:rPr>
            </w:pPr>
            <w:r>
              <w:rPr>
                <w:rFonts w:ascii="宋体" w:hAnsi="宋体" w:cs="Arial" w:hint="eastAsia"/>
                <w:b/>
                <w:szCs w:val="21"/>
              </w:rPr>
              <w:t>状态</w:t>
            </w:r>
          </w:p>
        </w:tc>
        <w:tc>
          <w:tcPr>
            <w:tcW w:w="3827" w:type="dxa"/>
            <w:shd w:val="clear" w:color="auto" w:fill="C0C0C0"/>
            <w:vAlign w:val="bottom"/>
          </w:tcPr>
          <w:p w14:paraId="6B6A3ED0" w14:textId="77777777" w:rsidR="000358AC" w:rsidRDefault="000358AC">
            <w:pPr>
              <w:spacing w:before="120"/>
              <w:jc w:val="center"/>
              <w:rPr>
                <w:rFonts w:ascii="宋体" w:hAnsi="宋体" w:cs="Arial"/>
                <w:b/>
                <w:szCs w:val="21"/>
              </w:rPr>
            </w:pPr>
            <w:r>
              <w:rPr>
                <w:rFonts w:ascii="宋体" w:hAnsi="宋体" w:cs="Arial"/>
                <w:b/>
                <w:szCs w:val="21"/>
              </w:rPr>
              <w:t>简要描述</w:t>
            </w:r>
          </w:p>
        </w:tc>
        <w:tc>
          <w:tcPr>
            <w:tcW w:w="1493" w:type="dxa"/>
            <w:shd w:val="clear" w:color="auto" w:fill="C0C0C0"/>
            <w:vAlign w:val="bottom"/>
          </w:tcPr>
          <w:p w14:paraId="65F8B3A3" w14:textId="77777777" w:rsidR="000358AC" w:rsidRDefault="000358AC">
            <w:pPr>
              <w:spacing w:before="120"/>
              <w:jc w:val="center"/>
              <w:rPr>
                <w:rFonts w:ascii="宋体" w:hAnsi="宋体" w:cs="Arial"/>
                <w:b/>
                <w:szCs w:val="21"/>
              </w:rPr>
            </w:pPr>
            <w:r>
              <w:rPr>
                <w:rFonts w:ascii="宋体" w:hAnsi="宋体" w:cs="Arial" w:hint="eastAsia"/>
                <w:b/>
                <w:szCs w:val="21"/>
              </w:rPr>
              <w:t>更改人</w:t>
            </w:r>
          </w:p>
        </w:tc>
      </w:tr>
      <w:tr w:rsidR="000358AC" w:rsidRPr="000358AC" w14:paraId="10BA2191" w14:textId="77777777" w:rsidTr="00806F4F">
        <w:trPr>
          <w:trHeight w:val="402"/>
          <w:jc w:val="center"/>
        </w:trPr>
        <w:tc>
          <w:tcPr>
            <w:tcW w:w="1042" w:type="dxa"/>
            <w:vAlign w:val="bottom"/>
          </w:tcPr>
          <w:p w14:paraId="3B722B08" w14:textId="33FAE994" w:rsidR="000358AC" w:rsidRPr="00806F4F" w:rsidRDefault="00FD1D15" w:rsidP="000358AC">
            <w:pPr>
              <w:pStyle w:val="CellText"/>
              <w:spacing w:before="0" w:after="0"/>
              <w:rPr>
                <w:rFonts w:ascii="宋体" w:eastAsia="宋体" w:hAnsi="宋体" w:cs="Arial"/>
                <w:iCs/>
                <w:color w:val="auto"/>
                <w:sz w:val="24"/>
                <w:szCs w:val="24"/>
              </w:rPr>
            </w:pPr>
            <w:r w:rsidRPr="00806F4F">
              <w:rPr>
                <w:rFonts w:ascii="宋体" w:eastAsia="宋体" w:hAnsi="宋体" w:cs="Arial" w:hint="eastAsia"/>
                <w:iCs/>
                <w:color w:val="auto"/>
                <w:sz w:val="24"/>
                <w:szCs w:val="24"/>
              </w:rPr>
              <w:t>V</w:t>
            </w:r>
            <w:r w:rsidRPr="00806F4F">
              <w:rPr>
                <w:rFonts w:ascii="宋体" w:eastAsia="宋体" w:hAnsi="宋体" w:cs="Arial"/>
                <w:iCs/>
                <w:color w:val="auto"/>
                <w:sz w:val="24"/>
                <w:szCs w:val="24"/>
              </w:rPr>
              <w:t>1.0</w:t>
            </w:r>
          </w:p>
        </w:tc>
        <w:tc>
          <w:tcPr>
            <w:tcW w:w="1701" w:type="dxa"/>
            <w:vAlign w:val="bottom"/>
          </w:tcPr>
          <w:p w14:paraId="25E9A980" w14:textId="76457FBC" w:rsidR="000358AC" w:rsidRPr="00806F4F" w:rsidRDefault="00FD1D15" w:rsidP="001F7684">
            <w:pPr>
              <w:pStyle w:val="CellText"/>
              <w:spacing w:before="0" w:after="0"/>
              <w:rPr>
                <w:rFonts w:ascii="宋体" w:eastAsia="宋体" w:hAnsi="宋体" w:cs="Arial"/>
                <w:iCs/>
                <w:color w:val="auto"/>
                <w:sz w:val="24"/>
                <w:szCs w:val="24"/>
              </w:rPr>
            </w:pPr>
            <w:r w:rsidRPr="00806F4F">
              <w:rPr>
                <w:rFonts w:ascii="宋体" w:eastAsia="宋体" w:hAnsi="宋体" w:cs="Arial" w:hint="eastAsia"/>
                <w:iCs/>
                <w:color w:val="auto"/>
                <w:sz w:val="24"/>
                <w:szCs w:val="24"/>
              </w:rPr>
              <w:t>2</w:t>
            </w:r>
            <w:r w:rsidRPr="00806F4F">
              <w:rPr>
                <w:rFonts w:ascii="宋体" w:eastAsia="宋体" w:hAnsi="宋体" w:cs="Arial"/>
                <w:iCs/>
                <w:color w:val="auto"/>
                <w:sz w:val="24"/>
                <w:szCs w:val="24"/>
              </w:rPr>
              <w:t>0</w:t>
            </w:r>
            <w:r w:rsidR="002A3097">
              <w:rPr>
                <w:rFonts w:ascii="宋体" w:eastAsia="宋体" w:hAnsi="宋体" w:cs="Arial"/>
                <w:iCs/>
                <w:color w:val="auto"/>
                <w:sz w:val="24"/>
                <w:szCs w:val="24"/>
              </w:rPr>
              <w:t>20</w:t>
            </w:r>
            <w:r w:rsidRPr="00806F4F">
              <w:rPr>
                <w:rFonts w:ascii="宋体" w:eastAsia="宋体" w:hAnsi="宋体" w:cs="Arial" w:hint="eastAsia"/>
                <w:iCs/>
                <w:color w:val="auto"/>
                <w:sz w:val="24"/>
                <w:szCs w:val="24"/>
              </w:rPr>
              <w:t>-</w:t>
            </w:r>
            <w:r w:rsidR="002A3097">
              <w:rPr>
                <w:rFonts w:ascii="宋体" w:eastAsia="宋体" w:hAnsi="宋体" w:cs="Arial"/>
                <w:iCs/>
                <w:color w:val="auto"/>
                <w:sz w:val="24"/>
                <w:szCs w:val="24"/>
              </w:rPr>
              <w:t>03</w:t>
            </w:r>
            <w:r w:rsidRPr="00806F4F">
              <w:rPr>
                <w:rFonts w:ascii="宋体" w:eastAsia="宋体" w:hAnsi="宋体" w:cs="Arial" w:hint="eastAsia"/>
                <w:iCs/>
                <w:color w:val="auto"/>
                <w:sz w:val="24"/>
                <w:szCs w:val="24"/>
              </w:rPr>
              <w:t>-</w:t>
            </w:r>
            <w:r w:rsidR="006E2357">
              <w:rPr>
                <w:rFonts w:ascii="宋体" w:eastAsia="宋体" w:hAnsi="宋体" w:cs="Arial"/>
                <w:iCs/>
                <w:color w:val="auto"/>
                <w:sz w:val="24"/>
                <w:szCs w:val="24"/>
              </w:rPr>
              <w:t>1</w:t>
            </w:r>
            <w:r w:rsidR="002A3097">
              <w:rPr>
                <w:rFonts w:ascii="宋体" w:eastAsia="宋体" w:hAnsi="宋体" w:cs="Arial"/>
                <w:iCs/>
                <w:color w:val="auto"/>
                <w:sz w:val="24"/>
                <w:szCs w:val="24"/>
              </w:rPr>
              <w:t>0</w:t>
            </w:r>
          </w:p>
        </w:tc>
        <w:tc>
          <w:tcPr>
            <w:tcW w:w="709" w:type="dxa"/>
            <w:vAlign w:val="bottom"/>
          </w:tcPr>
          <w:p w14:paraId="101853F1" w14:textId="7C52A879" w:rsidR="000358AC" w:rsidRPr="00806F4F" w:rsidRDefault="00FD1D15" w:rsidP="000358AC">
            <w:pPr>
              <w:pStyle w:val="CellText"/>
              <w:spacing w:before="0" w:after="0"/>
              <w:rPr>
                <w:rFonts w:ascii="宋体" w:eastAsia="宋体" w:hAnsi="宋体" w:cs="Arial"/>
                <w:iCs/>
                <w:color w:val="auto"/>
                <w:sz w:val="24"/>
                <w:szCs w:val="24"/>
              </w:rPr>
            </w:pPr>
            <w:r w:rsidRPr="00806F4F">
              <w:rPr>
                <w:rFonts w:ascii="宋体" w:eastAsia="宋体" w:hAnsi="宋体" w:cs="Arial" w:hint="eastAsia"/>
                <w:iCs/>
                <w:color w:val="auto"/>
                <w:sz w:val="24"/>
                <w:szCs w:val="24"/>
              </w:rPr>
              <w:t>N</w:t>
            </w:r>
          </w:p>
        </w:tc>
        <w:tc>
          <w:tcPr>
            <w:tcW w:w="3827" w:type="dxa"/>
            <w:vAlign w:val="bottom"/>
          </w:tcPr>
          <w:p w14:paraId="1059001F" w14:textId="4B7EEC64" w:rsidR="000358AC" w:rsidRPr="00806F4F" w:rsidRDefault="00FD1D15" w:rsidP="000358AC">
            <w:pPr>
              <w:pStyle w:val="CellText"/>
              <w:spacing w:before="0" w:after="0"/>
              <w:rPr>
                <w:rFonts w:ascii="宋体" w:eastAsia="宋体" w:hAnsi="宋体" w:cs="Arial"/>
                <w:iCs/>
                <w:color w:val="auto"/>
                <w:sz w:val="24"/>
                <w:szCs w:val="24"/>
              </w:rPr>
            </w:pPr>
            <w:r w:rsidRPr="00806F4F">
              <w:rPr>
                <w:rFonts w:ascii="宋体" w:eastAsia="宋体" w:hAnsi="宋体" w:cs="Arial" w:hint="eastAsia"/>
                <w:iCs/>
                <w:color w:val="auto"/>
                <w:sz w:val="24"/>
                <w:szCs w:val="24"/>
              </w:rPr>
              <w:t>新建初版</w:t>
            </w:r>
          </w:p>
        </w:tc>
        <w:tc>
          <w:tcPr>
            <w:tcW w:w="1493" w:type="dxa"/>
            <w:vAlign w:val="bottom"/>
          </w:tcPr>
          <w:p w14:paraId="4166683F" w14:textId="09EBF681" w:rsidR="000358AC" w:rsidRPr="00806F4F" w:rsidRDefault="004B550E" w:rsidP="000358AC">
            <w:pPr>
              <w:pStyle w:val="CellText"/>
              <w:spacing w:before="0" w:after="0"/>
              <w:rPr>
                <w:rFonts w:ascii="宋体" w:eastAsia="宋体" w:hAnsi="宋体" w:cs="Arial"/>
                <w:iCs/>
                <w:color w:val="auto"/>
                <w:sz w:val="24"/>
                <w:szCs w:val="24"/>
              </w:rPr>
            </w:pPr>
            <w:r w:rsidRPr="00806F4F">
              <w:rPr>
                <w:rFonts w:ascii="宋体" w:eastAsia="宋体" w:hAnsi="宋体" w:cs="Arial" w:hint="eastAsia"/>
                <w:iCs/>
                <w:color w:val="auto"/>
                <w:sz w:val="24"/>
                <w:szCs w:val="24"/>
              </w:rPr>
              <w:t>张显涛</w:t>
            </w:r>
          </w:p>
        </w:tc>
      </w:tr>
      <w:tr w:rsidR="00EE5204" w:rsidRPr="000358AC" w14:paraId="3762F09A" w14:textId="77777777" w:rsidTr="00806F4F">
        <w:trPr>
          <w:trHeight w:val="402"/>
          <w:jc w:val="center"/>
        </w:trPr>
        <w:tc>
          <w:tcPr>
            <w:tcW w:w="1042" w:type="dxa"/>
            <w:vAlign w:val="bottom"/>
          </w:tcPr>
          <w:p w14:paraId="5A1ADB83"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1701" w:type="dxa"/>
            <w:vAlign w:val="bottom"/>
          </w:tcPr>
          <w:p w14:paraId="5364173E"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709" w:type="dxa"/>
            <w:vAlign w:val="bottom"/>
          </w:tcPr>
          <w:p w14:paraId="41DC7985"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3827" w:type="dxa"/>
            <w:vAlign w:val="bottom"/>
          </w:tcPr>
          <w:p w14:paraId="422EAE8B"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1493" w:type="dxa"/>
            <w:vAlign w:val="bottom"/>
          </w:tcPr>
          <w:p w14:paraId="13EAF26D" w14:textId="77777777" w:rsidR="00EE5204" w:rsidRPr="000358AC" w:rsidRDefault="00EE5204" w:rsidP="00EE5204">
            <w:pPr>
              <w:pStyle w:val="CellText"/>
              <w:spacing w:before="0" w:after="0"/>
              <w:rPr>
                <w:rFonts w:ascii="宋体" w:eastAsia="宋体" w:hAnsi="宋体" w:cs="Arial"/>
                <w:iCs/>
                <w:color w:val="auto"/>
                <w:sz w:val="18"/>
                <w:szCs w:val="18"/>
              </w:rPr>
            </w:pPr>
          </w:p>
        </w:tc>
      </w:tr>
      <w:tr w:rsidR="00EE5204" w:rsidRPr="000358AC" w14:paraId="092E7002" w14:textId="77777777" w:rsidTr="00806F4F">
        <w:trPr>
          <w:trHeight w:val="402"/>
          <w:jc w:val="center"/>
        </w:trPr>
        <w:tc>
          <w:tcPr>
            <w:tcW w:w="1042" w:type="dxa"/>
            <w:vAlign w:val="bottom"/>
          </w:tcPr>
          <w:p w14:paraId="69B515D7" w14:textId="77777777" w:rsidR="00EE5204" w:rsidRPr="000358AC" w:rsidRDefault="00EE5204" w:rsidP="00EE5204">
            <w:pPr>
              <w:rPr>
                <w:rFonts w:ascii="宋体" w:hAnsi="宋体" w:cs="Arial"/>
                <w:sz w:val="18"/>
                <w:szCs w:val="18"/>
              </w:rPr>
            </w:pPr>
          </w:p>
        </w:tc>
        <w:tc>
          <w:tcPr>
            <w:tcW w:w="1701" w:type="dxa"/>
            <w:vAlign w:val="bottom"/>
          </w:tcPr>
          <w:p w14:paraId="6313C766" w14:textId="77777777" w:rsidR="00EE5204" w:rsidRPr="000358AC" w:rsidRDefault="00EE5204" w:rsidP="00EE5204">
            <w:pPr>
              <w:rPr>
                <w:rFonts w:ascii="宋体" w:hAnsi="宋体" w:cs="Arial"/>
                <w:sz w:val="18"/>
                <w:szCs w:val="18"/>
              </w:rPr>
            </w:pPr>
          </w:p>
        </w:tc>
        <w:tc>
          <w:tcPr>
            <w:tcW w:w="709" w:type="dxa"/>
            <w:vAlign w:val="bottom"/>
          </w:tcPr>
          <w:p w14:paraId="08D57C49" w14:textId="77777777" w:rsidR="00EE5204" w:rsidRPr="000358AC" w:rsidRDefault="00EE5204" w:rsidP="00EE5204">
            <w:pPr>
              <w:rPr>
                <w:rFonts w:ascii="宋体" w:hAnsi="宋体" w:cs="Arial"/>
                <w:sz w:val="18"/>
                <w:szCs w:val="18"/>
              </w:rPr>
            </w:pPr>
          </w:p>
        </w:tc>
        <w:tc>
          <w:tcPr>
            <w:tcW w:w="3827" w:type="dxa"/>
            <w:vAlign w:val="bottom"/>
          </w:tcPr>
          <w:p w14:paraId="010DA309" w14:textId="77777777" w:rsidR="00EE5204" w:rsidRPr="000358AC" w:rsidRDefault="00EE5204" w:rsidP="00EE5204">
            <w:pPr>
              <w:pStyle w:val="CellText"/>
              <w:spacing w:before="0" w:after="0"/>
              <w:rPr>
                <w:rFonts w:ascii="宋体" w:hAnsi="宋体" w:cs="Arial"/>
                <w:sz w:val="18"/>
                <w:szCs w:val="18"/>
              </w:rPr>
            </w:pPr>
          </w:p>
        </w:tc>
        <w:tc>
          <w:tcPr>
            <w:tcW w:w="1493" w:type="dxa"/>
            <w:vAlign w:val="bottom"/>
          </w:tcPr>
          <w:p w14:paraId="033451B0" w14:textId="77777777" w:rsidR="00EE5204" w:rsidRPr="000358AC" w:rsidRDefault="00EE5204" w:rsidP="00EE5204">
            <w:pPr>
              <w:rPr>
                <w:rFonts w:ascii="宋体" w:hAnsi="宋体" w:cs="Arial"/>
                <w:sz w:val="18"/>
                <w:szCs w:val="18"/>
              </w:rPr>
            </w:pPr>
          </w:p>
        </w:tc>
      </w:tr>
    </w:tbl>
    <w:p w14:paraId="558BBC00" w14:textId="77777777" w:rsidR="00E66ED4" w:rsidRDefault="00FF0048" w:rsidP="00014676">
      <w:pPr>
        <w:spacing w:beforeLines="100" w:before="312" w:afterLines="100" w:after="312"/>
        <w:rPr>
          <w:rFonts w:cs="Arial"/>
        </w:rPr>
      </w:pPr>
      <w:r>
        <w:rPr>
          <w:rFonts w:cs="Arial"/>
        </w:rPr>
        <w:t>注：</w:t>
      </w:r>
      <w:r>
        <w:rPr>
          <w:rFonts w:cs="Arial" w:hint="eastAsia"/>
        </w:rPr>
        <w:t>状态可以为</w:t>
      </w:r>
      <w:r>
        <w:rPr>
          <w:rFonts w:cs="Arial" w:hint="eastAsia"/>
        </w:rPr>
        <w:t>N-</w:t>
      </w:r>
      <w:r>
        <w:rPr>
          <w:rFonts w:cs="Arial" w:hint="eastAsia"/>
        </w:rPr>
        <w:t>新建、</w:t>
      </w:r>
      <w:r>
        <w:rPr>
          <w:rFonts w:cs="Arial"/>
        </w:rPr>
        <w:t>A-</w:t>
      </w:r>
      <w:r>
        <w:rPr>
          <w:rFonts w:cs="Arial"/>
        </w:rPr>
        <w:t>增加</w:t>
      </w:r>
      <w:r>
        <w:rPr>
          <w:rFonts w:cs="Arial" w:hint="eastAsia"/>
        </w:rPr>
        <w:t>、</w:t>
      </w:r>
      <w:r>
        <w:rPr>
          <w:rFonts w:cs="Arial"/>
        </w:rPr>
        <w:t>M-</w:t>
      </w:r>
      <w:r>
        <w:rPr>
          <w:rFonts w:cs="Arial"/>
        </w:rPr>
        <w:t>更改</w:t>
      </w:r>
      <w:r>
        <w:rPr>
          <w:rFonts w:cs="Arial" w:hint="eastAsia"/>
        </w:rPr>
        <w:t>、</w:t>
      </w:r>
      <w:r>
        <w:rPr>
          <w:rFonts w:cs="Arial"/>
        </w:rPr>
        <w:t>D-</w:t>
      </w:r>
      <w:r>
        <w:rPr>
          <w:rFonts w:cs="Arial"/>
        </w:rPr>
        <w:t>删除</w:t>
      </w:r>
      <w:r>
        <w:rPr>
          <w:rFonts w:cs="Arial" w:hint="eastAsia"/>
        </w:rPr>
        <w:t>。</w:t>
      </w:r>
    </w:p>
    <w:bookmarkEnd w:id="0"/>
    <w:p w14:paraId="6CB83133" w14:textId="77777777" w:rsidR="001047F2" w:rsidRDefault="001047F2" w:rsidP="001047F2">
      <w:pPr>
        <w:spacing w:beforeLines="50" w:before="156" w:line="300" w:lineRule="auto"/>
        <w:jc w:val="center"/>
        <w:rPr>
          <w:rFonts w:hAnsi="宋体" w:cs="Arial"/>
          <w:szCs w:val="21"/>
        </w:rPr>
      </w:pPr>
    </w:p>
    <w:p w14:paraId="71445328" w14:textId="77777777" w:rsidR="001047F2" w:rsidRDefault="001047F2" w:rsidP="001047F2">
      <w:pPr>
        <w:spacing w:beforeLines="50" w:before="156" w:line="300" w:lineRule="auto"/>
        <w:jc w:val="center"/>
        <w:rPr>
          <w:rFonts w:hAnsi="宋体" w:cs="Arial"/>
          <w:szCs w:val="21"/>
        </w:rPr>
      </w:pPr>
      <w:r>
        <w:rPr>
          <w:rFonts w:hAnsi="宋体" w:cs="Arial" w:hint="eastAsia"/>
          <w:szCs w:val="21"/>
        </w:rPr>
        <w:t>南京领行科技</w:t>
      </w:r>
      <w:r>
        <w:rPr>
          <w:rFonts w:hAnsi="宋体" w:cs="Arial"/>
          <w:szCs w:val="21"/>
        </w:rPr>
        <w:t xml:space="preserve">  </w:t>
      </w:r>
      <w:r>
        <w:rPr>
          <w:rFonts w:hAnsi="宋体" w:cs="Arial"/>
          <w:szCs w:val="21"/>
        </w:rPr>
        <w:t>版权所有</w:t>
      </w:r>
    </w:p>
    <w:p w14:paraId="65371972" w14:textId="77777777" w:rsidR="00E66ED4" w:rsidRDefault="001047F2">
      <w:pPr>
        <w:jc w:val="center"/>
        <w:rPr>
          <w:rFonts w:ascii="宋体" w:hAnsi="宋体"/>
          <w:b/>
          <w:sz w:val="28"/>
          <w:szCs w:val="28"/>
        </w:rPr>
      </w:pPr>
      <w:r>
        <w:rPr>
          <w:rFonts w:hAnsi="宋体" w:cs="Arial"/>
          <w:szCs w:val="21"/>
        </w:rPr>
        <w:t>www.</w:t>
      </w:r>
      <w:r>
        <w:rPr>
          <w:rFonts w:hAnsi="宋体" w:cs="Arial" w:hint="eastAsia"/>
          <w:szCs w:val="21"/>
        </w:rPr>
        <w:t>t</w:t>
      </w:r>
      <w:r>
        <w:rPr>
          <w:rFonts w:hAnsi="宋体" w:cs="Arial"/>
          <w:szCs w:val="21"/>
        </w:rPr>
        <w:t>3go.cn</w:t>
      </w:r>
      <w:r w:rsidR="00FF0048">
        <w:rPr>
          <w:rFonts w:ascii="宋体" w:hAnsi="宋体"/>
          <w:b/>
          <w:sz w:val="28"/>
          <w:szCs w:val="28"/>
        </w:rPr>
        <w:br w:type="page"/>
      </w:r>
      <w:r w:rsidR="00FF0048">
        <w:rPr>
          <w:rFonts w:ascii="宋体" w:hAnsi="宋体" w:hint="eastAsia"/>
          <w:b/>
          <w:sz w:val="28"/>
          <w:szCs w:val="28"/>
        </w:rPr>
        <w:lastRenderedPageBreak/>
        <w:t>目</w:t>
      </w:r>
      <w:r w:rsidR="00FF0048">
        <w:rPr>
          <w:rFonts w:ascii="宋体" w:hAnsi="宋体"/>
          <w:b/>
          <w:sz w:val="28"/>
          <w:szCs w:val="28"/>
        </w:rPr>
        <w:t xml:space="preserve">  </w:t>
      </w:r>
      <w:r w:rsidR="00FF0048">
        <w:rPr>
          <w:rFonts w:ascii="宋体" w:hAnsi="宋体" w:hint="eastAsia"/>
          <w:b/>
          <w:sz w:val="28"/>
          <w:szCs w:val="28"/>
        </w:rPr>
        <w:t>录</w:t>
      </w:r>
    </w:p>
    <w:p w14:paraId="0AECFF66" w14:textId="19B2C730" w:rsidR="007B3364" w:rsidRDefault="007E39FE">
      <w:pPr>
        <w:pStyle w:val="TOC1"/>
        <w:tabs>
          <w:tab w:val="left" w:pos="420"/>
          <w:tab w:val="right" w:leader="dot" w:pos="8380"/>
        </w:tabs>
        <w:rPr>
          <w:noProof/>
          <w:kern w:val="2"/>
          <w:sz w:val="21"/>
          <w:szCs w:val="22"/>
        </w:rPr>
      </w:pPr>
      <w:r>
        <w:rPr>
          <w:rFonts w:ascii="宋体" w:hAnsi="宋体" w:cs="MS Shell Dlg 2"/>
          <w:color w:val="000000"/>
          <w:sz w:val="18"/>
          <w:szCs w:val="18"/>
        </w:rPr>
        <w:fldChar w:fldCharType="begin"/>
      </w:r>
      <w:r w:rsidR="00FF0048">
        <w:rPr>
          <w:rFonts w:ascii="宋体" w:hAnsi="宋体" w:cs="MS Shell Dlg 2"/>
          <w:color w:val="000000"/>
          <w:sz w:val="18"/>
          <w:szCs w:val="18"/>
        </w:rPr>
        <w:instrText xml:space="preserve"> </w:instrText>
      </w:r>
      <w:r w:rsidR="00FF0048">
        <w:rPr>
          <w:rFonts w:ascii="宋体" w:hAnsi="宋体" w:cs="MS Shell Dlg 2" w:hint="eastAsia"/>
          <w:color w:val="000000"/>
          <w:sz w:val="18"/>
          <w:szCs w:val="18"/>
        </w:rPr>
        <w:instrText>TOC \o "1-3" \h \z \u</w:instrText>
      </w:r>
      <w:r w:rsidR="00FF0048">
        <w:rPr>
          <w:rFonts w:ascii="宋体" w:hAnsi="宋体" w:cs="MS Shell Dlg 2"/>
          <w:color w:val="000000"/>
          <w:sz w:val="18"/>
          <w:szCs w:val="18"/>
        </w:rPr>
        <w:instrText xml:space="preserve"> </w:instrText>
      </w:r>
      <w:r>
        <w:rPr>
          <w:rFonts w:ascii="宋体" w:hAnsi="宋体" w:cs="MS Shell Dlg 2"/>
          <w:color w:val="000000"/>
          <w:sz w:val="18"/>
          <w:szCs w:val="18"/>
        </w:rPr>
        <w:fldChar w:fldCharType="separate"/>
      </w:r>
      <w:hyperlink w:anchor="_Toc34750430" w:history="1">
        <w:r w:rsidR="007B3364" w:rsidRPr="00140289">
          <w:rPr>
            <w:rStyle w:val="a8"/>
            <w:noProof/>
          </w:rPr>
          <w:t>1</w:t>
        </w:r>
        <w:r w:rsidR="007B3364">
          <w:rPr>
            <w:noProof/>
            <w:kern w:val="2"/>
            <w:sz w:val="21"/>
            <w:szCs w:val="22"/>
          </w:rPr>
          <w:tab/>
        </w:r>
        <w:r w:rsidR="007B3364" w:rsidRPr="00140289">
          <w:rPr>
            <w:rStyle w:val="a8"/>
            <w:noProof/>
          </w:rPr>
          <w:t>关于本文档</w:t>
        </w:r>
        <w:r w:rsidR="007B3364">
          <w:rPr>
            <w:noProof/>
            <w:webHidden/>
          </w:rPr>
          <w:tab/>
        </w:r>
        <w:r w:rsidR="007B3364">
          <w:rPr>
            <w:noProof/>
            <w:webHidden/>
          </w:rPr>
          <w:fldChar w:fldCharType="begin"/>
        </w:r>
        <w:r w:rsidR="007B3364">
          <w:rPr>
            <w:noProof/>
            <w:webHidden/>
          </w:rPr>
          <w:instrText xml:space="preserve"> PAGEREF _Toc34750430 \h </w:instrText>
        </w:r>
        <w:r w:rsidR="007B3364">
          <w:rPr>
            <w:noProof/>
            <w:webHidden/>
          </w:rPr>
        </w:r>
        <w:r w:rsidR="007B3364">
          <w:rPr>
            <w:noProof/>
            <w:webHidden/>
          </w:rPr>
          <w:fldChar w:fldCharType="separate"/>
        </w:r>
        <w:r w:rsidR="007B3364">
          <w:rPr>
            <w:noProof/>
            <w:webHidden/>
          </w:rPr>
          <w:t>3</w:t>
        </w:r>
        <w:r w:rsidR="007B3364">
          <w:rPr>
            <w:noProof/>
            <w:webHidden/>
          </w:rPr>
          <w:fldChar w:fldCharType="end"/>
        </w:r>
      </w:hyperlink>
    </w:p>
    <w:p w14:paraId="410E92CB" w14:textId="14E2D3F4" w:rsidR="007B3364" w:rsidRDefault="008223F5">
      <w:pPr>
        <w:pStyle w:val="TOC2"/>
        <w:tabs>
          <w:tab w:val="left" w:pos="1260"/>
          <w:tab w:val="right" w:leader="dot" w:pos="8380"/>
        </w:tabs>
        <w:ind w:left="400"/>
        <w:rPr>
          <w:noProof/>
          <w:kern w:val="2"/>
          <w:sz w:val="21"/>
          <w:szCs w:val="22"/>
        </w:rPr>
      </w:pPr>
      <w:hyperlink w:anchor="_Toc34750431" w:history="1">
        <w:r w:rsidR="007B3364" w:rsidRPr="00140289">
          <w:rPr>
            <w:rStyle w:val="a8"/>
            <w:b/>
            <w:noProof/>
          </w:rPr>
          <w:t>1.1</w:t>
        </w:r>
        <w:r w:rsidR="007B3364">
          <w:rPr>
            <w:noProof/>
            <w:kern w:val="2"/>
            <w:sz w:val="21"/>
            <w:szCs w:val="22"/>
          </w:rPr>
          <w:tab/>
        </w:r>
        <w:r w:rsidR="007B3364" w:rsidRPr="00140289">
          <w:rPr>
            <w:rStyle w:val="a8"/>
            <w:b/>
            <w:noProof/>
          </w:rPr>
          <w:t>内容说明</w:t>
        </w:r>
        <w:r w:rsidR="007B3364">
          <w:rPr>
            <w:noProof/>
            <w:webHidden/>
          </w:rPr>
          <w:tab/>
        </w:r>
        <w:r w:rsidR="007B3364">
          <w:rPr>
            <w:noProof/>
            <w:webHidden/>
          </w:rPr>
          <w:fldChar w:fldCharType="begin"/>
        </w:r>
        <w:r w:rsidR="007B3364">
          <w:rPr>
            <w:noProof/>
            <w:webHidden/>
          </w:rPr>
          <w:instrText xml:space="preserve"> PAGEREF _Toc34750431 \h </w:instrText>
        </w:r>
        <w:r w:rsidR="007B3364">
          <w:rPr>
            <w:noProof/>
            <w:webHidden/>
          </w:rPr>
        </w:r>
        <w:r w:rsidR="007B3364">
          <w:rPr>
            <w:noProof/>
            <w:webHidden/>
          </w:rPr>
          <w:fldChar w:fldCharType="separate"/>
        </w:r>
        <w:r w:rsidR="007B3364">
          <w:rPr>
            <w:noProof/>
            <w:webHidden/>
          </w:rPr>
          <w:t>3</w:t>
        </w:r>
        <w:r w:rsidR="007B3364">
          <w:rPr>
            <w:noProof/>
            <w:webHidden/>
          </w:rPr>
          <w:fldChar w:fldCharType="end"/>
        </w:r>
      </w:hyperlink>
    </w:p>
    <w:p w14:paraId="67224C10" w14:textId="3BD4818D" w:rsidR="007B3364" w:rsidRDefault="008223F5">
      <w:pPr>
        <w:pStyle w:val="TOC2"/>
        <w:tabs>
          <w:tab w:val="left" w:pos="1260"/>
          <w:tab w:val="right" w:leader="dot" w:pos="8380"/>
        </w:tabs>
        <w:ind w:left="400"/>
        <w:rPr>
          <w:noProof/>
          <w:kern w:val="2"/>
          <w:sz w:val="21"/>
          <w:szCs w:val="22"/>
        </w:rPr>
      </w:pPr>
      <w:hyperlink w:anchor="_Toc34750432" w:history="1">
        <w:r w:rsidR="007B3364" w:rsidRPr="00140289">
          <w:rPr>
            <w:rStyle w:val="a8"/>
            <w:b/>
            <w:noProof/>
          </w:rPr>
          <w:t>1.2</w:t>
        </w:r>
        <w:r w:rsidR="007B3364">
          <w:rPr>
            <w:noProof/>
            <w:kern w:val="2"/>
            <w:sz w:val="21"/>
            <w:szCs w:val="22"/>
          </w:rPr>
          <w:tab/>
        </w:r>
        <w:r w:rsidR="007B3364" w:rsidRPr="00140289">
          <w:rPr>
            <w:rStyle w:val="a8"/>
            <w:b/>
            <w:noProof/>
          </w:rPr>
          <w:t>适用范围</w:t>
        </w:r>
        <w:r w:rsidR="007B3364">
          <w:rPr>
            <w:noProof/>
            <w:webHidden/>
          </w:rPr>
          <w:tab/>
        </w:r>
        <w:r w:rsidR="007B3364">
          <w:rPr>
            <w:noProof/>
            <w:webHidden/>
          </w:rPr>
          <w:fldChar w:fldCharType="begin"/>
        </w:r>
        <w:r w:rsidR="007B3364">
          <w:rPr>
            <w:noProof/>
            <w:webHidden/>
          </w:rPr>
          <w:instrText xml:space="preserve"> PAGEREF _Toc34750432 \h </w:instrText>
        </w:r>
        <w:r w:rsidR="007B3364">
          <w:rPr>
            <w:noProof/>
            <w:webHidden/>
          </w:rPr>
        </w:r>
        <w:r w:rsidR="007B3364">
          <w:rPr>
            <w:noProof/>
            <w:webHidden/>
          </w:rPr>
          <w:fldChar w:fldCharType="separate"/>
        </w:r>
        <w:r w:rsidR="007B3364">
          <w:rPr>
            <w:noProof/>
            <w:webHidden/>
          </w:rPr>
          <w:t>3</w:t>
        </w:r>
        <w:r w:rsidR="007B3364">
          <w:rPr>
            <w:noProof/>
            <w:webHidden/>
          </w:rPr>
          <w:fldChar w:fldCharType="end"/>
        </w:r>
      </w:hyperlink>
    </w:p>
    <w:p w14:paraId="29CCE53E" w14:textId="3AD3EEAB" w:rsidR="007B3364" w:rsidRDefault="008223F5">
      <w:pPr>
        <w:pStyle w:val="TOC2"/>
        <w:tabs>
          <w:tab w:val="left" w:pos="1260"/>
          <w:tab w:val="right" w:leader="dot" w:pos="8380"/>
        </w:tabs>
        <w:ind w:left="400"/>
        <w:rPr>
          <w:noProof/>
          <w:kern w:val="2"/>
          <w:sz w:val="21"/>
          <w:szCs w:val="22"/>
        </w:rPr>
      </w:pPr>
      <w:hyperlink w:anchor="_Toc34750433" w:history="1">
        <w:r w:rsidR="007B3364" w:rsidRPr="00140289">
          <w:rPr>
            <w:rStyle w:val="a8"/>
            <w:b/>
            <w:noProof/>
          </w:rPr>
          <w:t>1.3</w:t>
        </w:r>
        <w:r w:rsidR="007B3364">
          <w:rPr>
            <w:noProof/>
            <w:kern w:val="2"/>
            <w:sz w:val="21"/>
            <w:szCs w:val="22"/>
          </w:rPr>
          <w:tab/>
        </w:r>
        <w:r w:rsidR="007B3364" w:rsidRPr="00140289">
          <w:rPr>
            <w:rStyle w:val="a8"/>
            <w:b/>
            <w:noProof/>
          </w:rPr>
          <w:t>术语</w:t>
        </w:r>
        <w:r w:rsidR="007B3364">
          <w:rPr>
            <w:noProof/>
            <w:webHidden/>
          </w:rPr>
          <w:tab/>
        </w:r>
        <w:r w:rsidR="007B3364">
          <w:rPr>
            <w:noProof/>
            <w:webHidden/>
          </w:rPr>
          <w:fldChar w:fldCharType="begin"/>
        </w:r>
        <w:r w:rsidR="007B3364">
          <w:rPr>
            <w:noProof/>
            <w:webHidden/>
          </w:rPr>
          <w:instrText xml:space="preserve"> PAGEREF _Toc34750433 \h </w:instrText>
        </w:r>
        <w:r w:rsidR="007B3364">
          <w:rPr>
            <w:noProof/>
            <w:webHidden/>
          </w:rPr>
        </w:r>
        <w:r w:rsidR="007B3364">
          <w:rPr>
            <w:noProof/>
            <w:webHidden/>
          </w:rPr>
          <w:fldChar w:fldCharType="separate"/>
        </w:r>
        <w:r w:rsidR="007B3364">
          <w:rPr>
            <w:noProof/>
            <w:webHidden/>
          </w:rPr>
          <w:t>3</w:t>
        </w:r>
        <w:r w:rsidR="007B3364">
          <w:rPr>
            <w:noProof/>
            <w:webHidden/>
          </w:rPr>
          <w:fldChar w:fldCharType="end"/>
        </w:r>
      </w:hyperlink>
    </w:p>
    <w:p w14:paraId="348356CA" w14:textId="00F76E0E" w:rsidR="007B3364" w:rsidRDefault="008223F5">
      <w:pPr>
        <w:pStyle w:val="TOC2"/>
        <w:tabs>
          <w:tab w:val="left" w:pos="1260"/>
          <w:tab w:val="right" w:leader="dot" w:pos="8380"/>
        </w:tabs>
        <w:ind w:left="400"/>
        <w:rPr>
          <w:noProof/>
          <w:kern w:val="2"/>
          <w:sz w:val="21"/>
          <w:szCs w:val="22"/>
        </w:rPr>
      </w:pPr>
      <w:hyperlink w:anchor="_Toc34750434" w:history="1">
        <w:r w:rsidR="007B3364" w:rsidRPr="00140289">
          <w:rPr>
            <w:rStyle w:val="a8"/>
            <w:b/>
            <w:noProof/>
          </w:rPr>
          <w:t>1.4</w:t>
        </w:r>
        <w:r w:rsidR="007B3364">
          <w:rPr>
            <w:noProof/>
            <w:kern w:val="2"/>
            <w:sz w:val="21"/>
            <w:szCs w:val="22"/>
          </w:rPr>
          <w:tab/>
        </w:r>
        <w:r w:rsidR="007B3364" w:rsidRPr="00140289">
          <w:rPr>
            <w:rStyle w:val="a8"/>
            <w:b/>
            <w:noProof/>
          </w:rPr>
          <w:t>参考文档</w:t>
        </w:r>
        <w:r w:rsidR="007B3364">
          <w:rPr>
            <w:noProof/>
            <w:webHidden/>
          </w:rPr>
          <w:tab/>
        </w:r>
        <w:r w:rsidR="007B3364">
          <w:rPr>
            <w:noProof/>
            <w:webHidden/>
          </w:rPr>
          <w:fldChar w:fldCharType="begin"/>
        </w:r>
        <w:r w:rsidR="007B3364">
          <w:rPr>
            <w:noProof/>
            <w:webHidden/>
          </w:rPr>
          <w:instrText xml:space="preserve"> PAGEREF _Toc34750434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2DA54000" w14:textId="6AC60664" w:rsidR="007B3364" w:rsidRDefault="008223F5">
      <w:pPr>
        <w:pStyle w:val="TOC1"/>
        <w:tabs>
          <w:tab w:val="left" w:pos="420"/>
          <w:tab w:val="right" w:leader="dot" w:pos="8380"/>
        </w:tabs>
        <w:rPr>
          <w:noProof/>
          <w:kern w:val="2"/>
          <w:sz w:val="21"/>
          <w:szCs w:val="22"/>
        </w:rPr>
      </w:pPr>
      <w:hyperlink w:anchor="_Toc34750435" w:history="1">
        <w:r w:rsidR="007B3364" w:rsidRPr="00140289">
          <w:rPr>
            <w:rStyle w:val="a8"/>
            <w:noProof/>
          </w:rPr>
          <w:t>2</w:t>
        </w:r>
        <w:r w:rsidR="007B3364">
          <w:rPr>
            <w:noProof/>
            <w:kern w:val="2"/>
            <w:sz w:val="21"/>
            <w:szCs w:val="22"/>
          </w:rPr>
          <w:tab/>
        </w:r>
        <w:r w:rsidR="007B3364" w:rsidRPr="00140289">
          <w:rPr>
            <w:rStyle w:val="a8"/>
            <w:noProof/>
          </w:rPr>
          <w:t>产品概述</w:t>
        </w:r>
        <w:r w:rsidR="007B3364">
          <w:rPr>
            <w:noProof/>
            <w:webHidden/>
          </w:rPr>
          <w:tab/>
        </w:r>
        <w:r w:rsidR="007B3364">
          <w:rPr>
            <w:noProof/>
            <w:webHidden/>
          </w:rPr>
          <w:fldChar w:fldCharType="begin"/>
        </w:r>
        <w:r w:rsidR="007B3364">
          <w:rPr>
            <w:noProof/>
            <w:webHidden/>
          </w:rPr>
          <w:instrText xml:space="preserve"> PAGEREF _Toc34750435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379517D1" w14:textId="2FE0BCDF" w:rsidR="007B3364" w:rsidRDefault="008223F5">
      <w:pPr>
        <w:pStyle w:val="TOC2"/>
        <w:tabs>
          <w:tab w:val="left" w:pos="1260"/>
          <w:tab w:val="right" w:leader="dot" w:pos="8380"/>
        </w:tabs>
        <w:ind w:left="400"/>
        <w:rPr>
          <w:noProof/>
          <w:kern w:val="2"/>
          <w:sz w:val="21"/>
          <w:szCs w:val="22"/>
        </w:rPr>
      </w:pPr>
      <w:hyperlink w:anchor="_Toc34750436" w:history="1">
        <w:r w:rsidR="007B3364" w:rsidRPr="00140289">
          <w:rPr>
            <w:rStyle w:val="a8"/>
            <w:b/>
            <w:noProof/>
          </w:rPr>
          <w:t>2.1</w:t>
        </w:r>
        <w:r w:rsidR="007B3364">
          <w:rPr>
            <w:noProof/>
            <w:kern w:val="2"/>
            <w:sz w:val="21"/>
            <w:szCs w:val="22"/>
          </w:rPr>
          <w:tab/>
        </w:r>
        <w:r w:rsidR="007B3364" w:rsidRPr="00140289">
          <w:rPr>
            <w:rStyle w:val="a8"/>
            <w:b/>
            <w:noProof/>
          </w:rPr>
          <w:t>场景故事</w:t>
        </w:r>
        <w:r w:rsidR="007B3364">
          <w:rPr>
            <w:noProof/>
            <w:webHidden/>
          </w:rPr>
          <w:tab/>
        </w:r>
        <w:r w:rsidR="007B3364">
          <w:rPr>
            <w:noProof/>
            <w:webHidden/>
          </w:rPr>
          <w:fldChar w:fldCharType="begin"/>
        </w:r>
        <w:r w:rsidR="007B3364">
          <w:rPr>
            <w:noProof/>
            <w:webHidden/>
          </w:rPr>
          <w:instrText xml:space="preserve"> PAGEREF _Toc34750436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6DBF8244" w14:textId="2A5EE0BA" w:rsidR="007B3364" w:rsidRDefault="008223F5">
      <w:pPr>
        <w:pStyle w:val="TOC2"/>
        <w:tabs>
          <w:tab w:val="left" w:pos="1260"/>
          <w:tab w:val="right" w:leader="dot" w:pos="8380"/>
        </w:tabs>
        <w:ind w:left="400"/>
        <w:rPr>
          <w:noProof/>
          <w:kern w:val="2"/>
          <w:sz w:val="21"/>
          <w:szCs w:val="22"/>
        </w:rPr>
      </w:pPr>
      <w:hyperlink w:anchor="_Toc34750437" w:history="1">
        <w:r w:rsidR="007B3364" w:rsidRPr="00140289">
          <w:rPr>
            <w:rStyle w:val="a8"/>
            <w:noProof/>
          </w:rPr>
          <w:t>2.2</w:t>
        </w:r>
        <w:r w:rsidR="007B3364">
          <w:rPr>
            <w:noProof/>
            <w:kern w:val="2"/>
            <w:sz w:val="21"/>
            <w:szCs w:val="22"/>
          </w:rPr>
          <w:tab/>
        </w:r>
        <w:r w:rsidR="007B3364" w:rsidRPr="00140289">
          <w:rPr>
            <w:rStyle w:val="a8"/>
            <w:b/>
            <w:noProof/>
          </w:rPr>
          <w:t>业务流程图</w:t>
        </w:r>
        <w:r w:rsidR="007B3364">
          <w:rPr>
            <w:noProof/>
            <w:webHidden/>
          </w:rPr>
          <w:tab/>
        </w:r>
        <w:r w:rsidR="007B3364">
          <w:rPr>
            <w:noProof/>
            <w:webHidden/>
          </w:rPr>
          <w:fldChar w:fldCharType="begin"/>
        </w:r>
        <w:r w:rsidR="007B3364">
          <w:rPr>
            <w:noProof/>
            <w:webHidden/>
          </w:rPr>
          <w:instrText xml:space="preserve"> PAGEREF _Toc34750437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66F566A2" w14:textId="42190362" w:rsidR="007B3364" w:rsidRDefault="008223F5">
      <w:pPr>
        <w:pStyle w:val="TOC2"/>
        <w:tabs>
          <w:tab w:val="left" w:pos="1260"/>
          <w:tab w:val="right" w:leader="dot" w:pos="8380"/>
        </w:tabs>
        <w:ind w:left="400"/>
        <w:rPr>
          <w:noProof/>
          <w:kern w:val="2"/>
          <w:sz w:val="21"/>
          <w:szCs w:val="22"/>
        </w:rPr>
      </w:pPr>
      <w:hyperlink w:anchor="_Toc34750438" w:history="1">
        <w:r w:rsidR="007B3364" w:rsidRPr="00140289">
          <w:rPr>
            <w:rStyle w:val="a8"/>
            <w:b/>
            <w:noProof/>
          </w:rPr>
          <w:t>2.3</w:t>
        </w:r>
        <w:r w:rsidR="007B3364">
          <w:rPr>
            <w:noProof/>
            <w:kern w:val="2"/>
            <w:sz w:val="21"/>
            <w:szCs w:val="22"/>
          </w:rPr>
          <w:tab/>
        </w:r>
        <w:r w:rsidR="007B3364" w:rsidRPr="00140289">
          <w:rPr>
            <w:rStyle w:val="a8"/>
            <w:b/>
            <w:noProof/>
          </w:rPr>
          <w:t>产品范围</w:t>
        </w:r>
        <w:r w:rsidR="007B3364">
          <w:rPr>
            <w:noProof/>
            <w:webHidden/>
          </w:rPr>
          <w:tab/>
        </w:r>
        <w:r w:rsidR="007B3364">
          <w:rPr>
            <w:noProof/>
            <w:webHidden/>
          </w:rPr>
          <w:fldChar w:fldCharType="begin"/>
        </w:r>
        <w:r w:rsidR="007B3364">
          <w:rPr>
            <w:noProof/>
            <w:webHidden/>
          </w:rPr>
          <w:instrText xml:space="preserve"> PAGEREF _Toc34750438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6F6F3F79" w14:textId="3E12A5C8" w:rsidR="007B3364" w:rsidRDefault="008223F5">
      <w:pPr>
        <w:pStyle w:val="TOC1"/>
        <w:tabs>
          <w:tab w:val="left" w:pos="420"/>
          <w:tab w:val="right" w:leader="dot" w:pos="8380"/>
        </w:tabs>
        <w:rPr>
          <w:noProof/>
          <w:kern w:val="2"/>
          <w:sz w:val="21"/>
          <w:szCs w:val="22"/>
        </w:rPr>
      </w:pPr>
      <w:hyperlink w:anchor="_Toc34750439" w:history="1">
        <w:r w:rsidR="007B3364" w:rsidRPr="00140289">
          <w:rPr>
            <w:rStyle w:val="a8"/>
            <w:noProof/>
          </w:rPr>
          <w:t>3</w:t>
        </w:r>
        <w:r w:rsidR="007B3364">
          <w:rPr>
            <w:noProof/>
            <w:kern w:val="2"/>
            <w:sz w:val="21"/>
            <w:szCs w:val="22"/>
          </w:rPr>
          <w:tab/>
        </w:r>
        <w:r w:rsidR="007B3364" w:rsidRPr="00140289">
          <w:rPr>
            <w:rStyle w:val="a8"/>
            <w:noProof/>
          </w:rPr>
          <w:t>功能描述</w:t>
        </w:r>
        <w:r w:rsidR="007B3364">
          <w:rPr>
            <w:noProof/>
            <w:webHidden/>
          </w:rPr>
          <w:tab/>
        </w:r>
        <w:r w:rsidR="007B3364">
          <w:rPr>
            <w:noProof/>
            <w:webHidden/>
          </w:rPr>
          <w:fldChar w:fldCharType="begin"/>
        </w:r>
        <w:r w:rsidR="007B3364">
          <w:rPr>
            <w:noProof/>
            <w:webHidden/>
          </w:rPr>
          <w:instrText xml:space="preserve"> PAGEREF _Toc34750439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19E2F102" w14:textId="4844F6E4" w:rsidR="007B3364" w:rsidRDefault="008223F5">
      <w:pPr>
        <w:pStyle w:val="TOC2"/>
        <w:tabs>
          <w:tab w:val="left" w:pos="1260"/>
          <w:tab w:val="right" w:leader="dot" w:pos="8380"/>
        </w:tabs>
        <w:ind w:left="400"/>
        <w:rPr>
          <w:noProof/>
          <w:kern w:val="2"/>
          <w:sz w:val="21"/>
          <w:szCs w:val="22"/>
        </w:rPr>
      </w:pPr>
      <w:hyperlink w:anchor="_Toc34750440" w:history="1">
        <w:r w:rsidR="007B3364" w:rsidRPr="00140289">
          <w:rPr>
            <w:rStyle w:val="a8"/>
            <w:b/>
            <w:noProof/>
          </w:rPr>
          <w:t>3.1</w:t>
        </w:r>
        <w:r w:rsidR="007B3364">
          <w:rPr>
            <w:noProof/>
            <w:kern w:val="2"/>
            <w:sz w:val="21"/>
            <w:szCs w:val="22"/>
          </w:rPr>
          <w:tab/>
        </w:r>
        <w:r w:rsidR="007B3364" w:rsidRPr="00140289">
          <w:rPr>
            <w:rStyle w:val="a8"/>
            <w:b/>
            <w:noProof/>
          </w:rPr>
          <w:t>优先派单权</w:t>
        </w:r>
        <w:r w:rsidR="007B3364" w:rsidRPr="00140289">
          <w:rPr>
            <w:rStyle w:val="a8"/>
            <w:b/>
            <w:noProof/>
          </w:rPr>
          <w:t>-</w:t>
        </w:r>
        <w:r w:rsidR="007B3364" w:rsidRPr="00140289">
          <w:rPr>
            <w:rStyle w:val="a8"/>
            <w:b/>
            <w:noProof/>
          </w:rPr>
          <w:t>会员中心</w:t>
        </w:r>
        <w:r w:rsidR="007B3364">
          <w:rPr>
            <w:noProof/>
            <w:webHidden/>
          </w:rPr>
          <w:tab/>
        </w:r>
        <w:r w:rsidR="007B3364">
          <w:rPr>
            <w:noProof/>
            <w:webHidden/>
          </w:rPr>
          <w:fldChar w:fldCharType="begin"/>
        </w:r>
        <w:r w:rsidR="007B3364">
          <w:rPr>
            <w:noProof/>
            <w:webHidden/>
          </w:rPr>
          <w:instrText xml:space="preserve"> PAGEREF _Toc34750440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32448A82" w14:textId="682864E5" w:rsidR="007B3364" w:rsidRDefault="008223F5">
      <w:pPr>
        <w:pStyle w:val="TOC3"/>
        <w:tabs>
          <w:tab w:val="left" w:pos="1680"/>
          <w:tab w:val="right" w:leader="dot" w:pos="8380"/>
        </w:tabs>
        <w:ind w:left="800"/>
        <w:rPr>
          <w:noProof/>
          <w:kern w:val="2"/>
          <w:sz w:val="21"/>
          <w:szCs w:val="22"/>
        </w:rPr>
      </w:pPr>
      <w:hyperlink w:anchor="_Toc34750441" w:history="1">
        <w:r w:rsidR="007B3364" w:rsidRPr="00140289">
          <w:rPr>
            <w:rStyle w:val="a8"/>
            <w:b/>
            <w:bCs/>
            <w:noProof/>
          </w:rPr>
          <w:t>3.1.1</w:t>
        </w:r>
        <w:r w:rsidR="007B3364">
          <w:rPr>
            <w:noProof/>
            <w:kern w:val="2"/>
            <w:sz w:val="21"/>
            <w:szCs w:val="22"/>
          </w:rPr>
          <w:tab/>
        </w:r>
        <w:r w:rsidR="007B3364" w:rsidRPr="00140289">
          <w:rPr>
            <w:rStyle w:val="a8"/>
            <w:b/>
            <w:bCs/>
            <w:noProof/>
          </w:rPr>
          <w:t>功能描述</w:t>
        </w:r>
        <w:r w:rsidR="007B3364">
          <w:rPr>
            <w:noProof/>
            <w:webHidden/>
          </w:rPr>
          <w:tab/>
        </w:r>
        <w:r w:rsidR="007B3364">
          <w:rPr>
            <w:noProof/>
            <w:webHidden/>
          </w:rPr>
          <w:fldChar w:fldCharType="begin"/>
        </w:r>
        <w:r w:rsidR="007B3364">
          <w:rPr>
            <w:noProof/>
            <w:webHidden/>
          </w:rPr>
          <w:instrText xml:space="preserve"> PAGEREF _Toc34750441 \h </w:instrText>
        </w:r>
        <w:r w:rsidR="007B3364">
          <w:rPr>
            <w:noProof/>
            <w:webHidden/>
          </w:rPr>
        </w:r>
        <w:r w:rsidR="007B3364">
          <w:rPr>
            <w:noProof/>
            <w:webHidden/>
          </w:rPr>
          <w:fldChar w:fldCharType="separate"/>
        </w:r>
        <w:r w:rsidR="007B3364">
          <w:rPr>
            <w:noProof/>
            <w:webHidden/>
          </w:rPr>
          <w:t>4</w:t>
        </w:r>
        <w:r w:rsidR="007B3364">
          <w:rPr>
            <w:noProof/>
            <w:webHidden/>
          </w:rPr>
          <w:fldChar w:fldCharType="end"/>
        </w:r>
      </w:hyperlink>
    </w:p>
    <w:p w14:paraId="0A825A39" w14:textId="135D0195" w:rsidR="007B3364" w:rsidRDefault="008223F5">
      <w:pPr>
        <w:pStyle w:val="TOC3"/>
        <w:tabs>
          <w:tab w:val="left" w:pos="1680"/>
          <w:tab w:val="right" w:leader="dot" w:pos="8380"/>
        </w:tabs>
        <w:ind w:left="800"/>
        <w:rPr>
          <w:noProof/>
          <w:kern w:val="2"/>
          <w:sz w:val="21"/>
          <w:szCs w:val="22"/>
        </w:rPr>
      </w:pPr>
      <w:hyperlink w:anchor="_Toc34750442" w:history="1">
        <w:r w:rsidR="007B3364" w:rsidRPr="00140289">
          <w:rPr>
            <w:rStyle w:val="a8"/>
            <w:b/>
            <w:bCs/>
            <w:noProof/>
          </w:rPr>
          <w:t>3.1.2</w:t>
        </w:r>
        <w:r w:rsidR="007B3364">
          <w:rPr>
            <w:noProof/>
            <w:kern w:val="2"/>
            <w:sz w:val="21"/>
            <w:szCs w:val="22"/>
          </w:rPr>
          <w:tab/>
        </w:r>
        <w:r w:rsidR="007B3364" w:rsidRPr="00140289">
          <w:rPr>
            <w:rStyle w:val="a8"/>
            <w:b/>
            <w:bCs/>
            <w:noProof/>
          </w:rPr>
          <w:t>规则描述</w:t>
        </w:r>
        <w:r w:rsidR="007B3364">
          <w:rPr>
            <w:noProof/>
            <w:webHidden/>
          </w:rPr>
          <w:tab/>
        </w:r>
        <w:r w:rsidR="007B3364">
          <w:rPr>
            <w:noProof/>
            <w:webHidden/>
          </w:rPr>
          <w:fldChar w:fldCharType="begin"/>
        </w:r>
        <w:r w:rsidR="007B3364">
          <w:rPr>
            <w:noProof/>
            <w:webHidden/>
          </w:rPr>
          <w:instrText xml:space="preserve"> PAGEREF _Toc34750442 \h </w:instrText>
        </w:r>
        <w:r w:rsidR="007B3364">
          <w:rPr>
            <w:noProof/>
            <w:webHidden/>
          </w:rPr>
        </w:r>
        <w:r w:rsidR="007B3364">
          <w:rPr>
            <w:noProof/>
            <w:webHidden/>
          </w:rPr>
          <w:fldChar w:fldCharType="separate"/>
        </w:r>
        <w:r w:rsidR="007B3364">
          <w:rPr>
            <w:noProof/>
            <w:webHidden/>
          </w:rPr>
          <w:t>5</w:t>
        </w:r>
        <w:r w:rsidR="007B3364">
          <w:rPr>
            <w:noProof/>
            <w:webHidden/>
          </w:rPr>
          <w:fldChar w:fldCharType="end"/>
        </w:r>
      </w:hyperlink>
    </w:p>
    <w:p w14:paraId="45CBEAA3" w14:textId="575820F0" w:rsidR="007B3364" w:rsidRDefault="008223F5">
      <w:pPr>
        <w:pStyle w:val="TOC2"/>
        <w:tabs>
          <w:tab w:val="left" w:pos="1260"/>
          <w:tab w:val="right" w:leader="dot" w:pos="8380"/>
        </w:tabs>
        <w:ind w:left="400"/>
        <w:rPr>
          <w:noProof/>
          <w:kern w:val="2"/>
          <w:sz w:val="21"/>
          <w:szCs w:val="22"/>
        </w:rPr>
      </w:pPr>
      <w:hyperlink w:anchor="_Toc34750443" w:history="1">
        <w:r w:rsidR="007B3364" w:rsidRPr="00140289">
          <w:rPr>
            <w:rStyle w:val="a8"/>
            <w:b/>
            <w:noProof/>
          </w:rPr>
          <w:t>3.2</w:t>
        </w:r>
        <w:r w:rsidR="007B3364">
          <w:rPr>
            <w:noProof/>
            <w:kern w:val="2"/>
            <w:sz w:val="21"/>
            <w:szCs w:val="22"/>
          </w:rPr>
          <w:tab/>
        </w:r>
        <w:r w:rsidR="007B3364" w:rsidRPr="00140289">
          <w:rPr>
            <w:rStyle w:val="a8"/>
            <w:b/>
            <w:noProof/>
          </w:rPr>
          <w:t>优先派单权</w:t>
        </w:r>
        <w:r w:rsidR="007B3364" w:rsidRPr="00140289">
          <w:rPr>
            <w:rStyle w:val="a8"/>
            <w:b/>
            <w:noProof/>
          </w:rPr>
          <w:t>-</w:t>
        </w:r>
        <w:r w:rsidR="007B3364" w:rsidRPr="00140289">
          <w:rPr>
            <w:rStyle w:val="a8"/>
            <w:b/>
            <w:noProof/>
          </w:rPr>
          <w:t>客户体验中心</w:t>
        </w:r>
        <w:r w:rsidR="007B3364">
          <w:rPr>
            <w:noProof/>
            <w:webHidden/>
          </w:rPr>
          <w:tab/>
        </w:r>
        <w:r w:rsidR="007B3364">
          <w:rPr>
            <w:noProof/>
            <w:webHidden/>
          </w:rPr>
          <w:fldChar w:fldCharType="begin"/>
        </w:r>
        <w:r w:rsidR="007B3364">
          <w:rPr>
            <w:noProof/>
            <w:webHidden/>
          </w:rPr>
          <w:instrText xml:space="preserve"> PAGEREF _Toc34750443 \h </w:instrText>
        </w:r>
        <w:r w:rsidR="007B3364">
          <w:rPr>
            <w:noProof/>
            <w:webHidden/>
          </w:rPr>
        </w:r>
        <w:r w:rsidR="007B3364">
          <w:rPr>
            <w:noProof/>
            <w:webHidden/>
          </w:rPr>
          <w:fldChar w:fldCharType="separate"/>
        </w:r>
        <w:r w:rsidR="007B3364">
          <w:rPr>
            <w:noProof/>
            <w:webHidden/>
          </w:rPr>
          <w:t>5</w:t>
        </w:r>
        <w:r w:rsidR="007B3364">
          <w:rPr>
            <w:noProof/>
            <w:webHidden/>
          </w:rPr>
          <w:fldChar w:fldCharType="end"/>
        </w:r>
      </w:hyperlink>
    </w:p>
    <w:p w14:paraId="3AF55651" w14:textId="413B9739" w:rsidR="007B3364" w:rsidRDefault="008223F5">
      <w:pPr>
        <w:pStyle w:val="TOC3"/>
        <w:tabs>
          <w:tab w:val="left" w:pos="1680"/>
          <w:tab w:val="right" w:leader="dot" w:pos="8380"/>
        </w:tabs>
        <w:ind w:left="800"/>
        <w:rPr>
          <w:noProof/>
          <w:kern w:val="2"/>
          <w:sz w:val="21"/>
          <w:szCs w:val="22"/>
        </w:rPr>
      </w:pPr>
      <w:hyperlink w:anchor="_Toc34750444" w:history="1">
        <w:r w:rsidR="007B3364" w:rsidRPr="00140289">
          <w:rPr>
            <w:rStyle w:val="a8"/>
            <w:b/>
            <w:bCs/>
            <w:noProof/>
          </w:rPr>
          <w:t>3.2.1</w:t>
        </w:r>
        <w:r w:rsidR="007B3364">
          <w:rPr>
            <w:noProof/>
            <w:kern w:val="2"/>
            <w:sz w:val="21"/>
            <w:szCs w:val="22"/>
          </w:rPr>
          <w:tab/>
        </w:r>
        <w:r w:rsidR="007B3364" w:rsidRPr="00140289">
          <w:rPr>
            <w:rStyle w:val="a8"/>
            <w:b/>
            <w:bCs/>
            <w:noProof/>
          </w:rPr>
          <w:t>功能描述</w:t>
        </w:r>
        <w:r w:rsidR="007B3364">
          <w:rPr>
            <w:noProof/>
            <w:webHidden/>
          </w:rPr>
          <w:tab/>
        </w:r>
        <w:r w:rsidR="007B3364">
          <w:rPr>
            <w:noProof/>
            <w:webHidden/>
          </w:rPr>
          <w:fldChar w:fldCharType="begin"/>
        </w:r>
        <w:r w:rsidR="007B3364">
          <w:rPr>
            <w:noProof/>
            <w:webHidden/>
          </w:rPr>
          <w:instrText xml:space="preserve"> PAGEREF _Toc34750444 \h </w:instrText>
        </w:r>
        <w:r w:rsidR="007B3364">
          <w:rPr>
            <w:noProof/>
            <w:webHidden/>
          </w:rPr>
        </w:r>
        <w:r w:rsidR="007B3364">
          <w:rPr>
            <w:noProof/>
            <w:webHidden/>
          </w:rPr>
          <w:fldChar w:fldCharType="separate"/>
        </w:r>
        <w:r w:rsidR="007B3364">
          <w:rPr>
            <w:noProof/>
            <w:webHidden/>
          </w:rPr>
          <w:t>5</w:t>
        </w:r>
        <w:r w:rsidR="007B3364">
          <w:rPr>
            <w:noProof/>
            <w:webHidden/>
          </w:rPr>
          <w:fldChar w:fldCharType="end"/>
        </w:r>
      </w:hyperlink>
    </w:p>
    <w:p w14:paraId="70FD38DD" w14:textId="282036B9" w:rsidR="007B3364" w:rsidRDefault="008223F5">
      <w:pPr>
        <w:pStyle w:val="TOC3"/>
        <w:tabs>
          <w:tab w:val="left" w:pos="1680"/>
          <w:tab w:val="right" w:leader="dot" w:pos="8380"/>
        </w:tabs>
        <w:ind w:left="800"/>
        <w:rPr>
          <w:noProof/>
          <w:kern w:val="2"/>
          <w:sz w:val="21"/>
          <w:szCs w:val="22"/>
        </w:rPr>
      </w:pPr>
      <w:hyperlink w:anchor="_Toc34750445" w:history="1">
        <w:r w:rsidR="007B3364" w:rsidRPr="00140289">
          <w:rPr>
            <w:rStyle w:val="a8"/>
            <w:b/>
            <w:bCs/>
            <w:noProof/>
          </w:rPr>
          <w:t>3.2.2</w:t>
        </w:r>
        <w:r w:rsidR="007B3364">
          <w:rPr>
            <w:noProof/>
            <w:kern w:val="2"/>
            <w:sz w:val="21"/>
            <w:szCs w:val="22"/>
          </w:rPr>
          <w:tab/>
        </w:r>
        <w:r w:rsidR="007B3364" w:rsidRPr="00140289">
          <w:rPr>
            <w:rStyle w:val="a8"/>
            <w:b/>
            <w:bCs/>
            <w:noProof/>
          </w:rPr>
          <w:t>规则描述</w:t>
        </w:r>
        <w:r w:rsidR="007B3364">
          <w:rPr>
            <w:noProof/>
            <w:webHidden/>
          </w:rPr>
          <w:tab/>
        </w:r>
        <w:r w:rsidR="007B3364">
          <w:rPr>
            <w:noProof/>
            <w:webHidden/>
          </w:rPr>
          <w:fldChar w:fldCharType="begin"/>
        </w:r>
        <w:r w:rsidR="007B3364">
          <w:rPr>
            <w:noProof/>
            <w:webHidden/>
          </w:rPr>
          <w:instrText xml:space="preserve"> PAGEREF _Toc34750445 \h </w:instrText>
        </w:r>
        <w:r w:rsidR="007B3364">
          <w:rPr>
            <w:noProof/>
            <w:webHidden/>
          </w:rPr>
        </w:r>
        <w:r w:rsidR="007B3364">
          <w:rPr>
            <w:noProof/>
            <w:webHidden/>
          </w:rPr>
          <w:fldChar w:fldCharType="separate"/>
        </w:r>
        <w:r w:rsidR="007B3364">
          <w:rPr>
            <w:noProof/>
            <w:webHidden/>
          </w:rPr>
          <w:t>6</w:t>
        </w:r>
        <w:r w:rsidR="007B3364">
          <w:rPr>
            <w:noProof/>
            <w:webHidden/>
          </w:rPr>
          <w:fldChar w:fldCharType="end"/>
        </w:r>
      </w:hyperlink>
    </w:p>
    <w:p w14:paraId="4BC7A475" w14:textId="3D7B7584" w:rsidR="00E66ED4" w:rsidRDefault="007E39FE">
      <w:pPr>
        <w:rPr>
          <w:rFonts w:ascii="宋体" w:hAnsi="宋体" w:cs="MS Shell Dlg 2"/>
          <w:color w:val="000000"/>
          <w:sz w:val="18"/>
          <w:szCs w:val="18"/>
        </w:rPr>
        <w:sectPr w:rsidR="00E66ED4">
          <w:headerReference w:type="default" r:id="rId8"/>
          <w:footerReference w:type="default" r:id="rId9"/>
          <w:headerReference w:type="first" r:id="rId10"/>
          <w:pgSz w:w="11906" w:h="16838" w:code="9"/>
          <w:pgMar w:top="1134" w:right="1758" w:bottom="1134" w:left="1758" w:header="851" w:footer="851" w:gutter="0"/>
          <w:cols w:space="425"/>
          <w:titlePg/>
          <w:docGrid w:type="lines" w:linePitch="312"/>
        </w:sectPr>
      </w:pPr>
      <w:r>
        <w:rPr>
          <w:rFonts w:ascii="宋体" w:hAnsi="宋体" w:cs="MS Shell Dlg 2"/>
          <w:color w:val="000000"/>
          <w:sz w:val="18"/>
          <w:szCs w:val="18"/>
        </w:rPr>
        <w:fldChar w:fldCharType="end"/>
      </w:r>
    </w:p>
    <w:p w14:paraId="44FCF78B" w14:textId="77777777" w:rsidR="00E66ED4" w:rsidRDefault="00FF0048" w:rsidP="008478D3">
      <w:pPr>
        <w:pStyle w:val="10"/>
      </w:pPr>
      <w:bookmarkStart w:id="1" w:name="_Toc351456270"/>
      <w:bookmarkStart w:id="2" w:name="_Toc356565106"/>
      <w:bookmarkStart w:id="3" w:name="_Toc34750430"/>
      <w:r>
        <w:rPr>
          <w:rFonts w:hint="eastAsia"/>
        </w:rPr>
        <w:lastRenderedPageBreak/>
        <w:t>关于本文档</w:t>
      </w:r>
      <w:bookmarkEnd w:id="1"/>
      <w:bookmarkEnd w:id="2"/>
      <w:bookmarkEnd w:id="3"/>
    </w:p>
    <w:p w14:paraId="37B15D92" w14:textId="77777777" w:rsidR="00E66ED4" w:rsidRPr="008478D3" w:rsidRDefault="00FF0048" w:rsidP="008478D3">
      <w:pPr>
        <w:pStyle w:val="2"/>
        <w:rPr>
          <w:b/>
          <w:color w:val="auto"/>
        </w:rPr>
      </w:pPr>
      <w:bookmarkStart w:id="4" w:name="_Toc181442278"/>
      <w:bookmarkStart w:id="5" w:name="_Toc119727641"/>
      <w:bookmarkStart w:id="6" w:name="_Toc351456271"/>
      <w:bookmarkStart w:id="7" w:name="_Toc356565107"/>
      <w:bookmarkStart w:id="8" w:name="_Toc34750431"/>
      <w:r w:rsidRPr="008478D3">
        <w:rPr>
          <w:rFonts w:hint="eastAsia"/>
          <w:b/>
          <w:color w:val="auto"/>
        </w:rPr>
        <w:t>内容</w:t>
      </w:r>
      <w:bookmarkEnd w:id="4"/>
      <w:bookmarkEnd w:id="5"/>
      <w:r w:rsidRPr="008478D3">
        <w:rPr>
          <w:rFonts w:hint="eastAsia"/>
          <w:b/>
          <w:color w:val="auto"/>
        </w:rPr>
        <w:t>说明</w:t>
      </w:r>
      <w:bookmarkEnd w:id="6"/>
      <w:bookmarkEnd w:id="7"/>
      <w:bookmarkEnd w:id="8"/>
    </w:p>
    <w:p w14:paraId="2A5F8E38" w14:textId="77777777" w:rsidR="00E66ED4" w:rsidRPr="00806F4F" w:rsidRDefault="00FF0048" w:rsidP="00DD1FF1">
      <w:pPr>
        <w:pStyle w:val="aff6"/>
        <w:spacing w:before="120" w:line="480" w:lineRule="auto"/>
        <w:ind w:leftChars="0" w:left="0" w:firstLineChars="0" w:firstLine="359"/>
        <w:rPr>
          <w:rFonts w:asciiTheme="minorEastAsia" w:hAnsiTheme="minorEastAsia"/>
          <w:sz w:val="24"/>
          <w:szCs w:val="24"/>
        </w:rPr>
      </w:pPr>
      <w:r w:rsidRPr="00806F4F">
        <w:rPr>
          <w:rFonts w:asciiTheme="minorEastAsia" w:hAnsiTheme="minorEastAsia" w:hint="eastAsia"/>
          <w:sz w:val="24"/>
          <w:szCs w:val="24"/>
        </w:rPr>
        <w:t>本文档用于描述产品需求</w:t>
      </w:r>
      <w:r w:rsidR="00935147" w:rsidRPr="00806F4F">
        <w:rPr>
          <w:rFonts w:asciiTheme="minorEastAsia" w:hAnsiTheme="minorEastAsia" w:hint="eastAsia"/>
          <w:sz w:val="24"/>
          <w:szCs w:val="24"/>
        </w:rPr>
        <w:t>阶段的概要设计</w:t>
      </w:r>
      <w:r w:rsidRPr="00806F4F">
        <w:rPr>
          <w:rFonts w:asciiTheme="minorEastAsia" w:hAnsiTheme="minorEastAsia" w:hint="eastAsia"/>
          <w:sz w:val="24"/>
          <w:szCs w:val="24"/>
        </w:rPr>
        <w:t>。包括各个需求的</w:t>
      </w:r>
      <w:r w:rsidR="001047F2" w:rsidRPr="00806F4F">
        <w:rPr>
          <w:rFonts w:asciiTheme="minorEastAsia" w:hAnsiTheme="minorEastAsia" w:hint="eastAsia"/>
          <w:sz w:val="24"/>
          <w:szCs w:val="24"/>
        </w:rPr>
        <w:t>场景故事，</w:t>
      </w:r>
      <w:r w:rsidRPr="00806F4F">
        <w:rPr>
          <w:rFonts w:asciiTheme="minorEastAsia" w:hAnsiTheme="minorEastAsia" w:hint="eastAsia"/>
          <w:sz w:val="24"/>
          <w:szCs w:val="24"/>
        </w:rPr>
        <w:t>功能描述，</w:t>
      </w:r>
      <w:r w:rsidR="00935147" w:rsidRPr="00806F4F">
        <w:rPr>
          <w:rFonts w:asciiTheme="minorEastAsia" w:hAnsiTheme="minorEastAsia" w:hint="eastAsia"/>
          <w:sz w:val="24"/>
          <w:szCs w:val="24"/>
        </w:rPr>
        <w:t>业务流程</w:t>
      </w:r>
      <w:r w:rsidRPr="00806F4F">
        <w:rPr>
          <w:rFonts w:asciiTheme="minorEastAsia" w:hAnsiTheme="minorEastAsia" w:hint="eastAsia"/>
          <w:sz w:val="24"/>
          <w:szCs w:val="24"/>
        </w:rPr>
        <w:t>，与其它</w:t>
      </w:r>
      <w:r w:rsidR="001047F2" w:rsidRPr="00806F4F">
        <w:rPr>
          <w:rFonts w:asciiTheme="minorEastAsia" w:hAnsiTheme="minorEastAsia" w:hint="eastAsia"/>
          <w:sz w:val="24"/>
          <w:szCs w:val="24"/>
        </w:rPr>
        <w:t>产品</w:t>
      </w:r>
      <w:r w:rsidRPr="00806F4F">
        <w:rPr>
          <w:rFonts w:asciiTheme="minorEastAsia" w:hAnsiTheme="minorEastAsia" w:hint="eastAsia"/>
          <w:sz w:val="24"/>
          <w:szCs w:val="24"/>
        </w:rPr>
        <w:t>功能的关系，与其它系统的接口等各个方面的定义。</w:t>
      </w:r>
    </w:p>
    <w:p w14:paraId="2EDFCE91" w14:textId="77777777" w:rsidR="00E66ED4" w:rsidRPr="008478D3" w:rsidRDefault="00FF0048" w:rsidP="008478D3">
      <w:pPr>
        <w:pStyle w:val="2"/>
        <w:rPr>
          <w:b/>
          <w:color w:val="auto"/>
        </w:rPr>
      </w:pPr>
      <w:bookmarkStart w:id="9" w:name="_Toc181442279"/>
      <w:bookmarkStart w:id="10" w:name="_Toc119727642"/>
      <w:bookmarkStart w:id="11" w:name="_Toc351456272"/>
      <w:bookmarkStart w:id="12" w:name="_Toc356565108"/>
      <w:bookmarkStart w:id="13" w:name="_Toc34750432"/>
      <w:r w:rsidRPr="008478D3">
        <w:rPr>
          <w:rFonts w:hint="eastAsia"/>
          <w:b/>
          <w:color w:val="auto"/>
        </w:rPr>
        <w:t>适用</w:t>
      </w:r>
      <w:bookmarkEnd w:id="9"/>
      <w:bookmarkEnd w:id="10"/>
      <w:bookmarkEnd w:id="11"/>
      <w:r w:rsidRPr="008478D3">
        <w:rPr>
          <w:rFonts w:hint="eastAsia"/>
          <w:b/>
          <w:color w:val="auto"/>
        </w:rPr>
        <w:t>范围</w:t>
      </w:r>
      <w:bookmarkEnd w:id="12"/>
      <w:bookmarkEnd w:id="13"/>
    </w:p>
    <w:p w14:paraId="5B044A72" w14:textId="77777777" w:rsidR="00E66ED4" w:rsidRPr="00806F4F" w:rsidRDefault="00FF0048" w:rsidP="0043624B">
      <w:pPr>
        <w:pStyle w:val="aff6"/>
        <w:numPr>
          <w:ilvl w:val="0"/>
          <w:numId w:val="4"/>
        </w:numPr>
        <w:spacing w:before="120" w:line="480" w:lineRule="auto"/>
        <w:ind w:leftChars="32" w:left="421" w:firstLineChars="0" w:hanging="357"/>
        <w:rPr>
          <w:rFonts w:asciiTheme="minorEastAsia" w:hAnsiTheme="minorEastAsia"/>
          <w:sz w:val="24"/>
          <w:szCs w:val="24"/>
        </w:rPr>
      </w:pPr>
      <w:r w:rsidRPr="00806F4F">
        <w:rPr>
          <w:rFonts w:asciiTheme="minorEastAsia" w:hAnsiTheme="minorEastAsia" w:hint="eastAsia"/>
          <w:sz w:val="24"/>
          <w:szCs w:val="24"/>
        </w:rPr>
        <w:t>本文档</w:t>
      </w:r>
      <w:r w:rsidR="003963E3" w:rsidRPr="00806F4F">
        <w:rPr>
          <w:rFonts w:asciiTheme="minorEastAsia" w:hAnsiTheme="minorEastAsia" w:hint="eastAsia"/>
          <w:sz w:val="24"/>
          <w:szCs w:val="24"/>
        </w:rPr>
        <w:t>遵从</w:t>
      </w:r>
      <w:r w:rsidR="00DA0AEC" w:rsidRPr="00806F4F">
        <w:rPr>
          <w:rFonts w:asciiTheme="minorEastAsia" w:hAnsiTheme="minorEastAsia"/>
          <w:sz w:val="24"/>
          <w:szCs w:val="24"/>
        </w:rPr>
        <w:t>T3</w:t>
      </w:r>
      <w:r w:rsidR="00DA0AEC" w:rsidRPr="00806F4F">
        <w:rPr>
          <w:rFonts w:asciiTheme="minorEastAsia" w:hAnsiTheme="minorEastAsia" w:hint="eastAsia"/>
          <w:sz w:val="24"/>
          <w:szCs w:val="24"/>
        </w:rPr>
        <w:t>出行</w:t>
      </w:r>
      <w:r w:rsidR="00AF09D7" w:rsidRPr="00806F4F">
        <w:rPr>
          <w:rFonts w:asciiTheme="minorEastAsia" w:hAnsiTheme="minorEastAsia" w:hint="eastAsia"/>
          <w:sz w:val="24"/>
          <w:szCs w:val="24"/>
        </w:rPr>
        <w:t>产品设计管理办法</w:t>
      </w:r>
      <w:r w:rsidRPr="00806F4F">
        <w:rPr>
          <w:rFonts w:asciiTheme="minorEastAsia" w:hAnsiTheme="minorEastAsia" w:hint="eastAsia"/>
          <w:sz w:val="24"/>
          <w:szCs w:val="24"/>
        </w:rPr>
        <w:t>，由产品</w:t>
      </w:r>
      <w:r w:rsidR="00935147" w:rsidRPr="00806F4F">
        <w:rPr>
          <w:rFonts w:asciiTheme="minorEastAsia" w:hAnsiTheme="minorEastAsia" w:hint="eastAsia"/>
          <w:sz w:val="24"/>
          <w:szCs w:val="24"/>
        </w:rPr>
        <w:t>规划经理牵头</w:t>
      </w:r>
      <w:r w:rsidRPr="00806F4F">
        <w:rPr>
          <w:rFonts w:asciiTheme="minorEastAsia" w:hAnsiTheme="minorEastAsia" w:hint="eastAsia"/>
          <w:sz w:val="24"/>
          <w:szCs w:val="24"/>
        </w:rPr>
        <w:t>。</w:t>
      </w:r>
    </w:p>
    <w:p w14:paraId="4EA8D2FA" w14:textId="77777777" w:rsidR="00E66ED4" w:rsidRPr="00806F4F" w:rsidRDefault="00FF0048" w:rsidP="0043624B">
      <w:pPr>
        <w:pStyle w:val="aff6"/>
        <w:numPr>
          <w:ilvl w:val="0"/>
          <w:numId w:val="4"/>
        </w:numPr>
        <w:spacing w:before="120" w:line="480" w:lineRule="auto"/>
        <w:ind w:leftChars="32" w:left="421" w:firstLineChars="0" w:hanging="357"/>
        <w:rPr>
          <w:rFonts w:asciiTheme="minorEastAsia" w:hAnsiTheme="minorEastAsia"/>
          <w:sz w:val="24"/>
          <w:szCs w:val="24"/>
        </w:rPr>
      </w:pPr>
      <w:r w:rsidRPr="00806F4F">
        <w:rPr>
          <w:rFonts w:asciiTheme="minorEastAsia" w:hAnsiTheme="minorEastAsia" w:hint="eastAsia"/>
          <w:sz w:val="24"/>
          <w:szCs w:val="24"/>
        </w:rPr>
        <w:t>本文档在产品</w:t>
      </w:r>
      <w:r w:rsidR="00935147" w:rsidRPr="00806F4F">
        <w:rPr>
          <w:rFonts w:asciiTheme="minorEastAsia" w:hAnsiTheme="minorEastAsia" w:hint="eastAsia"/>
          <w:sz w:val="24"/>
          <w:szCs w:val="24"/>
        </w:rPr>
        <w:t>规划</w:t>
      </w:r>
      <w:r w:rsidRPr="00806F4F">
        <w:rPr>
          <w:rFonts w:asciiTheme="minorEastAsia" w:hAnsiTheme="minorEastAsia" w:hint="eastAsia"/>
          <w:sz w:val="24"/>
          <w:szCs w:val="24"/>
        </w:rPr>
        <w:t>团队编写完成后，由产品</w:t>
      </w:r>
      <w:r w:rsidR="00935147" w:rsidRPr="00806F4F">
        <w:rPr>
          <w:rFonts w:asciiTheme="minorEastAsia" w:hAnsiTheme="minorEastAsia" w:hint="eastAsia"/>
          <w:sz w:val="24"/>
          <w:szCs w:val="24"/>
        </w:rPr>
        <w:t>规划经理</w:t>
      </w:r>
      <w:r w:rsidRPr="00806F4F">
        <w:rPr>
          <w:rFonts w:asciiTheme="minorEastAsia" w:hAnsiTheme="minorEastAsia" w:hint="eastAsia"/>
          <w:sz w:val="24"/>
          <w:szCs w:val="24"/>
        </w:rPr>
        <w:t>组织评审。评审团队包括：业务代表（运营方</w:t>
      </w:r>
      <w:r w:rsidR="00AF09D7" w:rsidRPr="00806F4F">
        <w:rPr>
          <w:rFonts w:asciiTheme="minorEastAsia" w:hAnsiTheme="minorEastAsia" w:hint="eastAsia"/>
          <w:sz w:val="24"/>
          <w:szCs w:val="24"/>
        </w:rPr>
        <w:t>，需求方</w:t>
      </w:r>
      <w:r w:rsidRPr="00806F4F">
        <w:rPr>
          <w:rFonts w:asciiTheme="minorEastAsia" w:hAnsiTheme="minorEastAsia" w:hint="eastAsia"/>
          <w:sz w:val="24"/>
          <w:szCs w:val="24"/>
        </w:rPr>
        <w:t>）、产品经理上级领导、用户体验设计团</w:t>
      </w:r>
      <w:r w:rsidR="00AF09D7" w:rsidRPr="00806F4F">
        <w:rPr>
          <w:rFonts w:asciiTheme="minorEastAsia" w:hAnsiTheme="minorEastAsia" w:hint="eastAsia"/>
          <w:sz w:val="24"/>
          <w:szCs w:val="24"/>
        </w:rPr>
        <w:t>队、</w:t>
      </w:r>
      <w:r w:rsidR="001047F2" w:rsidRPr="00806F4F">
        <w:rPr>
          <w:rFonts w:asciiTheme="minorEastAsia" w:hAnsiTheme="minorEastAsia" w:hint="eastAsia"/>
          <w:sz w:val="24"/>
          <w:szCs w:val="24"/>
        </w:rPr>
        <w:t>技术</w:t>
      </w:r>
      <w:r w:rsidR="00AF09D7" w:rsidRPr="00806F4F">
        <w:rPr>
          <w:rFonts w:asciiTheme="minorEastAsia" w:hAnsiTheme="minorEastAsia" w:hint="eastAsia"/>
          <w:sz w:val="24"/>
          <w:szCs w:val="24"/>
        </w:rPr>
        <w:t>架构师、核心开发人员、测试经理</w:t>
      </w:r>
      <w:r w:rsidRPr="00806F4F">
        <w:rPr>
          <w:rFonts w:asciiTheme="minorEastAsia" w:hAnsiTheme="minorEastAsia" w:hint="eastAsia"/>
          <w:sz w:val="24"/>
          <w:szCs w:val="24"/>
        </w:rPr>
        <w:t>。</w:t>
      </w:r>
    </w:p>
    <w:p w14:paraId="3DB29950" w14:textId="77777777" w:rsidR="00E66ED4" w:rsidRPr="00806F4F" w:rsidRDefault="00FF0048" w:rsidP="0043624B">
      <w:pPr>
        <w:pStyle w:val="aff6"/>
        <w:numPr>
          <w:ilvl w:val="0"/>
          <w:numId w:val="4"/>
        </w:numPr>
        <w:spacing w:before="120" w:line="480" w:lineRule="auto"/>
        <w:ind w:leftChars="32" w:left="421" w:firstLineChars="0" w:hanging="357"/>
        <w:rPr>
          <w:rFonts w:asciiTheme="minorEastAsia" w:hAnsiTheme="minorEastAsia"/>
          <w:sz w:val="24"/>
          <w:szCs w:val="24"/>
        </w:rPr>
      </w:pPr>
      <w:r w:rsidRPr="00806F4F">
        <w:rPr>
          <w:rFonts w:asciiTheme="minorEastAsia" w:hAnsiTheme="minorEastAsia" w:hint="eastAsia"/>
          <w:sz w:val="24"/>
          <w:szCs w:val="24"/>
        </w:rPr>
        <w:t>本文档在评审后，作为需求基线，</w:t>
      </w:r>
      <w:r w:rsidR="001047F2" w:rsidRPr="00806F4F">
        <w:rPr>
          <w:rFonts w:asciiTheme="minorEastAsia" w:hAnsiTheme="minorEastAsia" w:hint="eastAsia"/>
          <w:sz w:val="24"/>
          <w:szCs w:val="24"/>
        </w:rPr>
        <w:t>由技术架构师评估工作量，</w:t>
      </w:r>
      <w:r w:rsidRPr="00806F4F">
        <w:rPr>
          <w:rFonts w:asciiTheme="minorEastAsia" w:hAnsiTheme="minorEastAsia" w:hint="eastAsia"/>
          <w:sz w:val="24"/>
          <w:szCs w:val="24"/>
        </w:rPr>
        <w:t>由</w:t>
      </w:r>
      <w:r w:rsidR="00935147" w:rsidRPr="00806F4F">
        <w:rPr>
          <w:rFonts w:asciiTheme="minorEastAsia" w:hAnsiTheme="minorEastAsia" w:hint="eastAsia"/>
          <w:sz w:val="24"/>
          <w:szCs w:val="24"/>
        </w:rPr>
        <w:t>产品设计经理进行详细设计，包括</w:t>
      </w:r>
      <w:r w:rsidRPr="00806F4F">
        <w:rPr>
          <w:rFonts w:asciiTheme="minorEastAsia" w:hAnsiTheme="minorEastAsia" w:hint="eastAsia"/>
          <w:sz w:val="24"/>
          <w:szCs w:val="24"/>
        </w:rPr>
        <w:t>交互和视觉设计，测试团队准备测试方案。</w:t>
      </w:r>
    </w:p>
    <w:p w14:paraId="07B05966" w14:textId="77777777" w:rsidR="00E66ED4" w:rsidRPr="008478D3" w:rsidRDefault="00FF0048" w:rsidP="008478D3">
      <w:pPr>
        <w:pStyle w:val="2"/>
        <w:rPr>
          <w:b/>
          <w:color w:val="auto"/>
        </w:rPr>
      </w:pPr>
      <w:bookmarkStart w:id="14" w:name="_Toc351456273"/>
      <w:bookmarkStart w:id="15" w:name="_Toc356565109"/>
      <w:bookmarkStart w:id="16" w:name="_Toc34750433"/>
      <w:bookmarkStart w:id="17" w:name="_Toc119727643"/>
      <w:r w:rsidRPr="008478D3">
        <w:rPr>
          <w:rFonts w:hint="eastAsia"/>
          <w:b/>
          <w:color w:val="auto"/>
        </w:rPr>
        <w:t>术语</w:t>
      </w:r>
      <w:bookmarkStart w:id="18" w:name="_Toc181442281"/>
      <w:bookmarkEnd w:id="14"/>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5386"/>
        <w:gridCol w:w="1231"/>
      </w:tblGrid>
      <w:tr w:rsidR="00E66ED4" w:rsidRPr="008907AD" w14:paraId="15F68B26" w14:textId="77777777" w:rsidTr="00BB6E99">
        <w:trPr>
          <w:trHeight w:val="413"/>
          <w:jc w:val="center"/>
        </w:trPr>
        <w:tc>
          <w:tcPr>
            <w:tcW w:w="1559" w:type="dxa"/>
            <w:tcBorders>
              <w:top w:val="single" w:sz="12" w:space="0" w:color="auto"/>
              <w:left w:val="single" w:sz="12" w:space="0" w:color="auto"/>
              <w:bottom w:val="single" w:sz="12" w:space="0" w:color="auto"/>
            </w:tcBorders>
            <w:shd w:val="clear" w:color="auto" w:fill="EEECE1"/>
          </w:tcPr>
          <w:p w14:paraId="13624E89" w14:textId="77777777" w:rsidR="00E66ED4" w:rsidRPr="008907AD" w:rsidRDefault="00FF0048">
            <w:pPr>
              <w:rPr>
                <w:rFonts w:hAnsi="宋体"/>
                <w:b/>
                <w:szCs w:val="21"/>
              </w:rPr>
            </w:pPr>
            <w:r w:rsidRPr="008907AD">
              <w:rPr>
                <w:rFonts w:hAnsi="宋体" w:hint="eastAsia"/>
                <w:b/>
                <w:szCs w:val="21"/>
              </w:rPr>
              <w:t>词汇名称</w:t>
            </w:r>
          </w:p>
        </w:tc>
        <w:tc>
          <w:tcPr>
            <w:tcW w:w="5386" w:type="dxa"/>
            <w:tcBorders>
              <w:top w:val="single" w:sz="12" w:space="0" w:color="auto"/>
              <w:bottom w:val="single" w:sz="12" w:space="0" w:color="auto"/>
            </w:tcBorders>
            <w:shd w:val="clear" w:color="auto" w:fill="EEECE1"/>
          </w:tcPr>
          <w:p w14:paraId="3D6BA540" w14:textId="77777777" w:rsidR="00E66ED4" w:rsidRPr="008907AD" w:rsidRDefault="00FF0048" w:rsidP="008907AD">
            <w:pPr>
              <w:ind w:firstLineChars="200" w:firstLine="402"/>
              <w:rPr>
                <w:rFonts w:hAnsi="宋体"/>
                <w:b/>
                <w:szCs w:val="21"/>
              </w:rPr>
            </w:pPr>
            <w:r w:rsidRPr="008907AD">
              <w:rPr>
                <w:rFonts w:hAnsi="宋体" w:hint="eastAsia"/>
                <w:b/>
                <w:szCs w:val="21"/>
              </w:rPr>
              <w:t>词汇含义</w:t>
            </w:r>
          </w:p>
        </w:tc>
        <w:tc>
          <w:tcPr>
            <w:tcW w:w="1231" w:type="dxa"/>
            <w:tcBorders>
              <w:top w:val="single" w:sz="12" w:space="0" w:color="auto"/>
              <w:bottom w:val="single" w:sz="12" w:space="0" w:color="auto"/>
              <w:right w:val="single" w:sz="12" w:space="0" w:color="auto"/>
            </w:tcBorders>
            <w:shd w:val="clear" w:color="auto" w:fill="EEECE1"/>
          </w:tcPr>
          <w:p w14:paraId="65AF6D07" w14:textId="77777777" w:rsidR="00E66ED4" w:rsidRPr="008907AD" w:rsidRDefault="00FF0048" w:rsidP="008907AD">
            <w:pPr>
              <w:ind w:firstLineChars="200" w:firstLine="402"/>
              <w:rPr>
                <w:rFonts w:hAnsi="宋体"/>
                <w:b/>
                <w:szCs w:val="21"/>
              </w:rPr>
            </w:pPr>
            <w:r w:rsidRPr="008907AD">
              <w:rPr>
                <w:rFonts w:hAnsi="宋体" w:hint="eastAsia"/>
                <w:b/>
                <w:szCs w:val="21"/>
              </w:rPr>
              <w:t>备注</w:t>
            </w:r>
          </w:p>
        </w:tc>
      </w:tr>
      <w:tr w:rsidR="0019046D" w14:paraId="7F31373F" w14:textId="77777777" w:rsidTr="00BB6E99">
        <w:trPr>
          <w:jc w:val="center"/>
        </w:trPr>
        <w:tc>
          <w:tcPr>
            <w:tcW w:w="1559" w:type="dxa"/>
            <w:tcBorders>
              <w:top w:val="single" w:sz="4" w:space="0" w:color="auto"/>
              <w:left w:val="single" w:sz="12" w:space="0" w:color="auto"/>
              <w:bottom w:val="single" w:sz="4" w:space="0" w:color="auto"/>
            </w:tcBorders>
          </w:tcPr>
          <w:p w14:paraId="159F1E2B" w14:textId="449AE419" w:rsidR="0019046D" w:rsidRPr="008B66B0" w:rsidRDefault="0019046D" w:rsidP="0019046D">
            <w:pPr>
              <w:rPr>
                <w:rFonts w:asciiTheme="majorEastAsia" w:eastAsiaTheme="majorEastAsia" w:hAnsiTheme="majorEastAsia"/>
                <w:sz w:val="21"/>
                <w:szCs w:val="22"/>
              </w:rPr>
            </w:pPr>
          </w:p>
        </w:tc>
        <w:tc>
          <w:tcPr>
            <w:tcW w:w="5386" w:type="dxa"/>
            <w:tcBorders>
              <w:top w:val="single" w:sz="4" w:space="0" w:color="auto"/>
              <w:bottom w:val="single" w:sz="4" w:space="0" w:color="auto"/>
            </w:tcBorders>
          </w:tcPr>
          <w:p w14:paraId="14552600" w14:textId="264BCA41" w:rsidR="0019046D" w:rsidRPr="008B66B0" w:rsidRDefault="0019046D" w:rsidP="0019046D">
            <w:pPr>
              <w:rPr>
                <w:rFonts w:asciiTheme="majorEastAsia" w:eastAsiaTheme="majorEastAsia" w:hAnsiTheme="majorEastAsia"/>
                <w:sz w:val="21"/>
                <w:szCs w:val="22"/>
              </w:rPr>
            </w:pPr>
          </w:p>
        </w:tc>
        <w:tc>
          <w:tcPr>
            <w:tcW w:w="1231" w:type="dxa"/>
            <w:tcBorders>
              <w:top w:val="single" w:sz="4" w:space="0" w:color="auto"/>
              <w:bottom w:val="single" w:sz="4" w:space="0" w:color="auto"/>
              <w:right w:val="single" w:sz="12" w:space="0" w:color="auto"/>
            </w:tcBorders>
          </w:tcPr>
          <w:p w14:paraId="219F8154" w14:textId="77777777" w:rsidR="0019046D" w:rsidRPr="008B66B0" w:rsidRDefault="0019046D" w:rsidP="0019046D">
            <w:pPr>
              <w:rPr>
                <w:rFonts w:asciiTheme="majorEastAsia" w:eastAsiaTheme="majorEastAsia" w:hAnsiTheme="majorEastAsia"/>
                <w:sz w:val="21"/>
                <w:szCs w:val="22"/>
              </w:rPr>
            </w:pPr>
          </w:p>
        </w:tc>
      </w:tr>
      <w:tr w:rsidR="0019046D" w14:paraId="79824F06" w14:textId="77777777" w:rsidTr="00BB6E99">
        <w:trPr>
          <w:jc w:val="center"/>
        </w:trPr>
        <w:tc>
          <w:tcPr>
            <w:tcW w:w="1559" w:type="dxa"/>
            <w:tcBorders>
              <w:top w:val="single" w:sz="4" w:space="0" w:color="auto"/>
              <w:left w:val="single" w:sz="12" w:space="0" w:color="auto"/>
              <w:bottom w:val="single" w:sz="4" w:space="0" w:color="auto"/>
            </w:tcBorders>
          </w:tcPr>
          <w:p w14:paraId="1E2173E2" w14:textId="3AD52A1D" w:rsidR="0019046D" w:rsidRPr="008B66B0" w:rsidRDefault="0019046D" w:rsidP="0019046D">
            <w:pPr>
              <w:rPr>
                <w:rFonts w:asciiTheme="majorEastAsia" w:eastAsiaTheme="majorEastAsia" w:hAnsiTheme="majorEastAsia"/>
                <w:sz w:val="21"/>
                <w:szCs w:val="22"/>
              </w:rPr>
            </w:pPr>
          </w:p>
        </w:tc>
        <w:tc>
          <w:tcPr>
            <w:tcW w:w="5386" w:type="dxa"/>
            <w:tcBorders>
              <w:top w:val="single" w:sz="4" w:space="0" w:color="auto"/>
              <w:bottom w:val="single" w:sz="4" w:space="0" w:color="auto"/>
            </w:tcBorders>
          </w:tcPr>
          <w:p w14:paraId="046772A8" w14:textId="052D6DAD" w:rsidR="0019046D" w:rsidRPr="008B66B0" w:rsidRDefault="0019046D" w:rsidP="0019046D">
            <w:pPr>
              <w:rPr>
                <w:rFonts w:asciiTheme="majorEastAsia" w:eastAsiaTheme="majorEastAsia" w:hAnsiTheme="majorEastAsia"/>
                <w:sz w:val="21"/>
                <w:szCs w:val="22"/>
              </w:rPr>
            </w:pPr>
          </w:p>
        </w:tc>
        <w:tc>
          <w:tcPr>
            <w:tcW w:w="1231" w:type="dxa"/>
            <w:tcBorders>
              <w:top w:val="single" w:sz="4" w:space="0" w:color="auto"/>
              <w:bottom w:val="single" w:sz="4" w:space="0" w:color="auto"/>
              <w:right w:val="single" w:sz="12" w:space="0" w:color="auto"/>
            </w:tcBorders>
          </w:tcPr>
          <w:p w14:paraId="0FA64A6F" w14:textId="77777777" w:rsidR="0019046D" w:rsidRPr="008B66B0" w:rsidRDefault="0019046D" w:rsidP="0019046D">
            <w:pPr>
              <w:rPr>
                <w:rFonts w:asciiTheme="majorEastAsia" w:eastAsiaTheme="majorEastAsia" w:hAnsiTheme="majorEastAsia"/>
                <w:sz w:val="21"/>
                <w:szCs w:val="22"/>
              </w:rPr>
            </w:pPr>
          </w:p>
        </w:tc>
      </w:tr>
    </w:tbl>
    <w:p w14:paraId="7932433B" w14:textId="7B06F346" w:rsidR="008B66B0" w:rsidRPr="008B66B0" w:rsidRDefault="00FF0048" w:rsidP="008B66B0">
      <w:pPr>
        <w:pStyle w:val="2"/>
        <w:spacing w:line="360" w:lineRule="auto"/>
        <w:rPr>
          <w:b/>
          <w:color w:val="auto"/>
        </w:rPr>
      </w:pPr>
      <w:bookmarkStart w:id="19" w:name="_Toc351456274"/>
      <w:bookmarkStart w:id="20" w:name="_Toc356565110"/>
      <w:bookmarkStart w:id="21" w:name="_Toc34750434"/>
      <w:r w:rsidRPr="008478D3">
        <w:rPr>
          <w:rFonts w:hint="eastAsia"/>
          <w:b/>
          <w:color w:val="auto"/>
        </w:rPr>
        <w:lastRenderedPageBreak/>
        <w:t>参考文档</w:t>
      </w:r>
      <w:bookmarkEnd w:id="17"/>
      <w:bookmarkEnd w:id="18"/>
      <w:bookmarkEnd w:id="19"/>
      <w:bookmarkEnd w:id="20"/>
      <w:bookmarkEnd w:id="21"/>
    </w:p>
    <w:p w14:paraId="21526A63" w14:textId="77777777" w:rsidR="00EC7748" w:rsidRPr="00406A17" w:rsidRDefault="00FF0048" w:rsidP="008B66B0">
      <w:pPr>
        <w:pStyle w:val="10"/>
        <w:spacing w:line="360" w:lineRule="auto"/>
      </w:pPr>
      <w:bookmarkStart w:id="22" w:name="_Toc356565112"/>
      <w:bookmarkStart w:id="23" w:name="_Toc34750435"/>
      <w:r>
        <w:rPr>
          <w:rFonts w:hint="eastAsia"/>
        </w:rPr>
        <w:t>产品概述</w:t>
      </w:r>
      <w:bookmarkEnd w:id="22"/>
      <w:bookmarkEnd w:id="23"/>
    </w:p>
    <w:p w14:paraId="71C819AD" w14:textId="77777777" w:rsidR="00E66ED4" w:rsidRDefault="00935147" w:rsidP="008478D3">
      <w:pPr>
        <w:pStyle w:val="2"/>
        <w:rPr>
          <w:b/>
          <w:color w:val="auto"/>
        </w:rPr>
      </w:pPr>
      <w:bookmarkStart w:id="24" w:name="_Toc34750436"/>
      <w:r>
        <w:rPr>
          <w:rFonts w:hint="eastAsia"/>
          <w:b/>
          <w:color w:val="auto"/>
        </w:rPr>
        <w:t>场景故事</w:t>
      </w:r>
      <w:bookmarkEnd w:id="24"/>
    </w:p>
    <w:p w14:paraId="68D919FD" w14:textId="14997CB6" w:rsidR="007B2822" w:rsidRPr="000C43FD" w:rsidRDefault="000C43FD" w:rsidP="000C43FD">
      <w:pPr>
        <w:spacing w:line="480" w:lineRule="auto"/>
        <w:ind w:leftChars="200" w:left="400"/>
        <w:rPr>
          <w:rFonts w:asciiTheme="minorEastAsia" w:hAnsiTheme="minorEastAsia" w:cs="Arial"/>
          <w:sz w:val="24"/>
          <w:szCs w:val="24"/>
        </w:rPr>
      </w:pPr>
      <w:r w:rsidRPr="000C43FD">
        <w:rPr>
          <w:rFonts w:hint="eastAsia"/>
          <w:sz w:val="24"/>
          <w:szCs w:val="24"/>
        </w:rPr>
        <w:t>目前会员缺少一定的优质权益，为留存高等级会员</w:t>
      </w:r>
      <w:r>
        <w:rPr>
          <w:rFonts w:hint="eastAsia"/>
          <w:sz w:val="24"/>
          <w:szCs w:val="24"/>
        </w:rPr>
        <w:t>。</w:t>
      </w:r>
      <w:r w:rsidRPr="000C43FD">
        <w:rPr>
          <w:rFonts w:hint="eastAsia"/>
          <w:sz w:val="24"/>
          <w:szCs w:val="24"/>
        </w:rPr>
        <w:t>对会员用户群呼叫车辆时</w:t>
      </w:r>
      <w:r>
        <w:rPr>
          <w:rFonts w:hint="eastAsia"/>
          <w:sz w:val="24"/>
          <w:szCs w:val="24"/>
        </w:rPr>
        <w:t>，</w:t>
      </w:r>
      <w:r w:rsidRPr="000C43FD">
        <w:rPr>
          <w:rFonts w:asciiTheme="minorEastAsia" w:hAnsiTheme="minorEastAsia" w:cs="Arial" w:hint="eastAsia"/>
          <w:sz w:val="24"/>
          <w:szCs w:val="24"/>
        </w:rPr>
        <w:t>对于不同会员等级订单需要乘以对应的系数，以实现在同等条件下，会员订单的优先级高</w:t>
      </w:r>
      <w:r>
        <w:rPr>
          <w:rFonts w:asciiTheme="minorEastAsia" w:hAnsiTheme="minorEastAsia" w:cs="Arial" w:hint="eastAsia"/>
          <w:sz w:val="24"/>
          <w:szCs w:val="24"/>
        </w:rPr>
        <w:t>。</w:t>
      </w:r>
    </w:p>
    <w:p w14:paraId="11FE8AD2" w14:textId="7EF928FC" w:rsidR="001047F2" w:rsidRDefault="001047F2" w:rsidP="004A61EB">
      <w:pPr>
        <w:pStyle w:val="2"/>
        <w:rPr>
          <w:noProof/>
        </w:rPr>
      </w:pPr>
      <w:bookmarkStart w:id="25" w:name="_Toc34750437"/>
      <w:bookmarkStart w:id="26" w:name="_Toc356565117"/>
      <w:r w:rsidRPr="00582F4C">
        <w:rPr>
          <w:rFonts w:hint="eastAsia"/>
          <w:b/>
          <w:color w:val="auto"/>
        </w:rPr>
        <w:t>业务流程图</w:t>
      </w:r>
      <w:bookmarkEnd w:id="25"/>
    </w:p>
    <w:p w14:paraId="5BDBBC23" w14:textId="77777777" w:rsidR="006232A9" w:rsidRPr="006232A9" w:rsidRDefault="006232A9" w:rsidP="00891596"/>
    <w:p w14:paraId="0AECAE89" w14:textId="5D9757A9" w:rsidR="00582F4C" w:rsidRPr="008478D3" w:rsidRDefault="00582F4C" w:rsidP="00582F4C">
      <w:pPr>
        <w:pStyle w:val="2"/>
        <w:rPr>
          <w:b/>
          <w:color w:val="auto"/>
        </w:rPr>
      </w:pPr>
      <w:bookmarkStart w:id="27" w:name="_Toc356565114"/>
      <w:bookmarkStart w:id="28" w:name="_Toc34750438"/>
      <w:r w:rsidRPr="008478D3">
        <w:rPr>
          <w:rFonts w:hint="eastAsia"/>
          <w:b/>
          <w:color w:val="auto"/>
        </w:rPr>
        <w:t>产品范围</w:t>
      </w:r>
      <w:bookmarkEnd w:id="27"/>
      <w:bookmarkEnd w:id="28"/>
    </w:p>
    <w:p w14:paraId="68548990" w14:textId="47FFF016" w:rsidR="001047F2" w:rsidRPr="0064763E" w:rsidRDefault="007A5BFF" w:rsidP="00DD1FF1">
      <w:pPr>
        <w:pStyle w:val="aff6"/>
        <w:spacing w:before="120" w:line="480" w:lineRule="auto"/>
        <w:ind w:leftChars="0" w:left="0" w:firstLineChars="200" w:firstLine="480"/>
        <w:rPr>
          <w:color w:val="000000" w:themeColor="text1"/>
          <w:sz w:val="24"/>
          <w:szCs w:val="24"/>
        </w:rPr>
      </w:pPr>
      <w:r w:rsidRPr="006A536F">
        <w:rPr>
          <w:rFonts w:ascii="宋体" w:eastAsia="宋体" w:hAnsi="宋体" w:cs="宋体" w:hint="eastAsia"/>
          <w:color w:val="000000" w:themeColor="text1"/>
          <w:sz w:val="24"/>
          <w:szCs w:val="24"/>
        </w:rPr>
        <w:t>本产品</w:t>
      </w:r>
      <w:r w:rsidR="00854B98" w:rsidRPr="006A536F">
        <w:rPr>
          <w:rFonts w:ascii="宋体" w:eastAsia="宋体" w:hAnsi="宋体" w:cs="宋体" w:hint="eastAsia"/>
          <w:color w:val="000000" w:themeColor="text1"/>
          <w:sz w:val="24"/>
          <w:szCs w:val="24"/>
        </w:rPr>
        <w:t>涉及</w:t>
      </w:r>
      <w:r w:rsidR="007B2822">
        <w:rPr>
          <w:rFonts w:ascii="宋体" w:eastAsia="宋体" w:hAnsi="宋体" w:cs="宋体" w:hint="eastAsia"/>
          <w:color w:val="000000" w:themeColor="text1"/>
          <w:sz w:val="24"/>
          <w:szCs w:val="24"/>
        </w:rPr>
        <w:t>会员中心</w:t>
      </w:r>
      <w:r w:rsidR="00E55916">
        <w:rPr>
          <w:rFonts w:ascii="宋体" w:eastAsia="宋体" w:hAnsi="宋体" w:cs="宋体" w:hint="eastAsia"/>
          <w:color w:val="000000" w:themeColor="text1"/>
          <w:sz w:val="24"/>
          <w:szCs w:val="24"/>
        </w:rPr>
        <w:t>，</w:t>
      </w:r>
      <w:r w:rsidR="0074225D">
        <w:rPr>
          <w:rFonts w:ascii="宋体" w:eastAsia="宋体" w:hAnsi="宋体" w:cs="宋体" w:hint="eastAsia"/>
          <w:color w:val="000000" w:themeColor="text1"/>
          <w:sz w:val="24"/>
          <w:szCs w:val="24"/>
        </w:rPr>
        <w:t>用户体验中心（乘客端</w:t>
      </w:r>
      <w:r w:rsidR="00DC5D05">
        <w:rPr>
          <w:rFonts w:ascii="宋体" w:eastAsia="宋体" w:hAnsi="宋体" w:cs="宋体" w:hint="eastAsia"/>
          <w:color w:val="000000" w:themeColor="text1"/>
          <w:sz w:val="24"/>
          <w:szCs w:val="24"/>
        </w:rPr>
        <w:t>）</w:t>
      </w:r>
    </w:p>
    <w:p w14:paraId="0E2E3F12" w14:textId="77777777" w:rsidR="00477D54" w:rsidRDefault="00582F4C" w:rsidP="008478D3">
      <w:pPr>
        <w:pStyle w:val="10"/>
      </w:pPr>
      <w:bookmarkStart w:id="29" w:name="_Toc34750439"/>
      <w:bookmarkEnd w:id="26"/>
      <w:r>
        <w:rPr>
          <w:rFonts w:hint="eastAsia"/>
        </w:rPr>
        <w:t>功能描述</w:t>
      </w:r>
      <w:bookmarkEnd w:id="29"/>
    </w:p>
    <w:p w14:paraId="1F363C48" w14:textId="511A9D63" w:rsidR="00E834D1" w:rsidRDefault="00535AB3" w:rsidP="00DD1FF1">
      <w:pPr>
        <w:pStyle w:val="2"/>
        <w:spacing w:line="480" w:lineRule="auto"/>
        <w:rPr>
          <w:b/>
          <w:color w:val="auto"/>
        </w:rPr>
      </w:pPr>
      <w:bookmarkStart w:id="30" w:name="_Toc34750440"/>
      <w:r>
        <w:rPr>
          <w:rFonts w:hint="eastAsia"/>
          <w:b/>
          <w:color w:val="auto"/>
        </w:rPr>
        <w:t>优先派单</w:t>
      </w:r>
      <w:r w:rsidR="004824A4">
        <w:rPr>
          <w:rFonts w:hint="eastAsia"/>
          <w:b/>
          <w:color w:val="auto"/>
        </w:rPr>
        <w:t>权</w:t>
      </w:r>
      <w:r w:rsidR="000A32E1">
        <w:rPr>
          <w:rFonts w:hint="eastAsia"/>
          <w:b/>
          <w:color w:val="auto"/>
        </w:rPr>
        <w:t>-</w:t>
      </w:r>
      <w:r w:rsidR="004824A4">
        <w:rPr>
          <w:rFonts w:hint="eastAsia"/>
          <w:b/>
          <w:color w:val="auto"/>
        </w:rPr>
        <w:t>会员</w:t>
      </w:r>
      <w:r w:rsidR="00D50F13">
        <w:rPr>
          <w:rFonts w:hint="eastAsia"/>
          <w:b/>
          <w:color w:val="auto"/>
        </w:rPr>
        <w:t>中心</w:t>
      </w:r>
      <w:bookmarkEnd w:id="30"/>
    </w:p>
    <w:p w14:paraId="0A387E0C" w14:textId="56EC2E8E" w:rsidR="00B1205C" w:rsidRDefault="008E08F1" w:rsidP="00DD1FF1">
      <w:pPr>
        <w:pStyle w:val="3"/>
        <w:spacing w:line="480" w:lineRule="auto"/>
        <w:ind w:left="720"/>
        <w:rPr>
          <w:b/>
          <w:bCs/>
          <w:color w:val="000000" w:themeColor="text1"/>
        </w:rPr>
      </w:pPr>
      <w:bookmarkStart w:id="31" w:name="_Toc34750441"/>
      <w:r w:rsidRPr="007D79D1">
        <w:rPr>
          <w:rFonts w:hint="eastAsia"/>
          <w:b/>
          <w:bCs/>
          <w:color w:val="000000" w:themeColor="text1"/>
        </w:rPr>
        <w:t>功能描述</w:t>
      </w:r>
      <w:bookmarkEnd w:id="31"/>
    </w:p>
    <w:p w14:paraId="18CE8D1F" w14:textId="1A701BE1" w:rsidR="000E5606" w:rsidRPr="00FB0D86" w:rsidRDefault="00086067" w:rsidP="00FB0D86">
      <w:pPr>
        <w:pStyle w:val="aff8"/>
        <w:numPr>
          <w:ilvl w:val="0"/>
          <w:numId w:val="6"/>
        </w:numPr>
        <w:spacing w:line="480" w:lineRule="auto"/>
        <w:ind w:firstLineChars="0"/>
        <w:rPr>
          <w:rFonts w:asciiTheme="minorEastAsia" w:hAnsiTheme="minorEastAsia" w:cs="Arial"/>
          <w:sz w:val="24"/>
          <w:szCs w:val="24"/>
        </w:rPr>
      </w:pPr>
      <w:r w:rsidRPr="00FB0D86">
        <w:rPr>
          <w:rFonts w:asciiTheme="minorEastAsia" w:hAnsiTheme="minorEastAsia" w:cs="Arial" w:hint="eastAsia"/>
          <w:sz w:val="24"/>
          <w:szCs w:val="24"/>
        </w:rPr>
        <w:t>在一级目录“会员中心”二级目录“等级权益管理”新增“</w:t>
      </w:r>
      <w:r w:rsidR="00761A3E" w:rsidRPr="00FB0D86">
        <w:rPr>
          <w:rFonts w:asciiTheme="minorEastAsia" w:hAnsiTheme="minorEastAsia" w:cs="Arial" w:hint="eastAsia"/>
          <w:sz w:val="24"/>
          <w:szCs w:val="24"/>
        </w:rPr>
        <w:t>优先派单权</w:t>
      </w:r>
      <w:r w:rsidRPr="00FB0D86">
        <w:rPr>
          <w:rFonts w:asciiTheme="minorEastAsia" w:hAnsiTheme="minorEastAsia" w:cs="Arial" w:hint="eastAsia"/>
          <w:sz w:val="24"/>
          <w:szCs w:val="24"/>
        </w:rPr>
        <w:t>”标签页</w:t>
      </w:r>
      <w:r w:rsidR="009112EC" w:rsidRPr="00FB0D86">
        <w:rPr>
          <w:rFonts w:asciiTheme="minorEastAsia" w:hAnsiTheme="minorEastAsia" w:cs="Arial" w:hint="eastAsia"/>
          <w:sz w:val="24"/>
          <w:szCs w:val="24"/>
        </w:rPr>
        <w:t>，</w:t>
      </w:r>
      <w:r w:rsidR="00FB0D86" w:rsidRPr="00FB0D86">
        <w:rPr>
          <w:rFonts w:asciiTheme="minorEastAsia" w:hAnsiTheme="minorEastAsia" w:cs="Arial" w:hint="eastAsia"/>
          <w:sz w:val="24"/>
          <w:szCs w:val="24"/>
        </w:rPr>
        <w:t>对指调度系统在计算一批订单的全局最优派单策略的订单预估接驾时间时，对于不同会员等级订单需要乘以对应的系数，以实现在同等条件下，会员订单的优先级高</w:t>
      </w:r>
    </w:p>
    <w:p w14:paraId="42A6E88E" w14:textId="0F830BDB" w:rsidR="000E5606" w:rsidRDefault="000E5606" w:rsidP="0043624B">
      <w:pPr>
        <w:pStyle w:val="aff8"/>
        <w:numPr>
          <w:ilvl w:val="1"/>
          <w:numId w:val="6"/>
        </w:numPr>
        <w:spacing w:line="480" w:lineRule="auto"/>
        <w:ind w:firstLineChars="0"/>
        <w:rPr>
          <w:rFonts w:asciiTheme="minorEastAsia" w:hAnsiTheme="minorEastAsia"/>
          <w:sz w:val="24"/>
          <w:szCs w:val="24"/>
        </w:rPr>
      </w:pPr>
      <w:r>
        <w:rPr>
          <w:rFonts w:asciiTheme="minorEastAsia" w:hAnsiTheme="minorEastAsia" w:hint="eastAsia"/>
          <w:sz w:val="24"/>
          <w:szCs w:val="24"/>
        </w:rPr>
        <w:t>字段包含</w:t>
      </w:r>
      <w:r w:rsidR="004E4B4E">
        <w:rPr>
          <w:rFonts w:asciiTheme="minorEastAsia" w:hAnsiTheme="minorEastAsia" w:hint="eastAsia"/>
          <w:sz w:val="24"/>
          <w:szCs w:val="24"/>
        </w:rPr>
        <w:t xml:space="preserve"> </w:t>
      </w:r>
    </w:p>
    <w:tbl>
      <w:tblPr>
        <w:tblStyle w:val="aa"/>
        <w:tblW w:w="7371" w:type="dxa"/>
        <w:tblInd w:w="1101" w:type="dxa"/>
        <w:tblLook w:val="04A0" w:firstRow="1" w:lastRow="0" w:firstColumn="1" w:lastColumn="0" w:noHBand="0" w:noVBand="1"/>
      </w:tblPr>
      <w:tblGrid>
        <w:gridCol w:w="2271"/>
        <w:gridCol w:w="5100"/>
      </w:tblGrid>
      <w:tr w:rsidR="000E5606" w:rsidRPr="00332D64" w14:paraId="75F44FFE" w14:textId="77777777" w:rsidTr="005123BA">
        <w:tc>
          <w:tcPr>
            <w:tcW w:w="2271" w:type="dxa"/>
            <w:shd w:val="clear" w:color="auto" w:fill="D9D9D9" w:themeFill="background1" w:themeFillShade="D9"/>
          </w:tcPr>
          <w:p w14:paraId="18345AAB" w14:textId="77777777" w:rsidR="000E5606" w:rsidRPr="00332D64" w:rsidRDefault="000E5606" w:rsidP="00EE4793">
            <w:pPr>
              <w:rPr>
                <w:b/>
                <w:bCs/>
                <w:sz w:val="24"/>
                <w:szCs w:val="24"/>
              </w:rPr>
            </w:pPr>
            <w:r>
              <w:rPr>
                <w:rFonts w:hint="eastAsia"/>
                <w:b/>
                <w:bCs/>
                <w:sz w:val="24"/>
                <w:szCs w:val="24"/>
              </w:rPr>
              <w:t>字段</w:t>
            </w:r>
          </w:p>
        </w:tc>
        <w:tc>
          <w:tcPr>
            <w:tcW w:w="5100" w:type="dxa"/>
            <w:shd w:val="clear" w:color="auto" w:fill="D9D9D9" w:themeFill="background1" w:themeFillShade="D9"/>
          </w:tcPr>
          <w:p w14:paraId="2B8705C0" w14:textId="77777777" w:rsidR="000E5606" w:rsidRPr="00332D64" w:rsidRDefault="000E5606" w:rsidP="00EE4793">
            <w:pPr>
              <w:rPr>
                <w:b/>
                <w:bCs/>
                <w:sz w:val="24"/>
                <w:szCs w:val="24"/>
              </w:rPr>
            </w:pPr>
            <w:r w:rsidRPr="00332D64">
              <w:rPr>
                <w:rFonts w:hint="eastAsia"/>
                <w:b/>
                <w:bCs/>
                <w:sz w:val="24"/>
                <w:szCs w:val="24"/>
              </w:rPr>
              <w:t>说明</w:t>
            </w:r>
          </w:p>
        </w:tc>
      </w:tr>
      <w:tr w:rsidR="00535AB3" w:rsidRPr="00BA6325" w14:paraId="0123E108" w14:textId="77777777" w:rsidTr="005123BA">
        <w:tc>
          <w:tcPr>
            <w:tcW w:w="2271" w:type="dxa"/>
          </w:tcPr>
          <w:p w14:paraId="2A244B25" w14:textId="587CADF2" w:rsidR="00535AB3" w:rsidRPr="00FB0D86" w:rsidRDefault="00535AB3" w:rsidP="00FB0D8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业务线</w:t>
            </w:r>
          </w:p>
        </w:tc>
        <w:tc>
          <w:tcPr>
            <w:tcW w:w="5100" w:type="dxa"/>
          </w:tcPr>
          <w:p w14:paraId="4D639A51" w14:textId="3665B1C2" w:rsidR="00535AB3" w:rsidRPr="00FB0D86" w:rsidRDefault="00535AB3" w:rsidP="00FB0D8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含快享和专享</w:t>
            </w:r>
          </w:p>
        </w:tc>
      </w:tr>
      <w:tr w:rsidR="00FB0D86" w:rsidRPr="00BA6325" w14:paraId="624C5725" w14:textId="77777777" w:rsidTr="005123BA">
        <w:tc>
          <w:tcPr>
            <w:tcW w:w="2271" w:type="dxa"/>
          </w:tcPr>
          <w:p w14:paraId="1CCFDA0F" w14:textId="4A8E34CF" w:rsidR="00FB0D86" w:rsidRPr="00FB0D86" w:rsidRDefault="00FB0D86" w:rsidP="00FB0D86">
            <w:pPr>
              <w:spacing w:line="360" w:lineRule="auto"/>
              <w:rPr>
                <w:rFonts w:asciiTheme="majorEastAsia" w:eastAsiaTheme="majorEastAsia" w:hAnsiTheme="majorEastAsia"/>
                <w:sz w:val="24"/>
                <w:szCs w:val="24"/>
              </w:rPr>
            </w:pPr>
            <w:r w:rsidRPr="00FB0D86">
              <w:rPr>
                <w:rFonts w:asciiTheme="majorEastAsia" w:eastAsiaTheme="majorEastAsia" w:hAnsiTheme="majorEastAsia" w:hint="eastAsia"/>
                <w:sz w:val="24"/>
                <w:szCs w:val="24"/>
              </w:rPr>
              <w:lastRenderedPageBreak/>
              <w:t>会员等级</w:t>
            </w:r>
          </w:p>
        </w:tc>
        <w:tc>
          <w:tcPr>
            <w:tcW w:w="5100" w:type="dxa"/>
          </w:tcPr>
          <w:p w14:paraId="6CED2FB6" w14:textId="50E30A30" w:rsidR="00FB0D86" w:rsidRPr="00FB0D86" w:rsidRDefault="00FB0D86" w:rsidP="00FB0D86">
            <w:pPr>
              <w:spacing w:line="360" w:lineRule="auto"/>
              <w:rPr>
                <w:rFonts w:asciiTheme="majorEastAsia" w:eastAsiaTheme="majorEastAsia" w:hAnsiTheme="majorEastAsia"/>
                <w:sz w:val="24"/>
                <w:szCs w:val="24"/>
              </w:rPr>
            </w:pPr>
            <w:r w:rsidRPr="00FB0D86">
              <w:rPr>
                <w:rFonts w:asciiTheme="majorEastAsia" w:eastAsiaTheme="majorEastAsia" w:hAnsiTheme="majorEastAsia" w:hint="eastAsia"/>
                <w:sz w:val="24"/>
                <w:szCs w:val="24"/>
              </w:rPr>
              <w:t>含lv</w:t>
            </w:r>
            <w:r w:rsidRPr="00FB0D86">
              <w:rPr>
                <w:rFonts w:asciiTheme="majorEastAsia" w:eastAsiaTheme="majorEastAsia" w:hAnsiTheme="majorEastAsia"/>
                <w:sz w:val="24"/>
                <w:szCs w:val="24"/>
              </w:rPr>
              <w:t>1</w:t>
            </w:r>
            <w:r w:rsidRPr="00FB0D86">
              <w:rPr>
                <w:rFonts w:asciiTheme="majorEastAsia" w:eastAsiaTheme="majorEastAsia" w:hAnsiTheme="majorEastAsia" w:hint="eastAsia"/>
                <w:sz w:val="24"/>
                <w:szCs w:val="24"/>
              </w:rPr>
              <w:t>-lv</w:t>
            </w:r>
            <w:r w:rsidRPr="00FB0D86">
              <w:rPr>
                <w:rFonts w:asciiTheme="majorEastAsia" w:eastAsiaTheme="majorEastAsia" w:hAnsiTheme="majorEastAsia"/>
                <w:sz w:val="24"/>
                <w:szCs w:val="24"/>
              </w:rPr>
              <w:t>5</w:t>
            </w:r>
            <w:r w:rsidRPr="00FB0D86">
              <w:rPr>
                <w:rFonts w:asciiTheme="majorEastAsia" w:eastAsiaTheme="majorEastAsia" w:hAnsiTheme="majorEastAsia" w:hint="eastAsia"/>
                <w:sz w:val="24"/>
                <w:szCs w:val="24"/>
              </w:rPr>
              <w:t>，超级会员</w:t>
            </w:r>
          </w:p>
        </w:tc>
      </w:tr>
      <w:tr w:rsidR="00FB0D86" w:rsidRPr="00BA6325" w14:paraId="5D315252" w14:textId="77777777" w:rsidTr="005123BA">
        <w:tc>
          <w:tcPr>
            <w:tcW w:w="2271" w:type="dxa"/>
          </w:tcPr>
          <w:p w14:paraId="112A1C04" w14:textId="00AC39B8" w:rsidR="00FB0D86" w:rsidRPr="00FB0D86" w:rsidRDefault="00FB0D86" w:rsidP="00FB0D86">
            <w:pPr>
              <w:spacing w:line="360" w:lineRule="auto"/>
              <w:rPr>
                <w:rFonts w:asciiTheme="majorEastAsia" w:eastAsiaTheme="majorEastAsia" w:hAnsiTheme="majorEastAsia"/>
                <w:sz w:val="24"/>
                <w:szCs w:val="24"/>
              </w:rPr>
            </w:pPr>
            <w:r w:rsidRPr="00FB0D86">
              <w:rPr>
                <w:rFonts w:asciiTheme="majorEastAsia" w:eastAsiaTheme="majorEastAsia" w:hAnsiTheme="majorEastAsia" w:hint="eastAsia"/>
                <w:sz w:val="24"/>
                <w:szCs w:val="24"/>
              </w:rPr>
              <w:t>系数</w:t>
            </w:r>
          </w:p>
        </w:tc>
        <w:tc>
          <w:tcPr>
            <w:tcW w:w="5100" w:type="dxa"/>
          </w:tcPr>
          <w:p w14:paraId="178179FB" w14:textId="2957D459" w:rsidR="00FB0D86" w:rsidRPr="00FB0D86" w:rsidRDefault="00FB0D86" w:rsidP="00FB0D86">
            <w:pPr>
              <w:spacing w:line="360" w:lineRule="auto"/>
              <w:rPr>
                <w:rFonts w:asciiTheme="majorEastAsia" w:eastAsiaTheme="majorEastAsia" w:hAnsiTheme="majorEastAsia"/>
                <w:sz w:val="24"/>
                <w:szCs w:val="24"/>
              </w:rPr>
            </w:pPr>
            <w:r w:rsidRPr="00FB0D86">
              <w:rPr>
                <w:rFonts w:asciiTheme="majorEastAsia" w:eastAsiaTheme="majorEastAsia" w:hAnsiTheme="majorEastAsia" w:hint="eastAsia"/>
                <w:sz w:val="24"/>
                <w:szCs w:val="24"/>
              </w:rPr>
              <w:t>每个等级的优先系数，含0-</w:t>
            </w:r>
            <w:r w:rsidRPr="00FB0D86">
              <w:rPr>
                <w:rFonts w:asciiTheme="majorEastAsia" w:eastAsiaTheme="majorEastAsia" w:hAnsiTheme="majorEastAsia"/>
                <w:sz w:val="24"/>
                <w:szCs w:val="24"/>
              </w:rPr>
              <w:t>2</w:t>
            </w:r>
            <w:r w:rsidRPr="00FB0D86">
              <w:rPr>
                <w:rFonts w:asciiTheme="majorEastAsia" w:eastAsiaTheme="majorEastAsia" w:hAnsiTheme="majorEastAsia" w:hint="eastAsia"/>
                <w:sz w:val="24"/>
                <w:szCs w:val="24"/>
              </w:rPr>
              <w:t>，保留一位小数点</w:t>
            </w:r>
          </w:p>
        </w:tc>
      </w:tr>
      <w:tr w:rsidR="00947FB8" w:rsidRPr="00BA6325" w14:paraId="46618C42" w14:textId="77777777" w:rsidTr="005123BA">
        <w:tc>
          <w:tcPr>
            <w:tcW w:w="2271" w:type="dxa"/>
          </w:tcPr>
          <w:p w14:paraId="6594D5AC" w14:textId="2ED8BF69" w:rsidR="00947FB8" w:rsidRPr="00FB0D86" w:rsidRDefault="00947FB8" w:rsidP="00FB0D8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次数</w:t>
            </w:r>
          </w:p>
        </w:tc>
        <w:tc>
          <w:tcPr>
            <w:tcW w:w="5100" w:type="dxa"/>
          </w:tcPr>
          <w:p w14:paraId="19D61E9F" w14:textId="4763B1A8" w:rsidR="00947FB8" w:rsidRPr="00FB0D86" w:rsidRDefault="00947FB8" w:rsidP="00FB0D8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有限次数和无限次数</w:t>
            </w:r>
          </w:p>
        </w:tc>
      </w:tr>
    </w:tbl>
    <w:p w14:paraId="14C7842C" w14:textId="35FB434D" w:rsidR="00FB0D86" w:rsidRPr="00535AB3" w:rsidRDefault="00FB0D86" w:rsidP="00535AB3">
      <w:pPr>
        <w:pStyle w:val="aff8"/>
        <w:numPr>
          <w:ilvl w:val="1"/>
          <w:numId w:val="6"/>
        </w:numPr>
        <w:spacing w:line="480" w:lineRule="auto"/>
        <w:ind w:firstLineChars="0"/>
        <w:rPr>
          <w:rFonts w:ascii="宋体" w:eastAsia="宋体" w:hAnsi="宋体"/>
          <w:sz w:val="24"/>
          <w:szCs w:val="24"/>
        </w:rPr>
      </w:pPr>
      <w:r w:rsidRPr="00535AB3">
        <w:rPr>
          <w:rFonts w:ascii="宋体" w:eastAsia="宋体" w:hAnsi="宋体" w:hint="eastAsia"/>
          <w:sz w:val="24"/>
          <w:szCs w:val="24"/>
        </w:rPr>
        <w:t>支持</w:t>
      </w:r>
      <w:r w:rsidR="00535AB3" w:rsidRPr="00535AB3">
        <w:rPr>
          <w:rFonts w:ascii="宋体" w:eastAsia="宋体" w:hAnsi="宋体" w:hint="eastAsia"/>
          <w:sz w:val="24"/>
          <w:szCs w:val="24"/>
        </w:rPr>
        <w:t>新增</w:t>
      </w:r>
      <w:r w:rsidRPr="00535AB3">
        <w:rPr>
          <w:rFonts w:ascii="宋体" w:eastAsia="宋体" w:hAnsi="宋体" w:hint="eastAsia"/>
          <w:sz w:val="24"/>
          <w:szCs w:val="24"/>
        </w:rPr>
        <w:t>、</w:t>
      </w:r>
      <w:r w:rsidR="00535AB3" w:rsidRPr="00535AB3">
        <w:rPr>
          <w:rFonts w:ascii="宋体" w:eastAsia="宋体" w:hAnsi="宋体" w:hint="eastAsia"/>
          <w:sz w:val="24"/>
          <w:szCs w:val="24"/>
        </w:rPr>
        <w:t>编辑、启用和停用</w:t>
      </w:r>
    </w:p>
    <w:p w14:paraId="58C16C9F" w14:textId="267FED83" w:rsidR="00635C4A" w:rsidRPr="00635C4A" w:rsidRDefault="00933FFB" w:rsidP="00DD1FF1">
      <w:pPr>
        <w:pStyle w:val="3"/>
        <w:spacing w:line="480" w:lineRule="auto"/>
        <w:ind w:left="720"/>
        <w:rPr>
          <w:b/>
          <w:bCs/>
          <w:color w:val="000000" w:themeColor="text1"/>
        </w:rPr>
      </w:pPr>
      <w:bookmarkStart w:id="32" w:name="_Toc34750442"/>
      <w:r w:rsidRPr="00F171B8">
        <w:rPr>
          <w:rFonts w:hint="eastAsia"/>
          <w:b/>
          <w:bCs/>
          <w:color w:val="000000" w:themeColor="text1"/>
        </w:rPr>
        <w:t>规则描述</w:t>
      </w:r>
      <w:bookmarkEnd w:id="32"/>
      <w:r w:rsidR="00635C4A">
        <w:t xml:space="preserve"> </w:t>
      </w:r>
    </w:p>
    <w:p w14:paraId="3DB2991B" w14:textId="2BDD6544" w:rsidR="00355447" w:rsidRPr="00355447" w:rsidRDefault="000A32E1" w:rsidP="00355447">
      <w:pPr>
        <w:pStyle w:val="aff8"/>
        <w:numPr>
          <w:ilvl w:val="0"/>
          <w:numId w:val="7"/>
        </w:numPr>
        <w:spacing w:line="480" w:lineRule="auto"/>
        <w:ind w:firstLineChars="0"/>
        <w:rPr>
          <w:rFonts w:hint="eastAsia"/>
          <w:sz w:val="24"/>
          <w:szCs w:val="24"/>
        </w:rPr>
      </w:pPr>
      <w:r>
        <w:rPr>
          <w:rFonts w:hint="eastAsia"/>
          <w:sz w:val="24"/>
          <w:szCs w:val="24"/>
        </w:rPr>
        <w:t>该策略适用于</w:t>
      </w:r>
      <w:r w:rsidR="00535AB3">
        <w:rPr>
          <w:rFonts w:hint="eastAsia"/>
          <w:sz w:val="24"/>
          <w:szCs w:val="24"/>
        </w:rPr>
        <w:t>快享</w:t>
      </w:r>
      <w:r w:rsidR="003605EF">
        <w:rPr>
          <w:rFonts w:hint="eastAsia"/>
          <w:sz w:val="24"/>
          <w:szCs w:val="24"/>
        </w:rPr>
        <w:t>、</w:t>
      </w:r>
      <w:r w:rsidR="00535AB3">
        <w:rPr>
          <w:rFonts w:hint="eastAsia"/>
          <w:sz w:val="24"/>
          <w:szCs w:val="24"/>
        </w:rPr>
        <w:t>专</w:t>
      </w:r>
      <w:r w:rsidR="003605EF">
        <w:rPr>
          <w:rFonts w:hint="eastAsia"/>
          <w:sz w:val="24"/>
          <w:szCs w:val="24"/>
        </w:rPr>
        <w:t>享</w:t>
      </w:r>
      <w:r w:rsidR="00355447">
        <w:rPr>
          <w:rFonts w:hint="eastAsia"/>
          <w:sz w:val="24"/>
          <w:szCs w:val="24"/>
        </w:rPr>
        <w:t>（不支持预约单</w:t>
      </w:r>
      <w:bookmarkStart w:id="33" w:name="_GoBack"/>
      <w:bookmarkEnd w:id="33"/>
      <w:r w:rsidR="00355447">
        <w:rPr>
          <w:rFonts w:hint="eastAsia"/>
          <w:sz w:val="24"/>
          <w:szCs w:val="24"/>
        </w:rPr>
        <w:t>）</w:t>
      </w:r>
      <w:r w:rsidR="003605EF">
        <w:rPr>
          <w:rFonts w:hint="eastAsia"/>
          <w:sz w:val="24"/>
          <w:szCs w:val="24"/>
        </w:rPr>
        <w:t>，不适用于</w:t>
      </w:r>
      <w:r w:rsidR="00535AB3">
        <w:rPr>
          <w:rFonts w:hint="eastAsia"/>
          <w:sz w:val="24"/>
          <w:szCs w:val="24"/>
        </w:rPr>
        <w:t>企业用车、包车、顺风车</w:t>
      </w:r>
    </w:p>
    <w:p w14:paraId="3B1536CF" w14:textId="0514BBF4" w:rsidR="00535AB3" w:rsidRDefault="00535AB3" w:rsidP="0043624B">
      <w:pPr>
        <w:pStyle w:val="aff8"/>
        <w:numPr>
          <w:ilvl w:val="0"/>
          <w:numId w:val="7"/>
        </w:numPr>
        <w:spacing w:line="480" w:lineRule="auto"/>
        <w:ind w:firstLineChars="0"/>
        <w:rPr>
          <w:sz w:val="24"/>
          <w:szCs w:val="24"/>
        </w:rPr>
      </w:pPr>
      <w:r>
        <w:rPr>
          <w:rFonts w:hint="eastAsia"/>
          <w:sz w:val="24"/>
          <w:szCs w:val="24"/>
        </w:rPr>
        <w:t>未设置会员等级系数，默认系数为</w:t>
      </w:r>
      <w:r>
        <w:rPr>
          <w:rFonts w:hint="eastAsia"/>
          <w:sz w:val="24"/>
          <w:szCs w:val="24"/>
        </w:rPr>
        <w:t>1</w:t>
      </w:r>
      <w:r>
        <w:rPr>
          <w:rFonts w:hint="eastAsia"/>
          <w:sz w:val="24"/>
          <w:szCs w:val="24"/>
        </w:rPr>
        <w:t>；如果当前订单已有优先级系数，需乘以会员等级优先级系数</w:t>
      </w:r>
    </w:p>
    <w:p w14:paraId="141B956B" w14:textId="637801A2" w:rsidR="00535AB3" w:rsidRDefault="00535AB3" w:rsidP="00535AB3">
      <w:pPr>
        <w:pStyle w:val="aff8"/>
        <w:numPr>
          <w:ilvl w:val="0"/>
          <w:numId w:val="7"/>
        </w:numPr>
        <w:spacing w:line="480" w:lineRule="auto"/>
        <w:ind w:firstLineChars="0"/>
        <w:rPr>
          <w:sz w:val="24"/>
          <w:szCs w:val="24"/>
        </w:rPr>
      </w:pPr>
      <w:r w:rsidRPr="00535AB3">
        <w:rPr>
          <w:rFonts w:hint="eastAsia"/>
          <w:sz w:val="24"/>
          <w:szCs w:val="24"/>
        </w:rPr>
        <w:t>管理后台修改权益</w:t>
      </w:r>
      <w:r>
        <w:rPr>
          <w:rFonts w:hint="eastAsia"/>
          <w:sz w:val="24"/>
          <w:szCs w:val="24"/>
        </w:rPr>
        <w:t>系数</w:t>
      </w:r>
      <w:r w:rsidRPr="00535AB3">
        <w:rPr>
          <w:rFonts w:hint="eastAsia"/>
          <w:sz w:val="24"/>
          <w:szCs w:val="24"/>
        </w:rPr>
        <w:t>，</w:t>
      </w:r>
      <w:r>
        <w:rPr>
          <w:rFonts w:hint="eastAsia"/>
          <w:sz w:val="24"/>
          <w:szCs w:val="24"/>
        </w:rPr>
        <w:t>立即变更。</w:t>
      </w:r>
    </w:p>
    <w:p w14:paraId="4CEA9965" w14:textId="5DBB5D2B" w:rsidR="00CB4590" w:rsidRDefault="00CB4590" w:rsidP="00CB4590">
      <w:pPr>
        <w:pStyle w:val="aff8"/>
        <w:numPr>
          <w:ilvl w:val="0"/>
          <w:numId w:val="7"/>
        </w:numPr>
        <w:spacing w:line="480" w:lineRule="auto"/>
        <w:ind w:firstLineChars="0"/>
        <w:rPr>
          <w:sz w:val="24"/>
          <w:szCs w:val="24"/>
        </w:rPr>
      </w:pPr>
      <w:r>
        <w:rPr>
          <w:rFonts w:hint="eastAsia"/>
          <w:sz w:val="24"/>
          <w:szCs w:val="24"/>
        </w:rPr>
        <w:t>本次次数仅作为展示，不产生实际作用；设置优先派单系数后，用户每次均可获得该等级优先级系数</w:t>
      </w:r>
    </w:p>
    <w:p w14:paraId="77F228FD" w14:textId="69ED2F17" w:rsidR="00CB4590" w:rsidRDefault="003C22F1" w:rsidP="003C22F1">
      <w:pPr>
        <w:pStyle w:val="aff8"/>
        <w:widowControl w:val="0"/>
        <w:numPr>
          <w:ilvl w:val="1"/>
          <w:numId w:val="7"/>
        </w:numPr>
        <w:spacing w:after="0" w:line="480" w:lineRule="auto"/>
        <w:ind w:firstLineChars="0"/>
        <w:jc w:val="both"/>
        <w:rPr>
          <w:rFonts w:ascii="宋体" w:eastAsia="宋体" w:hAnsi="宋体"/>
          <w:sz w:val="24"/>
          <w:szCs w:val="24"/>
        </w:rPr>
      </w:pPr>
      <w:r w:rsidRPr="003C22F1">
        <w:rPr>
          <w:rFonts w:ascii="宋体" w:eastAsia="宋体" w:hAnsi="宋体" w:hint="eastAsia"/>
          <w:sz w:val="24"/>
          <w:szCs w:val="24"/>
        </w:rPr>
        <w:t>使用次数在会员当前等级有效期内有效，超过有效期未使用得次数自动清零</w:t>
      </w:r>
    </w:p>
    <w:p w14:paraId="4B346BB5" w14:textId="293F38BC" w:rsidR="003C22F1" w:rsidRPr="003C22F1" w:rsidRDefault="003C22F1" w:rsidP="003C22F1">
      <w:pPr>
        <w:pStyle w:val="aff8"/>
        <w:widowControl w:val="0"/>
        <w:numPr>
          <w:ilvl w:val="1"/>
          <w:numId w:val="7"/>
        </w:numPr>
        <w:spacing w:after="0" w:line="480" w:lineRule="auto"/>
        <w:ind w:firstLineChars="0"/>
        <w:jc w:val="both"/>
        <w:rPr>
          <w:rFonts w:ascii="宋体" w:eastAsia="宋体" w:hAnsi="宋体"/>
          <w:sz w:val="24"/>
          <w:szCs w:val="24"/>
        </w:rPr>
      </w:pPr>
      <w:r>
        <w:rPr>
          <w:rFonts w:ascii="宋体" w:eastAsia="宋体" w:hAnsi="宋体" w:hint="eastAsia"/>
          <w:sz w:val="24"/>
          <w:szCs w:val="24"/>
        </w:rPr>
        <w:t>用户使用优先派单权益次数，司机接单后扣除，未成功接单不扣除</w:t>
      </w:r>
    </w:p>
    <w:p w14:paraId="45C9A9DA" w14:textId="51FC05F7" w:rsidR="00AA2353" w:rsidRDefault="00CE13FA" w:rsidP="00AA2353">
      <w:pPr>
        <w:pStyle w:val="2"/>
        <w:spacing w:line="480" w:lineRule="auto"/>
        <w:rPr>
          <w:b/>
          <w:color w:val="auto"/>
        </w:rPr>
      </w:pPr>
      <w:bookmarkStart w:id="34" w:name="_Toc34750443"/>
      <w:r>
        <w:rPr>
          <w:rFonts w:hint="eastAsia"/>
          <w:b/>
          <w:color w:val="auto"/>
        </w:rPr>
        <w:t>优先派单权</w:t>
      </w:r>
      <w:r w:rsidR="00AA2353">
        <w:rPr>
          <w:rFonts w:hint="eastAsia"/>
          <w:b/>
          <w:color w:val="auto"/>
        </w:rPr>
        <w:t>-</w:t>
      </w:r>
      <w:r>
        <w:rPr>
          <w:rFonts w:hint="eastAsia"/>
          <w:b/>
          <w:color w:val="auto"/>
        </w:rPr>
        <w:t>客户体验中心</w:t>
      </w:r>
      <w:bookmarkEnd w:id="34"/>
    </w:p>
    <w:p w14:paraId="6485E743" w14:textId="77777777" w:rsidR="00AA2353" w:rsidRDefault="00AA2353" w:rsidP="00AA2353">
      <w:pPr>
        <w:pStyle w:val="3"/>
        <w:spacing w:line="480" w:lineRule="auto"/>
        <w:ind w:left="720"/>
        <w:rPr>
          <w:b/>
          <w:bCs/>
          <w:color w:val="000000" w:themeColor="text1"/>
        </w:rPr>
      </w:pPr>
      <w:bookmarkStart w:id="35" w:name="_Toc34750444"/>
      <w:r w:rsidRPr="007D79D1">
        <w:rPr>
          <w:rFonts w:hint="eastAsia"/>
          <w:b/>
          <w:bCs/>
          <w:color w:val="000000" w:themeColor="text1"/>
        </w:rPr>
        <w:t>功能描述</w:t>
      </w:r>
      <w:bookmarkEnd w:id="35"/>
    </w:p>
    <w:p w14:paraId="6208C986" w14:textId="10BC7C43" w:rsidR="00CB4590" w:rsidRDefault="00CE13FA" w:rsidP="003C22F1">
      <w:pPr>
        <w:pStyle w:val="aff8"/>
        <w:widowControl w:val="0"/>
        <w:numPr>
          <w:ilvl w:val="0"/>
          <w:numId w:val="17"/>
        </w:numPr>
        <w:spacing w:after="0" w:line="480" w:lineRule="auto"/>
        <w:ind w:firstLineChars="0"/>
        <w:jc w:val="both"/>
        <w:rPr>
          <w:rFonts w:ascii="宋体" w:eastAsia="宋体" w:hAnsi="宋体"/>
          <w:sz w:val="24"/>
          <w:szCs w:val="24"/>
        </w:rPr>
      </w:pPr>
      <w:r w:rsidRPr="00947FB8">
        <w:rPr>
          <w:rFonts w:ascii="宋体" w:eastAsia="宋体" w:hAnsi="宋体" w:hint="eastAsia"/>
          <w:sz w:val="24"/>
          <w:szCs w:val="24"/>
        </w:rPr>
        <w:t>快享</w:t>
      </w:r>
      <w:r w:rsidR="00947FB8">
        <w:rPr>
          <w:rFonts w:ascii="宋体" w:eastAsia="宋体" w:hAnsi="宋体" w:hint="eastAsia"/>
          <w:sz w:val="24"/>
          <w:szCs w:val="24"/>
        </w:rPr>
        <w:t>、专享</w:t>
      </w:r>
      <w:r w:rsidRPr="00947FB8">
        <w:rPr>
          <w:rFonts w:ascii="宋体" w:eastAsia="宋体" w:hAnsi="宋体" w:hint="eastAsia"/>
          <w:sz w:val="24"/>
          <w:szCs w:val="24"/>
        </w:rPr>
        <w:t>在呼叫订单页，</w:t>
      </w:r>
      <w:r w:rsidR="00CB4590">
        <w:rPr>
          <w:rFonts w:ascii="宋体" w:eastAsia="宋体" w:hAnsi="宋体" w:hint="eastAsia"/>
          <w:sz w:val="24"/>
          <w:szCs w:val="24"/>
        </w:rPr>
        <w:t>需呈现剩余优先派单次数（需考虑无限次数和使用完的情况）</w:t>
      </w:r>
    </w:p>
    <w:p w14:paraId="36C43DE1" w14:textId="620AAA0B" w:rsidR="00947FB8" w:rsidRDefault="00947FB8" w:rsidP="003C22F1">
      <w:pPr>
        <w:pStyle w:val="aff8"/>
        <w:widowControl w:val="0"/>
        <w:numPr>
          <w:ilvl w:val="1"/>
          <w:numId w:val="17"/>
        </w:numPr>
        <w:spacing w:after="0" w:line="480" w:lineRule="auto"/>
        <w:ind w:firstLineChars="0"/>
        <w:jc w:val="both"/>
        <w:rPr>
          <w:rFonts w:ascii="宋体" w:eastAsia="宋体" w:hAnsi="宋体"/>
          <w:sz w:val="24"/>
          <w:szCs w:val="24"/>
        </w:rPr>
      </w:pPr>
      <w:r>
        <w:rPr>
          <w:rFonts w:ascii="宋体" w:eastAsia="宋体" w:hAnsi="宋体" w:hint="eastAsia"/>
          <w:sz w:val="24"/>
          <w:szCs w:val="24"/>
        </w:rPr>
        <w:t>用户可选择使用优先派单权优先派单，使用权益后并</w:t>
      </w:r>
      <w:r w:rsidR="00CB4590">
        <w:rPr>
          <w:rFonts w:ascii="宋体" w:eastAsia="宋体" w:hAnsi="宋体" w:hint="eastAsia"/>
          <w:sz w:val="24"/>
          <w:szCs w:val="24"/>
        </w:rPr>
        <w:t>司机确认接</w:t>
      </w:r>
      <w:r w:rsidR="00CB4590">
        <w:rPr>
          <w:rFonts w:ascii="宋体" w:eastAsia="宋体" w:hAnsi="宋体" w:hint="eastAsia"/>
          <w:sz w:val="24"/>
          <w:szCs w:val="24"/>
        </w:rPr>
        <w:lastRenderedPageBreak/>
        <w:t>单后</w:t>
      </w:r>
      <w:r>
        <w:rPr>
          <w:rFonts w:ascii="宋体" w:eastAsia="宋体" w:hAnsi="宋体" w:hint="eastAsia"/>
          <w:sz w:val="24"/>
          <w:szCs w:val="24"/>
        </w:rPr>
        <w:t>扣除一次使用次数；</w:t>
      </w:r>
      <w:r w:rsidR="00CB4590">
        <w:rPr>
          <w:rFonts w:ascii="宋体" w:eastAsia="宋体" w:hAnsi="宋体" w:hint="eastAsia"/>
          <w:sz w:val="24"/>
          <w:szCs w:val="24"/>
        </w:rPr>
        <w:t>未确认接单不扣除次数</w:t>
      </w:r>
    </w:p>
    <w:p w14:paraId="4E2A4FD9" w14:textId="504DC5DE" w:rsidR="003C22F1" w:rsidRDefault="003C22F1" w:rsidP="003C22F1">
      <w:pPr>
        <w:pStyle w:val="aff8"/>
        <w:widowControl w:val="0"/>
        <w:numPr>
          <w:ilvl w:val="1"/>
          <w:numId w:val="17"/>
        </w:numPr>
        <w:spacing w:after="0" w:line="480" w:lineRule="auto"/>
        <w:ind w:firstLineChars="0"/>
        <w:jc w:val="both"/>
        <w:rPr>
          <w:rFonts w:ascii="宋体" w:eastAsia="宋体" w:hAnsi="宋体"/>
          <w:sz w:val="24"/>
          <w:szCs w:val="24"/>
        </w:rPr>
      </w:pPr>
      <w:r>
        <w:rPr>
          <w:rFonts w:ascii="宋体" w:eastAsia="宋体" w:hAnsi="宋体" w:hint="eastAsia"/>
          <w:sz w:val="24"/>
          <w:szCs w:val="24"/>
        </w:rPr>
        <w:t>有限次数下如果用户使用次数=</w:t>
      </w:r>
      <w:r>
        <w:rPr>
          <w:rFonts w:ascii="宋体" w:eastAsia="宋体" w:hAnsi="宋体"/>
          <w:sz w:val="24"/>
          <w:szCs w:val="24"/>
        </w:rPr>
        <w:t>0</w:t>
      </w:r>
      <w:r>
        <w:rPr>
          <w:rFonts w:ascii="宋体" w:eastAsia="宋体" w:hAnsi="宋体" w:hint="eastAsia"/>
          <w:sz w:val="24"/>
          <w:szCs w:val="24"/>
        </w:rPr>
        <w:t>，则不可使用该权益；无限次数无该项限制</w:t>
      </w:r>
    </w:p>
    <w:p w14:paraId="5EC0A9CE" w14:textId="344A13B8" w:rsidR="00CE13FA" w:rsidRPr="00947FB8" w:rsidRDefault="00947FB8" w:rsidP="003C22F1">
      <w:pPr>
        <w:pStyle w:val="aff8"/>
        <w:widowControl w:val="0"/>
        <w:numPr>
          <w:ilvl w:val="1"/>
          <w:numId w:val="17"/>
        </w:numPr>
        <w:spacing w:after="0" w:line="480" w:lineRule="auto"/>
        <w:ind w:firstLineChars="0"/>
        <w:jc w:val="both"/>
        <w:rPr>
          <w:rFonts w:ascii="宋体" w:eastAsia="宋体" w:hAnsi="宋体"/>
          <w:sz w:val="24"/>
          <w:szCs w:val="24"/>
        </w:rPr>
      </w:pPr>
      <w:r>
        <w:rPr>
          <w:rFonts w:ascii="宋体" w:eastAsia="宋体" w:hAnsi="宋体" w:hint="eastAsia"/>
          <w:sz w:val="24"/>
          <w:szCs w:val="24"/>
        </w:rPr>
        <w:t>使用</w:t>
      </w:r>
      <w:r w:rsidR="00CB4590">
        <w:rPr>
          <w:rFonts w:ascii="宋体" w:eastAsia="宋体" w:hAnsi="宋体" w:hint="eastAsia"/>
          <w:sz w:val="24"/>
          <w:szCs w:val="24"/>
        </w:rPr>
        <w:t>后</w:t>
      </w:r>
      <w:r w:rsidR="00CE13FA" w:rsidRPr="00947FB8">
        <w:rPr>
          <w:rFonts w:ascii="宋体" w:eastAsia="宋体" w:hAnsi="宋体" w:hint="eastAsia"/>
          <w:sz w:val="24"/>
          <w:szCs w:val="24"/>
        </w:rPr>
        <w:t>呈现：正在为你优先派单</w:t>
      </w:r>
    </w:p>
    <w:p w14:paraId="1220FC26" w14:textId="77777777" w:rsidR="00AA2353" w:rsidRPr="00635C4A" w:rsidRDefault="00AA2353" w:rsidP="00AA2353">
      <w:pPr>
        <w:pStyle w:val="3"/>
        <w:spacing w:line="480" w:lineRule="auto"/>
        <w:ind w:left="720"/>
        <w:rPr>
          <w:b/>
          <w:bCs/>
          <w:color w:val="000000" w:themeColor="text1"/>
        </w:rPr>
      </w:pPr>
      <w:bookmarkStart w:id="36" w:name="_Toc34750445"/>
      <w:r w:rsidRPr="00F171B8">
        <w:rPr>
          <w:rFonts w:hint="eastAsia"/>
          <w:b/>
          <w:bCs/>
          <w:color w:val="000000" w:themeColor="text1"/>
        </w:rPr>
        <w:t>规则描述</w:t>
      </w:r>
      <w:bookmarkEnd w:id="36"/>
      <w:r>
        <w:t xml:space="preserve"> </w:t>
      </w:r>
    </w:p>
    <w:p w14:paraId="15B46D16" w14:textId="67872702" w:rsidR="00AA2353" w:rsidRPr="00E87A7C" w:rsidRDefault="00CB4590" w:rsidP="0043624B">
      <w:pPr>
        <w:pStyle w:val="aff8"/>
        <w:numPr>
          <w:ilvl w:val="0"/>
          <w:numId w:val="11"/>
        </w:numPr>
        <w:spacing w:line="480" w:lineRule="auto"/>
        <w:ind w:firstLineChars="0"/>
        <w:rPr>
          <w:sz w:val="24"/>
          <w:szCs w:val="24"/>
        </w:rPr>
      </w:pPr>
      <w:r>
        <w:rPr>
          <w:rFonts w:hint="eastAsia"/>
          <w:sz w:val="24"/>
          <w:szCs w:val="24"/>
        </w:rPr>
        <w:t>无</w:t>
      </w:r>
    </w:p>
    <w:sectPr w:rsidR="00AA2353" w:rsidRPr="00E87A7C" w:rsidSect="00E66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B6AF7" w14:textId="77777777" w:rsidR="008223F5" w:rsidRDefault="008223F5">
      <w:r>
        <w:separator/>
      </w:r>
    </w:p>
  </w:endnote>
  <w:endnote w:type="continuationSeparator" w:id="0">
    <w:p w14:paraId="0FE2B027" w14:textId="77777777" w:rsidR="008223F5" w:rsidRDefault="0082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6EAB1" w14:textId="77777777" w:rsidR="00DB46FA" w:rsidRDefault="00DB46FA">
    <w:pPr>
      <w:pStyle w:val="51"/>
      <w:tabs>
        <w:tab w:val="clear" w:pos="4153"/>
        <w:tab w:val="clear" w:pos="8306"/>
        <w:tab w:val="center" w:pos="4195"/>
        <w:tab w:val="right" w:pos="8390"/>
      </w:tabs>
      <w:spacing w:before="120"/>
    </w:pPr>
    <w:r>
      <w:tab/>
    </w:r>
    <w:r>
      <w:rPr>
        <w:rFonts w:hint="eastAsia"/>
        <w:szCs w:val="21"/>
      </w:rPr>
      <w:tab/>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noProof/>
        <w:szCs w:val="21"/>
      </w:rPr>
      <w:t>5</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D967" w14:textId="77777777" w:rsidR="008223F5" w:rsidRDefault="008223F5">
      <w:r>
        <w:separator/>
      </w:r>
    </w:p>
  </w:footnote>
  <w:footnote w:type="continuationSeparator" w:id="0">
    <w:p w14:paraId="266B6AE9" w14:textId="77777777" w:rsidR="008223F5" w:rsidRDefault="00822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1020" w14:textId="1E70A5E4" w:rsidR="00DB46FA" w:rsidRPr="003A4C25" w:rsidRDefault="00DB46FA" w:rsidP="003A4C25">
    <w:pPr>
      <w:pStyle w:val="af4"/>
    </w:pPr>
    <w:r>
      <w:t>T3</w:t>
    </w:r>
    <w:r>
      <w:rPr>
        <w:rFonts w:hint="eastAsia"/>
      </w:rPr>
      <w:t>出行</w:t>
    </w:r>
    <w:r>
      <w:t xml:space="preserve">                                                </w:t>
    </w:r>
    <w:r w:rsidR="006744A0">
      <w:t xml:space="preserve">     </w:t>
    </w:r>
    <w:r w:rsidR="006744A0">
      <w:rPr>
        <w:rFonts w:hint="eastAsia"/>
      </w:rPr>
      <w:t>会员优先派单</w:t>
    </w:r>
    <w:r>
      <w:rPr>
        <w:rFonts w:hint="eastAsia"/>
      </w:rPr>
      <w:t>产品概要设计说明书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63861" w14:textId="04AA0301" w:rsidR="00DB46FA" w:rsidRPr="00467A87" w:rsidRDefault="00DB46FA" w:rsidP="00467A87">
    <w:pPr>
      <w:pStyle w:val="af4"/>
    </w:pPr>
    <w:r>
      <w:t>T3</w:t>
    </w:r>
    <w:r>
      <w:rPr>
        <w:rFonts w:hint="eastAsia"/>
      </w:rPr>
      <w:t>出行</w:t>
    </w:r>
    <w:r>
      <w:t xml:space="preserve">                                                   </w:t>
    </w:r>
    <w:r w:rsidR="006744A0">
      <w:t xml:space="preserve">   </w:t>
    </w:r>
    <w:r w:rsidR="006744A0">
      <w:rPr>
        <w:rFonts w:hint="eastAsia"/>
      </w:rPr>
      <w:t>会员优先派单</w:t>
    </w:r>
    <w:r>
      <w:rPr>
        <w:rFonts w:hint="eastAsia"/>
      </w:rPr>
      <w:t>产品概要设计说明书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5AE"/>
    <w:multiLevelType w:val="multilevel"/>
    <w:tmpl w:val="4468BE1A"/>
    <w:lvl w:ilvl="0">
      <w:start w:val="1"/>
      <w:numFmt w:val="decimal"/>
      <w:pStyle w:val="a"/>
      <w:lvlText w:val="%1."/>
      <w:lvlJc w:val="left"/>
      <w:pPr>
        <w:tabs>
          <w:tab w:val="num" w:pos="425"/>
        </w:tabs>
        <w:ind w:left="425" w:hanging="425"/>
      </w:pPr>
    </w:lvl>
    <w:lvl w:ilvl="1">
      <w:start w:val="1"/>
      <w:numFmt w:val="decimal"/>
      <w:pStyle w:val="a0"/>
      <w:lvlText w:val="%1.%2."/>
      <w:lvlJc w:val="left"/>
      <w:pPr>
        <w:tabs>
          <w:tab w:val="num" w:pos="567"/>
        </w:tabs>
        <w:ind w:left="567" w:hanging="567"/>
      </w:pPr>
    </w:lvl>
    <w:lvl w:ilvl="2">
      <w:start w:val="1"/>
      <w:numFmt w:val="decimal"/>
      <w:pStyle w:val="6"/>
      <w:lvlText w:val="%1.%2.%3."/>
      <w:lvlJc w:val="left"/>
      <w:pPr>
        <w:tabs>
          <w:tab w:val="num" w:pos="709"/>
        </w:tabs>
        <w:ind w:left="709" w:hanging="709"/>
      </w:pPr>
    </w:lvl>
    <w:lvl w:ilvl="3">
      <w:start w:val="1"/>
      <w:numFmt w:val="decimal"/>
      <w:pStyle w:val="a1"/>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4C7632A"/>
    <w:multiLevelType w:val="hybridMultilevel"/>
    <w:tmpl w:val="3B824E28"/>
    <w:lvl w:ilvl="0" w:tplc="BADC305E">
      <w:start w:val="1"/>
      <w:numFmt w:val="decimal"/>
      <w:lvlText w:val="%1."/>
      <w:lvlJc w:val="left"/>
      <w:pPr>
        <w:ind w:left="1130" w:hanging="420"/>
      </w:pPr>
      <w:rPr>
        <w:rFonts w:asciiTheme="minorEastAsia" w:eastAsiaTheme="minorEastAsia" w:hAnsiTheme="minorEastAsia"/>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15:restartNumberingAfterBreak="0">
    <w:nsid w:val="0D227BE2"/>
    <w:multiLevelType w:val="hybridMultilevel"/>
    <w:tmpl w:val="8BA24E70"/>
    <w:lvl w:ilvl="0" w:tplc="D6D8BE56">
      <w:start w:val="1"/>
      <w:numFmt w:val="decimal"/>
      <w:lvlText w:val="%1."/>
      <w:lvlJc w:val="left"/>
      <w:pPr>
        <w:ind w:left="1130" w:hanging="420"/>
      </w:pPr>
      <w:rPr>
        <w:rFonts w:asciiTheme="minorEastAsia" w:eastAsiaTheme="minorEastAsia" w:hAnsiTheme="minorEastAsia"/>
      </w:rPr>
    </w:lvl>
    <w:lvl w:ilvl="1" w:tplc="823EE36A">
      <w:start w:val="1"/>
      <w:numFmt w:val="lowerLetter"/>
      <w:lvlText w:val="%2)"/>
      <w:lvlJc w:val="left"/>
      <w:pPr>
        <w:ind w:left="1550" w:hanging="420"/>
      </w:pPr>
      <w:rPr>
        <w:rFonts w:asciiTheme="majorEastAsia" w:eastAsiaTheme="majorEastAsia" w:hAnsiTheme="majorEastAsia"/>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 w15:restartNumberingAfterBreak="0">
    <w:nsid w:val="117613C7"/>
    <w:multiLevelType w:val="multilevel"/>
    <w:tmpl w:val="9D5E9C9E"/>
    <w:lvl w:ilvl="0">
      <w:start w:val="1"/>
      <w:numFmt w:val="decimal"/>
      <w:lvlText w:val="%1."/>
      <w:lvlJc w:val="left"/>
      <w:pPr>
        <w:ind w:left="1128" w:hanging="420"/>
      </w:pPr>
      <w:rPr>
        <w:rFonts w:hint="eastAsia"/>
        <w:sz w:val="21"/>
        <w:szCs w:val="21"/>
      </w:rPr>
    </w:lvl>
    <w:lvl w:ilvl="1">
      <w:start w:val="1"/>
      <w:numFmt w:val="upperLetter"/>
      <w:lvlText w:val="%2)"/>
      <w:lvlJc w:val="left"/>
      <w:pPr>
        <w:ind w:left="1548" w:hanging="420"/>
      </w:pPr>
      <w:rPr>
        <w:rFonts w:hint="eastAsia"/>
        <w:b w:val="0"/>
        <w:bCs w:val="0"/>
      </w:rPr>
    </w:lvl>
    <w:lvl w:ilvl="2">
      <w:start w:val="1"/>
      <w:numFmt w:val="lowerRoman"/>
      <w:lvlText w:val="%3."/>
      <w:lvlJc w:val="left"/>
      <w:pPr>
        <w:ind w:left="1968" w:hanging="420"/>
      </w:pPr>
      <w:rPr>
        <w:rFonts w:hint="eastAsia"/>
      </w:rPr>
    </w:lvl>
    <w:lvl w:ilvl="3">
      <w:start w:val="1"/>
      <w:numFmt w:val="decimal"/>
      <w:lvlText w:val="%4)."/>
      <w:lvlJc w:val="left"/>
      <w:pPr>
        <w:ind w:left="2388" w:hanging="420"/>
      </w:pPr>
      <w:rPr>
        <w:rFonts w:hint="eastAsia"/>
      </w:rPr>
    </w:lvl>
    <w:lvl w:ilvl="4">
      <w:start w:val="1"/>
      <w:numFmt w:val="upp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4" w15:restartNumberingAfterBreak="0">
    <w:nsid w:val="15B319A9"/>
    <w:multiLevelType w:val="hybridMultilevel"/>
    <w:tmpl w:val="F120EF9A"/>
    <w:lvl w:ilvl="0" w:tplc="737CDB2E">
      <w:start w:val="1"/>
      <w:numFmt w:val="decimal"/>
      <w:lvlText w:val="%1."/>
      <w:lvlJc w:val="left"/>
      <w:pPr>
        <w:ind w:left="988" w:hanging="420"/>
      </w:pPr>
      <w:rPr>
        <w:sz w:val="24"/>
        <w:szCs w:val="24"/>
      </w:rPr>
    </w:lvl>
    <w:lvl w:ilvl="1" w:tplc="04090019">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1D865EB8"/>
    <w:multiLevelType w:val="multilevel"/>
    <w:tmpl w:val="8B722E96"/>
    <w:lvl w:ilvl="0">
      <w:start w:val="1"/>
      <w:numFmt w:val="decimal"/>
      <w:lvlText w:val="%1."/>
      <w:lvlJc w:val="left"/>
      <w:pPr>
        <w:ind w:left="1128" w:hanging="420"/>
      </w:pPr>
      <w:rPr>
        <w:rFonts w:hint="eastAsia"/>
        <w:sz w:val="21"/>
        <w:szCs w:val="21"/>
      </w:rPr>
    </w:lvl>
    <w:lvl w:ilvl="1">
      <w:start w:val="1"/>
      <w:numFmt w:val="upperLetter"/>
      <w:lvlText w:val="%2)"/>
      <w:lvlJc w:val="left"/>
      <w:pPr>
        <w:ind w:left="1548" w:hanging="420"/>
      </w:pPr>
      <w:rPr>
        <w:rFonts w:hint="eastAsia"/>
      </w:rPr>
    </w:lvl>
    <w:lvl w:ilvl="2">
      <w:start w:val="1"/>
      <w:numFmt w:val="lowerRoman"/>
      <w:lvlText w:val="%3."/>
      <w:lvlJc w:val="left"/>
      <w:pPr>
        <w:ind w:left="1968" w:hanging="420"/>
      </w:pPr>
      <w:rPr>
        <w:rFonts w:hint="eastAsia"/>
      </w:rPr>
    </w:lvl>
    <w:lvl w:ilvl="3">
      <w:start w:val="1"/>
      <w:numFmt w:val="decimal"/>
      <w:lvlText w:val="%4)."/>
      <w:lvlJc w:val="left"/>
      <w:pPr>
        <w:ind w:left="2388" w:hanging="420"/>
      </w:pPr>
      <w:rPr>
        <w:rFonts w:hint="eastAsia"/>
      </w:rPr>
    </w:lvl>
    <w:lvl w:ilvl="4">
      <w:start w:val="1"/>
      <w:numFmt w:val="upp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6" w15:restartNumberingAfterBreak="0">
    <w:nsid w:val="220725B5"/>
    <w:multiLevelType w:val="hybridMultilevel"/>
    <w:tmpl w:val="3B824E28"/>
    <w:lvl w:ilvl="0" w:tplc="BADC305E">
      <w:start w:val="1"/>
      <w:numFmt w:val="decimal"/>
      <w:lvlText w:val="%1."/>
      <w:lvlJc w:val="left"/>
      <w:pPr>
        <w:ind w:left="1130" w:hanging="420"/>
      </w:pPr>
      <w:rPr>
        <w:rFonts w:asciiTheme="minorEastAsia" w:eastAsiaTheme="minorEastAsia" w:hAnsiTheme="minorEastAsia"/>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7" w15:restartNumberingAfterBreak="0">
    <w:nsid w:val="2ED852FF"/>
    <w:multiLevelType w:val="hybridMultilevel"/>
    <w:tmpl w:val="8BA24E70"/>
    <w:lvl w:ilvl="0" w:tplc="D6D8BE56">
      <w:start w:val="1"/>
      <w:numFmt w:val="decimal"/>
      <w:lvlText w:val="%1."/>
      <w:lvlJc w:val="left"/>
      <w:pPr>
        <w:ind w:left="1130" w:hanging="420"/>
      </w:pPr>
      <w:rPr>
        <w:rFonts w:asciiTheme="minorEastAsia" w:eastAsiaTheme="minorEastAsia" w:hAnsiTheme="minorEastAsia"/>
      </w:rPr>
    </w:lvl>
    <w:lvl w:ilvl="1" w:tplc="823EE36A">
      <w:start w:val="1"/>
      <w:numFmt w:val="lowerLetter"/>
      <w:lvlText w:val="%2)"/>
      <w:lvlJc w:val="left"/>
      <w:pPr>
        <w:ind w:left="1550" w:hanging="420"/>
      </w:pPr>
      <w:rPr>
        <w:rFonts w:asciiTheme="majorEastAsia" w:eastAsiaTheme="majorEastAsia" w:hAnsiTheme="majorEastAsia"/>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8" w15:restartNumberingAfterBreak="0">
    <w:nsid w:val="341E290E"/>
    <w:multiLevelType w:val="hybridMultilevel"/>
    <w:tmpl w:val="B078A18A"/>
    <w:lvl w:ilvl="0" w:tplc="D6D8BE56">
      <w:start w:val="1"/>
      <w:numFmt w:val="decimal"/>
      <w:lvlText w:val="%1."/>
      <w:lvlJc w:val="left"/>
      <w:pPr>
        <w:ind w:left="1130" w:hanging="420"/>
      </w:pPr>
      <w:rPr>
        <w:rFonts w:asciiTheme="minorEastAsia" w:eastAsiaTheme="minorEastAsia" w:hAnsiTheme="minorEastAsia"/>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9" w15:restartNumberingAfterBreak="0">
    <w:nsid w:val="37DA76C9"/>
    <w:multiLevelType w:val="multilevel"/>
    <w:tmpl w:val="01D2431E"/>
    <w:lvl w:ilvl="0">
      <w:start w:val="1"/>
      <w:numFmt w:val="decimal"/>
      <w:lvlText w:val="%1."/>
      <w:lvlJc w:val="left"/>
      <w:pPr>
        <w:ind w:left="1128" w:hanging="420"/>
      </w:pPr>
      <w:rPr>
        <w:rFonts w:hint="eastAsia"/>
        <w:sz w:val="21"/>
        <w:szCs w:val="21"/>
      </w:rPr>
    </w:lvl>
    <w:lvl w:ilvl="1">
      <w:start w:val="1"/>
      <w:numFmt w:val="upperLetter"/>
      <w:lvlText w:val="%2)"/>
      <w:lvlJc w:val="left"/>
      <w:pPr>
        <w:ind w:left="1548" w:hanging="420"/>
      </w:pPr>
      <w:rPr>
        <w:rFonts w:hint="eastAsia"/>
        <w:b w:val="0"/>
        <w:bCs w:val="0"/>
        <w:sz w:val="22"/>
        <w:szCs w:val="22"/>
      </w:rPr>
    </w:lvl>
    <w:lvl w:ilvl="2">
      <w:start w:val="1"/>
      <w:numFmt w:val="lowerRoman"/>
      <w:lvlText w:val="%3."/>
      <w:lvlJc w:val="left"/>
      <w:pPr>
        <w:ind w:left="1968" w:hanging="420"/>
      </w:pPr>
      <w:rPr>
        <w:rFonts w:hint="eastAsia"/>
      </w:rPr>
    </w:lvl>
    <w:lvl w:ilvl="3">
      <w:start w:val="1"/>
      <w:numFmt w:val="decimal"/>
      <w:lvlText w:val="%4)."/>
      <w:lvlJc w:val="left"/>
      <w:pPr>
        <w:ind w:left="2388" w:hanging="420"/>
      </w:pPr>
      <w:rPr>
        <w:rFonts w:hint="eastAsia"/>
      </w:rPr>
    </w:lvl>
    <w:lvl w:ilvl="4">
      <w:start w:val="1"/>
      <w:numFmt w:val="upp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10" w15:restartNumberingAfterBreak="0">
    <w:nsid w:val="3CC472D4"/>
    <w:multiLevelType w:val="hybridMultilevel"/>
    <w:tmpl w:val="AF12DB78"/>
    <w:lvl w:ilvl="0" w:tplc="8C3E88C0">
      <w:start w:val="1"/>
      <w:numFmt w:val="decimal"/>
      <w:lvlText w:val="%1."/>
      <w:lvlJc w:val="left"/>
      <w:pPr>
        <w:ind w:left="993" w:firstLine="0"/>
      </w:pPr>
      <w:rPr>
        <w:rFonts w:ascii="宋体" w:eastAsia="宋体" w:hAnsi="宋体" w:hint="eastAsia"/>
      </w:rPr>
    </w:lvl>
    <w:lvl w:ilvl="1" w:tplc="04090019" w:tentative="1">
      <w:start w:val="1"/>
      <w:numFmt w:val="lowerLetter"/>
      <w:lvlText w:val="%2)"/>
      <w:lvlJc w:val="left"/>
      <w:pPr>
        <w:ind w:left="2688" w:hanging="420"/>
      </w:pPr>
    </w:lvl>
    <w:lvl w:ilvl="2" w:tplc="0409001B" w:tentative="1">
      <w:start w:val="1"/>
      <w:numFmt w:val="lowerRoman"/>
      <w:lvlText w:val="%3."/>
      <w:lvlJc w:val="right"/>
      <w:pPr>
        <w:ind w:left="3108" w:hanging="420"/>
      </w:pPr>
    </w:lvl>
    <w:lvl w:ilvl="3" w:tplc="0409000F" w:tentative="1">
      <w:start w:val="1"/>
      <w:numFmt w:val="decimal"/>
      <w:lvlText w:val="%4."/>
      <w:lvlJc w:val="left"/>
      <w:pPr>
        <w:ind w:left="3528" w:hanging="420"/>
      </w:pPr>
    </w:lvl>
    <w:lvl w:ilvl="4" w:tplc="04090019" w:tentative="1">
      <w:start w:val="1"/>
      <w:numFmt w:val="lowerLetter"/>
      <w:lvlText w:val="%5)"/>
      <w:lvlJc w:val="left"/>
      <w:pPr>
        <w:ind w:left="3948" w:hanging="420"/>
      </w:pPr>
    </w:lvl>
    <w:lvl w:ilvl="5" w:tplc="0409001B" w:tentative="1">
      <w:start w:val="1"/>
      <w:numFmt w:val="lowerRoman"/>
      <w:lvlText w:val="%6."/>
      <w:lvlJc w:val="right"/>
      <w:pPr>
        <w:ind w:left="4368" w:hanging="420"/>
      </w:pPr>
    </w:lvl>
    <w:lvl w:ilvl="6" w:tplc="0409000F" w:tentative="1">
      <w:start w:val="1"/>
      <w:numFmt w:val="decimal"/>
      <w:lvlText w:val="%7."/>
      <w:lvlJc w:val="left"/>
      <w:pPr>
        <w:ind w:left="4788" w:hanging="420"/>
      </w:pPr>
    </w:lvl>
    <w:lvl w:ilvl="7" w:tplc="04090019" w:tentative="1">
      <w:start w:val="1"/>
      <w:numFmt w:val="lowerLetter"/>
      <w:lvlText w:val="%8)"/>
      <w:lvlJc w:val="left"/>
      <w:pPr>
        <w:ind w:left="5208" w:hanging="420"/>
      </w:pPr>
    </w:lvl>
    <w:lvl w:ilvl="8" w:tplc="0409001B" w:tentative="1">
      <w:start w:val="1"/>
      <w:numFmt w:val="lowerRoman"/>
      <w:lvlText w:val="%9."/>
      <w:lvlJc w:val="right"/>
      <w:pPr>
        <w:ind w:left="5628" w:hanging="420"/>
      </w:pPr>
    </w:lvl>
  </w:abstractNum>
  <w:abstractNum w:abstractNumId="11" w15:restartNumberingAfterBreak="0">
    <w:nsid w:val="42FE570A"/>
    <w:multiLevelType w:val="multilevel"/>
    <w:tmpl w:val="11FEBED6"/>
    <w:lvl w:ilvl="0">
      <w:start w:val="1"/>
      <w:numFmt w:val="decimal"/>
      <w:pStyle w:val="1"/>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5C6C6D00"/>
    <w:multiLevelType w:val="hybridMultilevel"/>
    <w:tmpl w:val="B078A18A"/>
    <w:lvl w:ilvl="0" w:tplc="D6D8BE56">
      <w:start w:val="1"/>
      <w:numFmt w:val="decimal"/>
      <w:lvlText w:val="%1."/>
      <w:lvlJc w:val="left"/>
      <w:pPr>
        <w:ind w:left="1130" w:hanging="420"/>
      </w:pPr>
      <w:rPr>
        <w:rFonts w:asciiTheme="minorEastAsia" w:eastAsiaTheme="minorEastAsia" w:hAnsiTheme="minorEastAsia"/>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15:restartNumberingAfterBreak="0">
    <w:nsid w:val="5EFD4F22"/>
    <w:multiLevelType w:val="hybridMultilevel"/>
    <w:tmpl w:val="8BA24E70"/>
    <w:lvl w:ilvl="0" w:tplc="D6D8BE56">
      <w:start w:val="1"/>
      <w:numFmt w:val="decimal"/>
      <w:lvlText w:val="%1."/>
      <w:lvlJc w:val="left"/>
      <w:pPr>
        <w:ind w:left="1130" w:hanging="420"/>
      </w:pPr>
      <w:rPr>
        <w:rFonts w:asciiTheme="minorEastAsia" w:eastAsiaTheme="minorEastAsia" w:hAnsiTheme="minorEastAsia"/>
      </w:rPr>
    </w:lvl>
    <w:lvl w:ilvl="1" w:tplc="823EE36A">
      <w:start w:val="1"/>
      <w:numFmt w:val="lowerLetter"/>
      <w:lvlText w:val="%2)"/>
      <w:lvlJc w:val="left"/>
      <w:pPr>
        <w:ind w:left="1550" w:hanging="420"/>
      </w:pPr>
      <w:rPr>
        <w:rFonts w:asciiTheme="majorEastAsia" w:eastAsiaTheme="majorEastAsia" w:hAnsiTheme="majorEastAsia"/>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4" w15:restartNumberingAfterBreak="0">
    <w:nsid w:val="703C0A22"/>
    <w:multiLevelType w:val="hybridMultilevel"/>
    <w:tmpl w:val="B078A18A"/>
    <w:lvl w:ilvl="0" w:tplc="D6D8BE56">
      <w:start w:val="1"/>
      <w:numFmt w:val="decimal"/>
      <w:lvlText w:val="%1."/>
      <w:lvlJc w:val="left"/>
      <w:pPr>
        <w:ind w:left="1130" w:hanging="420"/>
      </w:pPr>
      <w:rPr>
        <w:rFonts w:asciiTheme="minorEastAsia" w:eastAsiaTheme="minorEastAsia" w:hAnsiTheme="minorEastAsia"/>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5" w15:restartNumberingAfterBreak="0">
    <w:nsid w:val="72B843B9"/>
    <w:multiLevelType w:val="multilevel"/>
    <w:tmpl w:val="872C2DF4"/>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0"/>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751C75E9"/>
    <w:multiLevelType w:val="multilevel"/>
    <w:tmpl w:val="8D7419DC"/>
    <w:lvl w:ilvl="0">
      <w:start w:val="1"/>
      <w:numFmt w:val="decimal"/>
      <w:lvlText w:val="%1."/>
      <w:lvlJc w:val="left"/>
      <w:pPr>
        <w:ind w:left="1128" w:hanging="420"/>
      </w:pPr>
      <w:rPr>
        <w:rFonts w:hint="eastAsia"/>
        <w:sz w:val="21"/>
        <w:szCs w:val="21"/>
      </w:rPr>
    </w:lvl>
    <w:lvl w:ilvl="1">
      <w:start w:val="1"/>
      <w:numFmt w:val="upperLetter"/>
      <w:lvlText w:val="%2)"/>
      <w:lvlJc w:val="left"/>
      <w:pPr>
        <w:ind w:left="1555" w:hanging="420"/>
      </w:pPr>
      <w:rPr>
        <w:rFonts w:hint="eastAsia"/>
        <w:b w:val="0"/>
        <w:bCs w:val="0"/>
      </w:rPr>
    </w:lvl>
    <w:lvl w:ilvl="2">
      <w:start w:val="1"/>
      <w:numFmt w:val="lowerRoman"/>
      <w:lvlText w:val="%3."/>
      <w:lvlJc w:val="left"/>
      <w:pPr>
        <w:ind w:left="1968" w:hanging="420"/>
      </w:pPr>
      <w:rPr>
        <w:rFonts w:hint="eastAsia"/>
      </w:rPr>
    </w:lvl>
    <w:lvl w:ilvl="3">
      <w:start w:val="1"/>
      <w:numFmt w:val="decimal"/>
      <w:lvlText w:val="%4)."/>
      <w:lvlJc w:val="left"/>
      <w:pPr>
        <w:ind w:left="2388" w:hanging="420"/>
      </w:pPr>
      <w:rPr>
        <w:rFonts w:hint="eastAsia"/>
      </w:rPr>
    </w:lvl>
    <w:lvl w:ilvl="4">
      <w:start w:val="1"/>
      <w:numFmt w:val="upp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17" w15:restartNumberingAfterBreak="0">
    <w:nsid w:val="7A7416A0"/>
    <w:multiLevelType w:val="multilevel"/>
    <w:tmpl w:val="8EFA8DC2"/>
    <w:styleLink w:val="11"/>
    <w:lvl w:ilvl="0">
      <w:start w:val="1"/>
      <w:numFmt w:val="chineseCountingThousand"/>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940"/>
        </w:tabs>
        <w:ind w:left="2940" w:hanging="420"/>
      </w:pPr>
    </w:lvl>
    <w:lvl w:ilvl="7">
      <w:start w:val="1"/>
      <w:numFmt w:val="bullet"/>
      <w:lvlText w:val=""/>
      <w:lvlJc w:val="left"/>
      <w:pPr>
        <w:tabs>
          <w:tab w:val="num" w:pos="3360"/>
        </w:tabs>
        <w:ind w:left="3360" w:hanging="420"/>
      </w:pPr>
      <w:rPr>
        <w:rFonts w:ascii="Wingdings" w:hAnsi="Wingdings" w:hint="default"/>
        <w:sz w:val="21"/>
        <w:szCs w:val="21"/>
      </w:rPr>
    </w:lvl>
    <w:lvl w:ilvl="8">
      <w:start w:val="1"/>
      <w:numFmt w:val="decimal"/>
      <w:lvlText w:val="%9)"/>
      <w:lvlJc w:val="left"/>
      <w:pPr>
        <w:tabs>
          <w:tab w:val="num" w:pos="3780"/>
        </w:tabs>
        <w:ind w:left="3780" w:hanging="420"/>
      </w:pPr>
    </w:lvl>
  </w:abstractNum>
  <w:num w:numId="1">
    <w:abstractNumId w:val="11"/>
  </w:num>
  <w:num w:numId="2">
    <w:abstractNumId w:val="0"/>
    <w:lvlOverride w:ilvl="0">
      <w:lvl w:ilvl="0">
        <w:start w:val="1"/>
        <w:numFmt w:val="decimal"/>
        <w:pStyle w:val="a"/>
        <w:lvlText w:val="%1"/>
        <w:lvlJc w:val="left"/>
        <w:pPr>
          <w:ind w:left="432" w:hanging="432"/>
        </w:pPr>
      </w:lvl>
    </w:lvlOverride>
    <w:lvlOverride w:ilvl="1">
      <w:lvl w:ilvl="1">
        <w:start w:val="1"/>
        <w:numFmt w:val="decimal"/>
        <w:pStyle w:val="a0"/>
        <w:lvlText w:val="%1.%2"/>
        <w:lvlJc w:val="left"/>
        <w:pPr>
          <w:ind w:left="576" w:hanging="576"/>
        </w:pPr>
      </w:lvl>
    </w:lvlOverride>
    <w:lvlOverride w:ilvl="2">
      <w:lvl w:ilvl="2">
        <w:start w:val="1"/>
        <w:numFmt w:val="decimal"/>
        <w:pStyle w:val="6"/>
        <w:lvlText w:val="%1.%2.%3"/>
        <w:lvlJc w:val="left"/>
        <w:pPr>
          <w:ind w:left="720" w:hanging="720"/>
        </w:pPr>
      </w:lvl>
    </w:lvlOverride>
    <w:lvlOverride w:ilvl="3">
      <w:lvl w:ilvl="3">
        <w:start w:val="1"/>
        <w:numFmt w:val="decimal"/>
        <w:pStyle w:val="a1"/>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
    <w:abstractNumId w:val="17"/>
  </w:num>
  <w:num w:numId="4">
    <w:abstractNumId w:val="10"/>
  </w:num>
  <w:num w:numId="5">
    <w:abstractNumId w:val="15"/>
  </w:num>
  <w:num w:numId="6">
    <w:abstractNumId w:val="4"/>
  </w:num>
  <w:num w:numId="7">
    <w:abstractNumId w:val="7"/>
  </w:num>
  <w:num w:numId="8">
    <w:abstractNumId w:val="6"/>
  </w:num>
  <w:num w:numId="9">
    <w:abstractNumId w:val="8"/>
  </w:num>
  <w:num w:numId="10">
    <w:abstractNumId w:val="13"/>
  </w:num>
  <w:num w:numId="11">
    <w:abstractNumId w:val="2"/>
  </w:num>
  <w:num w:numId="12">
    <w:abstractNumId w:val="14"/>
  </w:num>
  <w:num w:numId="13">
    <w:abstractNumId w:val="1"/>
  </w:num>
  <w:num w:numId="14">
    <w:abstractNumId w:val="12"/>
  </w:num>
  <w:num w:numId="15">
    <w:abstractNumId w:val="5"/>
  </w:num>
  <w:num w:numId="16">
    <w:abstractNumId w:val="16"/>
  </w:num>
  <w:num w:numId="17">
    <w:abstractNumId w:val="3"/>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ED4"/>
    <w:rsid w:val="00002A51"/>
    <w:rsid w:val="00003DF2"/>
    <w:rsid w:val="000047D5"/>
    <w:rsid w:val="0000574A"/>
    <w:rsid w:val="00006A45"/>
    <w:rsid w:val="00011B22"/>
    <w:rsid w:val="000128D7"/>
    <w:rsid w:val="00012B4F"/>
    <w:rsid w:val="00013099"/>
    <w:rsid w:val="00014676"/>
    <w:rsid w:val="000147B3"/>
    <w:rsid w:val="00016F23"/>
    <w:rsid w:val="0001737E"/>
    <w:rsid w:val="00021535"/>
    <w:rsid w:val="000219B7"/>
    <w:rsid w:val="00021E6D"/>
    <w:rsid w:val="0002320D"/>
    <w:rsid w:val="00023601"/>
    <w:rsid w:val="00023B80"/>
    <w:rsid w:val="00023DF6"/>
    <w:rsid w:val="00023F04"/>
    <w:rsid w:val="000254B8"/>
    <w:rsid w:val="0002695B"/>
    <w:rsid w:val="00032854"/>
    <w:rsid w:val="00033209"/>
    <w:rsid w:val="00033926"/>
    <w:rsid w:val="000348A6"/>
    <w:rsid w:val="00035409"/>
    <w:rsid w:val="00035483"/>
    <w:rsid w:val="000358AC"/>
    <w:rsid w:val="00035ACB"/>
    <w:rsid w:val="000372EB"/>
    <w:rsid w:val="00042E85"/>
    <w:rsid w:val="00043794"/>
    <w:rsid w:val="00044C5E"/>
    <w:rsid w:val="00047E59"/>
    <w:rsid w:val="000503E9"/>
    <w:rsid w:val="0005063F"/>
    <w:rsid w:val="00051E41"/>
    <w:rsid w:val="00054553"/>
    <w:rsid w:val="000548E8"/>
    <w:rsid w:val="000550CF"/>
    <w:rsid w:val="00055F8E"/>
    <w:rsid w:val="00056622"/>
    <w:rsid w:val="00056812"/>
    <w:rsid w:val="00057650"/>
    <w:rsid w:val="00057D1E"/>
    <w:rsid w:val="0006189E"/>
    <w:rsid w:val="00066B25"/>
    <w:rsid w:val="00067105"/>
    <w:rsid w:val="00072538"/>
    <w:rsid w:val="00072725"/>
    <w:rsid w:val="00073149"/>
    <w:rsid w:val="00074117"/>
    <w:rsid w:val="000741B2"/>
    <w:rsid w:val="00074F98"/>
    <w:rsid w:val="0007570C"/>
    <w:rsid w:val="00075BA5"/>
    <w:rsid w:val="00077EC3"/>
    <w:rsid w:val="00081343"/>
    <w:rsid w:val="00081420"/>
    <w:rsid w:val="0008146F"/>
    <w:rsid w:val="00082021"/>
    <w:rsid w:val="00082280"/>
    <w:rsid w:val="00082933"/>
    <w:rsid w:val="00084F0D"/>
    <w:rsid w:val="00085234"/>
    <w:rsid w:val="00085255"/>
    <w:rsid w:val="00085537"/>
    <w:rsid w:val="00085D61"/>
    <w:rsid w:val="00085DF4"/>
    <w:rsid w:val="00085E23"/>
    <w:rsid w:val="00085E49"/>
    <w:rsid w:val="00086067"/>
    <w:rsid w:val="0008739B"/>
    <w:rsid w:val="00087CC1"/>
    <w:rsid w:val="000943A3"/>
    <w:rsid w:val="00094C50"/>
    <w:rsid w:val="00095A1D"/>
    <w:rsid w:val="0009654F"/>
    <w:rsid w:val="00097492"/>
    <w:rsid w:val="00097867"/>
    <w:rsid w:val="000A04E8"/>
    <w:rsid w:val="000A09DD"/>
    <w:rsid w:val="000A28F3"/>
    <w:rsid w:val="000A32E1"/>
    <w:rsid w:val="000A3991"/>
    <w:rsid w:val="000A47D3"/>
    <w:rsid w:val="000A583C"/>
    <w:rsid w:val="000B1059"/>
    <w:rsid w:val="000B296C"/>
    <w:rsid w:val="000B4F02"/>
    <w:rsid w:val="000B55F8"/>
    <w:rsid w:val="000B602C"/>
    <w:rsid w:val="000B6588"/>
    <w:rsid w:val="000C053E"/>
    <w:rsid w:val="000C0824"/>
    <w:rsid w:val="000C19C3"/>
    <w:rsid w:val="000C1E54"/>
    <w:rsid w:val="000C2240"/>
    <w:rsid w:val="000C2258"/>
    <w:rsid w:val="000C259C"/>
    <w:rsid w:val="000C43FD"/>
    <w:rsid w:val="000C4424"/>
    <w:rsid w:val="000C7A4F"/>
    <w:rsid w:val="000D0512"/>
    <w:rsid w:val="000D05BB"/>
    <w:rsid w:val="000D1241"/>
    <w:rsid w:val="000D4B77"/>
    <w:rsid w:val="000D5682"/>
    <w:rsid w:val="000D5AAA"/>
    <w:rsid w:val="000E0461"/>
    <w:rsid w:val="000E2497"/>
    <w:rsid w:val="000E35C0"/>
    <w:rsid w:val="000E3825"/>
    <w:rsid w:val="000E5606"/>
    <w:rsid w:val="000F2B5E"/>
    <w:rsid w:val="000F37F2"/>
    <w:rsid w:val="000F3C67"/>
    <w:rsid w:val="000F3E90"/>
    <w:rsid w:val="000F6ACD"/>
    <w:rsid w:val="000F741A"/>
    <w:rsid w:val="000F763A"/>
    <w:rsid w:val="00100746"/>
    <w:rsid w:val="001018B0"/>
    <w:rsid w:val="00101BD6"/>
    <w:rsid w:val="0010311C"/>
    <w:rsid w:val="001038C8"/>
    <w:rsid w:val="001038F8"/>
    <w:rsid w:val="00104393"/>
    <w:rsid w:val="001046EA"/>
    <w:rsid w:val="001047F2"/>
    <w:rsid w:val="00106123"/>
    <w:rsid w:val="0011019B"/>
    <w:rsid w:val="001103D2"/>
    <w:rsid w:val="00111BDA"/>
    <w:rsid w:val="00114B19"/>
    <w:rsid w:val="00114D8C"/>
    <w:rsid w:val="001154C5"/>
    <w:rsid w:val="00116E6D"/>
    <w:rsid w:val="00117380"/>
    <w:rsid w:val="00117CEA"/>
    <w:rsid w:val="001201A0"/>
    <w:rsid w:val="00122BE1"/>
    <w:rsid w:val="00122E5F"/>
    <w:rsid w:val="00123AB9"/>
    <w:rsid w:val="00124644"/>
    <w:rsid w:val="00127075"/>
    <w:rsid w:val="00132046"/>
    <w:rsid w:val="001329FC"/>
    <w:rsid w:val="0013311D"/>
    <w:rsid w:val="001331B6"/>
    <w:rsid w:val="0013352F"/>
    <w:rsid w:val="00135CCF"/>
    <w:rsid w:val="00136B08"/>
    <w:rsid w:val="0014073C"/>
    <w:rsid w:val="00144520"/>
    <w:rsid w:val="00145783"/>
    <w:rsid w:val="00146A5D"/>
    <w:rsid w:val="00150851"/>
    <w:rsid w:val="001524B5"/>
    <w:rsid w:val="00152A5B"/>
    <w:rsid w:val="00152BAF"/>
    <w:rsid w:val="001530F3"/>
    <w:rsid w:val="0015558D"/>
    <w:rsid w:val="00156051"/>
    <w:rsid w:val="00156521"/>
    <w:rsid w:val="0015655E"/>
    <w:rsid w:val="00161C23"/>
    <w:rsid w:val="00163901"/>
    <w:rsid w:val="00163920"/>
    <w:rsid w:val="001658B6"/>
    <w:rsid w:val="001669D9"/>
    <w:rsid w:val="00166F01"/>
    <w:rsid w:val="001671FD"/>
    <w:rsid w:val="0016783B"/>
    <w:rsid w:val="0017029E"/>
    <w:rsid w:val="001712F6"/>
    <w:rsid w:val="0017181E"/>
    <w:rsid w:val="00171FD8"/>
    <w:rsid w:val="00172A6B"/>
    <w:rsid w:val="001733AA"/>
    <w:rsid w:val="00176126"/>
    <w:rsid w:val="001762CB"/>
    <w:rsid w:val="00176BB3"/>
    <w:rsid w:val="00180105"/>
    <w:rsid w:val="00180BAF"/>
    <w:rsid w:val="00180DEC"/>
    <w:rsid w:val="001810CA"/>
    <w:rsid w:val="001845A9"/>
    <w:rsid w:val="00184DF6"/>
    <w:rsid w:val="00185217"/>
    <w:rsid w:val="0019046D"/>
    <w:rsid w:val="001969B2"/>
    <w:rsid w:val="001A1FF3"/>
    <w:rsid w:val="001A2D24"/>
    <w:rsid w:val="001A4A3E"/>
    <w:rsid w:val="001A6225"/>
    <w:rsid w:val="001A7866"/>
    <w:rsid w:val="001B05BF"/>
    <w:rsid w:val="001B0EEE"/>
    <w:rsid w:val="001B287C"/>
    <w:rsid w:val="001B2925"/>
    <w:rsid w:val="001B3295"/>
    <w:rsid w:val="001B35F7"/>
    <w:rsid w:val="001B410F"/>
    <w:rsid w:val="001B4CD5"/>
    <w:rsid w:val="001B66CB"/>
    <w:rsid w:val="001B6F6B"/>
    <w:rsid w:val="001B7FC3"/>
    <w:rsid w:val="001C0260"/>
    <w:rsid w:val="001C0A72"/>
    <w:rsid w:val="001C107A"/>
    <w:rsid w:val="001C19A9"/>
    <w:rsid w:val="001C2028"/>
    <w:rsid w:val="001C2170"/>
    <w:rsid w:val="001C304F"/>
    <w:rsid w:val="001C3E4A"/>
    <w:rsid w:val="001C4A96"/>
    <w:rsid w:val="001C5370"/>
    <w:rsid w:val="001C5CDB"/>
    <w:rsid w:val="001C719E"/>
    <w:rsid w:val="001C7E7B"/>
    <w:rsid w:val="001C7FFA"/>
    <w:rsid w:val="001D012B"/>
    <w:rsid w:val="001D0672"/>
    <w:rsid w:val="001D0848"/>
    <w:rsid w:val="001D21E5"/>
    <w:rsid w:val="001D2A73"/>
    <w:rsid w:val="001D2E0D"/>
    <w:rsid w:val="001D4530"/>
    <w:rsid w:val="001D4CED"/>
    <w:rsid w:val="001D5A86"/>
    <w:rsid w:val="001D5EF3"/>
    <w:rsid w:val="001D6BFD"/>
    <w:rsid w:val="001D6EC4"/>
    <w:rsid w:val="001D7481"/>
    <w:rsid w:val="001E1C4B"/>
    <w:rsid w:val="001E3C33"/>
    <w:rsid w:val="001E3C78"/>
    <w:rsid w:val="001E47BB"/>
    <w:rsid w:val="001E5001"/>
    <w:rsid w:val="001E70AE"/>
    <w:rsid w:val="001F2415"/>
    <w:rsid w:val="001F2596"/>
    <w:rsid w:val="001F2B3E"/>
    <w:rsid w:val="001F32C0"/>
    <w:rsid w:val="001F4165"/>
    <w:rsid w:val="001F546B"/>
    <w:rsid w:val="001F5CE7"/>
    <w:rsid w:val="001F7684"/>
    <w:rsid w:val="00200835"/>
    <w:rsid w:val="0020251B"/>
    <w:rsid w:val="00204455"/>
    <w:rsid w:val="00206BC8"/>
    <w:rsid w:val="002101E8"/>
    <w:rsid w:val="00210732"/>
    <w:rsid w:val="00210815"/>
    <w:rsid w:val="00211789"/>
    <w:rsid w:val="00212A22"/>
    <w:rsid w:val="002161D6"/>
    <w:rsid w:val="00220A80"/>
    <w:rsid w:val="00222236"/>
    <w:rsid w:val="0022283E"/>
    <w:rsid w:val="00222999"/>
    <w:rsid w:val="002240B7"/>
    <w:rsid w:val="00224AF3"/>
    <w:rsid w:val="00224B43"/>
    <w:rsid w:val="00225DC1"/>
    <w:rsid w:val="002267E4"/>
    <w:rsid w:val="00230624"/>
    <w:rsid w:val="00230E82"/>
    <w:rsid w:val="0023114C"/>
    <w:rsid w:val="00231F25"/>
    <w:rsid w:val="002322AA"/>
    <w:rsid w:val="00234619"/>
    <w:rsid w:val="00234685"/>
    <w:rsid w:val="0023500A"/>
    <w:rsid w:val="00236955"/>
    <w:rsid w:val="00236AFE"/>
    <w:rsid w:val="00236E56"/>
    <w:rsid w:val="0023756B"/>
    <w:rsid w:val="00241556"/>
    <w:rsid w:val="00241A9C"/>
    <w:rsid w:val="002460E9"/>
    <w:rsid w:val="002470DE"/>
    <w:rsid w:val="002516D2"/>
    <w:rsid w:val="00251D28"/>
    <w:rsid w:val="00251D48"/>
    <w:rsid w:val="002531D8"/>
    <w:rsid w:val="002559CA"/>
    <w:rsid w:val="002570E1"/>
    <w:rsid w:val="002615C7"/>
    <w:rsid w:val="00262467"/>
    <w:rsid w:val="00262B6F"/>
    <w:rsid w:val="00264D5C"/>
    <w:rsid w:val="00265648"/>
    <w:rsid w:val="00265D08"/>
    <w:rsid w:val="00266BC8"/>
    <w:rsid w:val="00271E38"/>
    <w:rsid w:val="00272528"/>
    <w:rsid w:val="00272F76"/>
    <w:rsid w:val="00272FCE"/>
    <w:rsid w:val="002735CB"/>
    <w:rsid w:val="0027486D"/>
    <w:rsid w:val="00275292"/>
    <w:rsid w:val="00275492"/>
    <w:rsid w:val="002756AA"/>
    <w:rsid w:val="002757C2"/>
    <w:rsid w:val="002760AD"/>
    <w:rsid w:val="00277E63"/>
    <w:rsid w:val="00280038"/>
    <w:rsid w:val="0028249F"/>
    <w:rsid w:val="00282D4C"/>
    <w:rsid w:val="00282EDD"/>
    <w:rsid w:val="00282EEE"/>
    <w:rsid w:val="002868EC"/>
    <w:rsid w:val="00287EEC"/>
    <w:rsid w:val="00290468"/>
    <w:rsid w:val="00294248"/>
    <w:rsid w:val="00294784"/>
    <w:rsid w:val="00294EA9"/>
    <w:rsid w:val="0029736B"/>
    <w:rsid w:val="00297D38"/>
    <w:rsid w:val="00297EDE"/>
    <w:rsid w:val="00297F52"/>
    <w:rsid w:val="002A3097"/>
    <w:rsid w:val="002A3BED"/>
    <w:rsid w:val="002A42DF"/>
    <w:rsid w:val="002A4637"/>
    <w:rsid w:val="002A4CEE"/>
    <w:rsid w:val="002A5285"/>
    <w:rsid w:val="002A5A8F"/>
    <w:rsid w:val="002A64B9"/>
    <w:rsid w:val="002A7143"/>
    <w:rsid w:val="002A745C"/>
    <w:rsid w:val="002B0907"/>
    <w:rsid w:val="002B0B8E"/>
    <w:rsid w:val="002B20F4"/>
    <w:rsid w:val="002B3687"/>
    <w:rsid w:val="002B4A1F"/>
    <w:rsid w:val="002B57CA"/>
    <w:rsid w:val="002B6E64"/>
    <w:rsid w:val="002C03ED"/>
    <w:rsid w:val="002C0C41"/>
    <w:rsid w:val="002C13A4"/>
    <w:rsid w:val="002C1C2B"/>
    <w:rsid w:val="002C22E5"/>
    <w:rsid w:val="002C3057"/>
    <w:rsid w:val="002C446E"/>
    <w:rsid w:val="002C4EB6"/>
    <w:rsid w:val="002C501A"/>
    <w:rsid w:val="002C5C47"/>
    <w:rsid w:val="002C691E"/>
    <w:rsid w:val="002C721D"/>
    <w:rsid w:val="002D0C78"/>
    <w:rsid w:val="002D1564"/>
    <w:rsid w:val="002D17A1"/>
    <w:rsid w:val="002D18C6"/>
    <w:rsid w:val="002D1A1E"/>
    <w:rsid w:val="002D2E5A"/>
    <w:rsid w:val="002D30F9"/>
    <w:rsid w:val="002D3427"/>
    <w:rsid w:val="002D4BBE"/>
    <w:rsid w:val="002D5866"/>
    <w:rsid w:val="002D5CEC"/>
    <w:rsid w:val="002D6204"/>
    <w:rsid w:val="002E0EFC"/>
    <w:rsid w:val="002E0FB4"/>
    <w:rsid w:val="002E3DE9"/>
    <w:rsid w:val="002E41F3"/>
    <w:rsid w:val="002E651F"/>
    <w:rsid w:val="002E69AC"/>
    <w:rsid w:val="002E6C50"/>
    <w:rsid w:val="002E7BB2"/>
    <w:rsid w:val="002F01B0"/>
    <w:rsid w:val="002F1587"/>
    <w:rsid w:val="002F15AA"/>
    <w:rsid w:val="002F15F4"/>
    <w:rsid w:val="002F1603"/>
    <w:rsid w:val="002F28BA"/>
    <w:rsid w:val="002F2C1B"/>
    <w:rsid w:val="002F2DC4"/>
    <w:rsid w:val="002F642E"/>
    <w:rsid w:val="002F7B59"/>
    <w:rsid w:val="00300004"/>
    <w:rsid w:val="0030043A"/>
    <w:rsid w:val="003004F9"/>
    <w:rsid w:val="00301CEA"/>
    <w:rsid w:val="00302376"/>
    <w:rsid w:val="0030282C"/>
    <w:rsid w:val="0030390A"/>
    <w:rsid w:val="00304B32"/>
    <w:rsid w:val="003061BB"/>
    <w:rsid w:val="00306C54"/>
    <w:rsid w:val="003076C6"/>
    <w:rsid w:val="003108C2"/>
    <w:rsid w:val="00311514"/>
    <w:rsid w:val="00311B46"/>
    <w:rsid w:val="00313616"/>
    <w:rsid w:val="00315274"/>
    <w:rsid w:val="003157E6"/>
    <w:rsid w:val="00316F49"/>
    <w:rsid w:val="003171F2"/>
    <w:rsid w:val="003174A0"/>
    <w:rsid w:val="00320ED4"/>
    <w:rsid w:val="00320FA6"/>
    <w:rsid w:val="00322231"/>
    <w:rsid w:val="00322A7B"/>
    <w:rsid w:val="00322B87"/>
    <w:rsid w:val="003252DB"/>
    <w:rsid w:val="0033106D"/>
    <w:rsid w:val="00332897"/>
    <w:rsid w:val="0033603B"/>
    <w:rsid w:val="0033629A"/>
    <w:rsid w:val="003366D0"/>
    <w:rsid w:val="003368B1"/>
    <w:rsid w:val="00336FA8"/>
    <w:rsid w:val="003408DD"/>
    <w:rsid w:val="00340EA2"/>
    <w:rsid w:val="00340FB5"/>
    <w:rsid w:val="00341719"/>
    <w:rsid w:val="00341969"/>
    <w:rsid w:val="00342888"/>
    <w:rsid w:val="00343AB5"/>
    <w:rsid w:val="00345A49"/>
    <w:rsid w:val="00345D88"/>
    <w:rsid w:val="00347C21"/>
    <w:rsid w:val="0035182E"/>
    <w:rsid w:val="003526B0"/>
    <w:rsid w:val="00352730"/>
    <w:rsid w:val="00353041"/>
    <w:rsid w:val="0035401A"/>
    <w:rsid w:val="0035527A"/>
    <w:rsid w:val="00355447"/>
    <w:rsid w:val="003562C8"/>
    <w:rsid w:val="00356949"/>
    <w:rsid w:val="0035713F"/>
    <w:rsid w:val="003605EF"/>
    <w:rsid w:val="00362541"/>
    <w:rsid w:val="00362FB0"/>
    <w:rsid w:val="00363BE9"/>
    <w:rsid w:val="00364851"/>
    <w:rsid w:val="003658AD"/>
    <w:rsid w:val="00365C18"/>
    <w:rsid w:val="00366166"/>
    <w:rsid w:val="00366517"/>
    <w:rsid w:val="0036656F"/>
    <w:rsid w:val="00367EE1"/>
    <w:rsid w:val="00370D1B"/>
    <w:rsid w:val="0037181C"/>
    <w:rsid w:val="00371FDC"/>
    <w:rsid w:val="0037239D"/>
    <w:rsid w:val="003745D2"/>
    <w:rsid w:val="00374DEF"/>
    <w:rsid w:val="00376C13"/>
    <w:rsid w:val="00376E0D"/>
    <w:rsid w:val="00381B1A"/>
    <w:rsid w:val="003827E6"/>
    <w:rsid w:val="00382F3E"/>
    <w:rsid w:val="00384F0D"/>
    <w:rsid w:val="00385400"/>
    <w:rsid w:val="00390080"/>
    <w:rsid w:val="003904B5"/>
    <w:rsid w:val="00390EDD"/>
    <w:rsid w:val="0039107D"/>
    <w:rsid w:val="00391DF9"/>
    <w:rsid w:val="00392E00"/>
    <w:rsid w:val="0039421E"/>
    <w:rsid w:val="003945F0"/>
    <w:rsid w:val="00394ED2"/>
    <w:rsid w:val="00395176"/>
    <w:rsid w:val="003957E5"/>
    <w:rsid w:val="003963E3"/>
    <w:rsid w:val="0039654A"/>
    <w:rsid w:val="003A17A2"/>
    <w:rsid w:val="003A21D1"/>
    <w:rsid w:val="003A40E1"/>
    <w:rsid w:val="003A4C25"/>
    <w:rsid w:val="003A6534"/>
    <w:rsid w:val="003A7357"/>
    <w:rsid w:val="003B03B3"/>
    <w:rsid w:val="003B04C6"/>
    <w:rsid w:val="003B0D25"/>
    <w:rsid w:val="003B1E0D"/>
    <w:rsid w:val="003B34CE"/>
    <w:rsid w:val="003B3554"/>
    <w:rsid w:val="003B3D2C"/>
    <w:rsid w:val="003C153F"/>
    <w:rsid w:val="003C163E"/>
    <w:rsid w:val="003C1F0B"/>
    <w:rsid w:val="003C22F1"/>
    <w:rsid w:val="003C3DFB"/>
    <w:rsid w:val="003C42F4"/>
    <w:rsid w:val="003C6657"/>
    <w:rsid w:val="003C6E07"/>
    <w:rsid w:val="003D1DDF"/>
    <w:rsid w:val="003D1EE1"/>
    <w:rsid w:val="003D2794"/>
    <w:rsid w:val="003D5283"/>
    <w:rsid w:val="003D612F"/>
    <w:rsid w:val="003D700A"/>
    <w:rsid w:val="003D72D6"/>
    <w:rsid w:val="003E33D9"/>
    <w:rsid w:val="003E36A1"/>
    <w:rsid w:val="003E3E0A"/>
    <w:rsid w:val="003E4015"/>
    <w:rsid w:val="003E435B"/>
    <w:rsid w:val="003E47A6"/>
    <w:rsid w:val="003E5417"/>
    <w:rsid w:val="003E5D62"/>
    <w:rsid w:val="003E6EF8"/>
    <w:rsid w:val="003F0902"/>
    <w:rsid w:val="003F1E96"/>
    <w:rsid w:val="003F248E"/>
    <w:rsid w:val="003F43B3"/>
    <w:rsid w:val="003F4D4A"/>
    <w:rsid w:val="003F5AC8"/>
    <w:rsid w:val="003F6332"/>
    <w:rsid w:val="003F7BC7"/>
    <w:rsid w:val="004006C8"/>
    <w:rsid w:val="00401028"/>
    <w:rsid w:val="00402E4E"/>
    <w:rsid w:val="0040305F"/>
    <w:rsid w:val="00404367"/>
    <w:rsid w:val="00405C89"/>
    <w:rsid w:val="00406A17"/>
    <w:rsid w:val="004117FE"/>
    <w:rsid w:val="004136D8"/>
    <w:rsid w:val="004139E7"/>
    <w:rsid w:val="004144AD"/>
    <w:rsid w:val="004148D4"/>
    <w:rsid w:val="004151CC"/>
    <w:rsid w:val="00415EFE"/>
    <w:rsid w:val="004160AC"/>
    <w:rsid w:val="004214A0"/>
    <w:rsid w:val="00421D8F"/>
    <w:rsid w:val="00422448"/>
    <w:rsid w:val="004234C2"/>
    <w:rsid w:val="00425570"/>
    <w:rsid w:val="00425755"/>
    <w:rsid w:val="0042601A"/>
    <w:rsid w:val="00427FE2"/>
    <w:rsid w:val="00430AC5"/>
    <w:rsid w:val="004310E8"/>
    <w:rsid w:val="00432665"/>
    <w:rsid w:val="00433167"/>
    <w:rsid w:val="00433240"/>
    <w:rsid w:val="0043624B"/>
    <w:rsid w:val="00440AAA"/>
    <w:rsid w:val="004434D8"/>
    <w:rsid w:val="004444B9"/>
    <w:rsid w:val="0044469A"/>
    <w:rsid w:val="004514B0"/>
    <w:rsid w:val="004541B7"/>
    <w:rsid w:val="00454AD3"/>
    <w:rsid w:val="00454E72"/>
    <w:rsid w:val="00460897"/>
    <w:rsid w:val="00460B66"/>
    <w:rsid w:val="004612AA"/>
    <w:rsid w:val="0046159E"/>
    <w:rsid w:val="0046218D"/>
    <w:rsid w:val="00462374"/>
    <w:rsid w:val="00462A43"/>
    <w:rsid w:val="00464D2B"/>
    <w:rsid w:val="00466846"/>
    <w:rsid w:val="00467A87"/>
    <w:rsid w:val="00470695"/>
    <w:rsid w:val="00471532"/>
    <w:rsid w:val="004720C7"/>
    <w:rsid w:val="00472306"/>
    <w:rsid w:val="00472F12"/>
    <w:rsid w:val="004747FE"/>
    <w:rsid w:val="00475FE9"/>
    <w:rsid w:val="00477D54"/>
    <w:rsid w:val="00477EEB"/>
    <w:rsid w:val="00480472"/>
    <w:rsid w:val="0048113D"/>
    <w:rsid w:val="0048152E"/>
    <w:rsid w:val="004822CB"/>
    <w:rsid w:val="004824A4"/>
    <w:rsid w:val="00482BEE"/>
    <w:rsid w:val="00482FCB"/>
    <w:rsid w:val="004830B5"/>
    <w:rsid w:val="004835AA"/>
    <w:rsid w:val="004869B7"/>
    <w:rsid w:val="00490D7A"/>
    <w:rsid w:val="00491109"/>
    <w:rsid w:val="0049115E"/>
    <w:rsid w:val="00493AB9"/>
    <w:rsid w:val="00496D49"/>
    <w:rsid w:val="0049763D"/>
    <w:rsid w:val="004A12C1"/>
    <w:rsid w:val="004A43CA"/>
    <w:rsid w:val="004A61EB"/>
    <w:rsid w:val="004A6F65"/>
    <w:rsid w:val="004A77D0"/>
    <w:rsid w:val="004B031A"/>
    <w:rsid w:val="004B049C"/>
    <w:rsid w:val="004B143B"/>
    <w:rsid w:val="004B1817"/>
    <w:rsid w:val="004B1DFB"/>
    <w:rsid w:val="004B2FC7"/>
    <w:rsid w:val="004B4710"/>
    <w:rsid w:val="004B550E"/>
    <w:rsid w:val="004B5CCE"/>
    <w:rsid w:val="004B7BF8"/>
    <w:rsid w:val="004C0A46"/>
    <w:rsid w:val="004C3AD0"/>
    <w:rsid w:val="004C3D01"/>
    <w:rsid w:val="004C584E"/>
    <w:rsid w:val="004C6083"/>
    <w:rsid w:val="004C66C5"/>
    <w:rsid w:val="004C75C2"/>
    <w:rsid w:val="004C7714"/>
    <w:rsid w:val="004C7EFB"/>
    <w:rsid w:val="004D0E04"/>
    <w:rsid w:val="004D1771"/>
    <w:rsid w:val="004D2856"/>
    <w:rsid w:val="004D672E"/>
    <w:rsid w:val="004D6A96"/>
    <w:rsid w:val="004E03A2"/>
    <w:rsid w:val="004E1CBF"/>
    <w:rsid w:val="004E2124"/>
    <w:rsid w:val="004E39D3"/>
    <w:rsid w:val="004E4B4E"/>
    <w:rsid w:val="004E501A"/>
    <w:rsid w:val="004E686F"/>
    <w:rsid w:val="004E77C1"/>
    <w:rsid w:val="004F0ED9"/>
    <w:rsid w:val="004F10FF"/>
    <w:rsid w:val="004F2F53"/>
    <w:rsid w:val="004F733C"/>
    <w:rsid w:val="004F7978"/>
    <w:rsid w:val="00503296"/>
    <w:rsid w:val="00503594"/>
    <w:rsid w:val="005039C9"/>
    <w:rsid w:val="0050421B"/>
    <w:rsid w:val="00504307"/>
    <w:rsid w:val="005056CB"/>
    <w:rsid w:val="00505B03"/>
    <w:rsid w:val="00505ECC"/>
    <w:rsid w:val="005102F5"/>
    <w:rsid w:val="00510A16"/>
    <w:rsid w:val="00510D14"/>
    <w:rsid w:val="00511E80"/>
    <w:rsid w:val="005123BA"/>
    <w:rsid w:val="0051485E"/>
    <w:rsid w:val="005151DC"/>
    <w:rsid w:val="005154DA"/>
    <w:rsid w:val="00516E2F"/>
    <w:rsid w:val="005172A7"/>
    <w:rsid w:val="00520B8C"/>
    <w:rsid w:val="00521ABD"/>
    <w:rsid w:val="00521BAC"/>
    <w:rsid w:val="005223AF"/>
    <w:rsid w:val="0052307B"/>
    <w:rsid w:val="005231E4"/>
    <w:rsid w:val="005236E1"/>
    <w:rsid w:val="00523A91"/>
    <w:rsid w:val="005247CA"/>
    <w:rsid w:val="00524ACE"/>
    <w:rsid w:val="00525C15"/>
    <w:rsid w:val="0052684E"/>
    <w:rsid w:val="00530A5B"/>
    <w:rsid w:val="0053392D"/>
    <w:rsid w:val="00535082"/>
    <w:rsid w:val="00535AB3"/>
    <w:rsid w:val="00535F7C"/>
    <w:rsid w:val="0053654B"/>
    <w:rsid w:val="00536862"/>
    <w:rsid w:val="005370DC"/>
    <w:rsid w:val="00537D7A"/>
    <w:rsid w:val="005407F2"/>
    <w:rsid w:val="00540ABC"/>
    <w:rsid w:val="005422DA"/>
    <w:rsid w:val="00542953"/>
    <w:rsid w:val="00544450"/>
    <w:rsid w:val="0054652D"/>
    <w:rsid w:val="005478AA"/>
    <w:rsid w:val="00547FC1"/>
    <w:rsid w:val="00550843"/>
    <w:rsid w:val="00550DA1"/>
    <w:rsid w:val="00551628"/>
    <w:rsid w:val="00551FB5"/>
    <w:rsid w:val="00552D74"/>
    <w:rsid w:val="00554139"/>
    <w:rsid w:val="00556A72"/>
    <w:rsid w:val="00561C65"/>
    <w:rsid w:val="005623C0"/>
    <w:rsid w:val="00565553"/>
    <w:rsid w:val="005658B9"/>
    <w:rsid w:val="00565D13"/>
    <w:rsid w:val="005662E3"/>
    <w:rsid w:val="00566377"/>
    <w:rsid w:val="005679FC"/>
    <w:rsid w:val="005714A4"/>
    <w:rsid w:val="005744D1"/>
    <w:rsid w:val="005747BE"/>
    <w:rsid w:val="00574963"/>
    <w:rsid w:val="00575383"/>
    <w:rsid w:val="00575BF7"/>
    <w:rsid w:val="005809F1"/>
    <w:rsid w:val="005815C5"/>
    <w:rsid w:val="005821B4"/>
    <w:rsid w:val="005824A6"/>
    <w:rsid w:val="00582712"/>
    <w:rsid w:val="00582B3F"/>
    <w:rsid w:val="00582F4C"/>
    <w:rsid w:val="005917B7"/>
    <w:rsid w:val="00591BEA"/>
    <w:rsid w:val="00592403"/>
    <w:rsid w:val="00592646"/>
    <w:rsid w:val="0059528B"/>
    <w:rsid w:val="00595A8E"/>
    <w:rsid w:val="0059668F"/>
    <w:rsid w:val="00597DF7"/>
    <w:rsid w:val="005A00F3"/>
    <w:rsid w:val="005A0293"/>
    <w:rsid w:val="005A08E6"/>
    <w:rsid w:val="005A0F4B"/>
    <w:rsid w:val="005A2D50"/>
    <w:rsid w:val="005A5A1F"/>
    <w:rsid w:val="005A7C54"/>
    <w:rsid w:val="005B03E5"/>
    <w:rsid w:val="005B1E41"/>
    <w:rsid w:val="005B1F80"/>
    <w:rsid w:val="005B3540"/>
    <w:rsid w:val="005B37E4"/>
    <w:rsid w:val="005B4543"/>
    <w:rsid w:val="005B5223"/>
    <w:rsid w:val="005B5492"/>
    <w:rsid w:val="005B5EB6"/>
    <w:rsid w:val="005B62FB"/>
    <w:rsid w:val="005C16A3"/>
    <w:rsid w:val="005C1E3E"/>
    <w:rsid w:val="005C2571"/>
    <w:rsid w:val="005C5584"/>
    <w:rsid w:val="005C5989"/>
    <w:rsid w:val="005C7870"/>
    <w:rsid w:val="005C7CCF"/>
    <w:rsid w:val="005C7FB4"/>
    <w:rsid w:val="005D1077"/>
    <w:rsid w:val="005D1474"/>
    <w:rsid w:val="005D1ABE"/>
    <w:rsid w:val="005D39CB"/>
    <w:rsid w:val="005D3AA6"/>
    <w:rsid w:val="005D583F"/>
    <w:rsid w:val="005D62BF"/>
    <w:rsid w:val="005D7F70"/>
    <w:rsid w:val="005E0231"/>
    <w:rsid w:val="005E1E1C"/>
    <w:rsid w:val="005E1EA7"/>
    <w:rsid w:val="005E412B"/>
    <w:rsid w:val="005E69C9"/>
    <w:rsid w:val="005F1250"/>
    <w:rsid w:val="005F2601"/>
    <w:rsid w:val="005F305A"/>
    <w:rsid w:val="005F563E"/>
    <w:rsid w:val="00601255"/>
    <w:rsid w:val="0060370E"/>
    <w:rsid w:val="00603BA2"/>
    <w:rsid w:val="00604187"/>
    <w:rsid w:val="006059D6"/>
    <w:rsid w:val="00605BF7"/>
    <w:rsid w:val="00606A28"/>
    <w:rsid w:val="00606F49"/>
    <w:rsid w:val="00607067"/>
    <w:rsid w:val="0061370F"/>
    <w:rsid w:val="00613CD0"/>
    <w:rsid w:val="006141C8"/>
    <w:rsid w:val="00614BEA"/>
    <w:rsid w:val="006162A6"/>
    <w:rsid w:val="00616381"/>
    <w:rsid w:val="006213B9"/>
    <w:rsid w:val="0062188B"/>
    <w:rsid w:val="0062276A"/>
    <w:rsid w:val="0062316E"/>
    <w:rsid w:val="006232A9"/>
    <w:rsid w:val="006232C3"/>
    <w:rsid w:val="00623E2F"/>
    <w:rsid w:val="0062438E"/>
    <w:rsid w:val="00624714"/>
    <w:rsid w:val="00625C77"/>
    <w:rsid w:val="00630369"/>
    <w:rsid w:val="00631F81"/>
    <w:rsid w:val="0063434B"/>
    <w:rsid w:val="00635380"/>
    <w:rsid w:val="00635C4A"/>
    <w:rsid w:val="0063658C"/>
    <w:rsid w:val="00636937"/>
    <w:rsid w:val="00640F51"/>
    <w:rsid w:val="00640F72"/>
    <w:rsid w:val="00641B1E"/>
    <w:rsid w:val="006430E1"/>
    <w:rsid w:val="00643558"/>
    <w:rsid w:val="0064556E"/>
    <w:rsid w:val="00645AF8"/>
    <w:rsid w:val="0064643B"/>
    <w:rsid w:val="0064657F"/>
    <w:rsid w:val="00646962"/>
    <w:rsid w:val="00646A81"/>
    <w:rsid w:val="0064763E"/>
    <w:rsid w:val="006508E6"/>
    <w:rsid w:val="0065118C"/>
    <w:rsid w:val="00651845"/>
    <w:rsid w:val="00652AD2"/>
    <w:rsid w:val="00652C9A"/>
    <w:rsid w:val="00653240"/>
    <w:rsid w:val="00653CBF"/>
    <w:rsid w:val="00656094"/>
    <w:rsid w:val="00657C46"/>
    <w:rsid w:val="006623D2"/>
    <w:rsid w:val="0066388A"/>
    <w:rsid w:val="006645B9"/>
    <w:rsid w:val="00665AA1"/>
    <w:rsid w:val="00666A2B"/>
    <w:rsid w:val="00667CAB"/>
    <w:rsid w:val="00670C40"/>
    <w:rsid w:val="00670D7C"/>
    <w:rsid w:val="0067271F"/>
    <w:rsid w:val="00672800"/>
    <w:rsid w:val="00674025"/>
    <w:rsid w:val="006744A0"/>
    <w:rsid w:val="00676001"/>
    <w:rsid w:val="00676221"/>
    <w:rsid w:val="00676350"/>
    <w:rsid w:val="00682A18"/>
    <w:rsid w:val="006848B1"/>
    <w:rsid w:val="00684BD9"/>
    <w:rsid w:val="0068782A"/>
    <w:rsid w:val="00687C9F"/>
    <w:rsid w:val="00692655"/>
    <w:rsid w:val="006942F7"/>
    <w:rsid w:val="00694738"/>
    <w:rsid w:val="00694D9A"/>
    <w:rsid w:val="00697757"/>
    <w:rsid w:val="00697D8F"/>
    <w:rsid w:val="006A0849"/>
    <w:rsid w:val="006A179E"/>
    <w:rsid w:val="006A2492"/>
    <w:rsid w:val="006A2BE7"/>
    <w:rsid w:val="006A326E"/>
    <w:rsid w:val="006A4489"/>
    <w:rsid w:val="006A44C6"/>
    <w:rsid w:val="006A4A65"/>
    <w:rsid w:val="006A536F"/>
    <w:rsid w:val="006A65FB"/>
    <w:rsid w:val="006B0443"/>
    <w:rsid w:val="006B05DB"/>
    <w:rsid w:val="006B1CA0"/>
    <w:rsid w:val="006B3558"/>
    <w:rsid w:val="006B45EF"/>
    <w:rsid w:val="006B4CC7"/>
    <w:rsid w:val="006B4FA1"/>
    <w:rsid w:val="006B583A"/>
    <w:rsid w:val="006B5C28"/>
    <w:rsid w:val="006B69CA"/>
    <w:rsid w:val="006B6FA1"/>
    <w:rsid w:val="006C117B"/>
    <w:rsid w:val="006C1DDC"/>
    <w:rsid w:val="006C213E"/>
    <w:rsid w:val="006C3EAF"/>
    <w:rsid w:val="006C6B50"/>
    <w:rsid w:val="006D10D0"/>
    <w:rsid w:val="006D140D"/>
    <w:rsid w:val="006D5071"/>
    <w:rsid w:val="006D572F"/>
    <w:rsid w:val="006E06B9"/>
    <w:rsid w:val="006E13E7"/>
    <w:rsid w:val="006E2357"/>
    <w:rsid w:val="006E2C7F"/>
    <w:rsid w:val="006E3192"/>
    <w:rsid w:val="006E5203"/>
    <w:rsid w:val="006E5C04"/>
    <w:rsid w:val="006E6793"/>
    <w:rsid w:val="006E7C97"/>
    <w:rsid w:val="006F1F4A"/>
    <w:rsid w:val="006F255F"/>
    <w:rsid w:val="006F2BDE"/>
    <w:rsid w:val="006F2D5C"/>
    <w:rsid w:val="006F335F"/>
    <w:rsid w:val="006F3B7F"/>
    <w:rsid w:val="006F4B90"/>
    <w:rsid w:val="006F6C1E"/>
    <w:rsid w:val="006F74DD"/>
    <w:rsid w:val="007005B2"/>
    <w:rsid w:val="00700607"/>
    <w:rsid w:val="007006FC"/>
    <w:rsid w:val="007030FE"/>
    <w:rsid w:val="00705D6B"/>
    <w:rsid w:val="007062AA"/>
    <w:rsid w:val="0070693F"/>
    <w:rsid w:val="00710FE2"/>
    <w:rsid w:val="0071216A"/>
    <w:rsid w:val="007135EE"/>
    <w:rsid w:val="00713C75"/>
    <w:rsid w:val="00714D64"/>
    <w:rsid w:val="00717ACB"/>
    <w:rsid w:val="00722DB4"/>
    <w:rsid w:val="00722DD9"/>
    <w:rsid w:val="00723168"/>
    <w:rsid w:val="0072320F"/>
    <w:rsid w:val="00723C2D"/>
    <w:rsid w:val="00723D98"/>
    <w:rsid w:val="007268A8"/>
    <w:rsid w:val="00726FAC"/>
    <w:rsid w:val="00731331"/>
    <w:rsid w:val="0073188D"/>
    <w:rsid w:val="0073259F"/>
    <w:rsid w:val="0073280F"/>
    <w:rsid w:val="007346A8"/>
    <w:rsid w:val="00735083"/>
    <w:rsid w:val="00735869"/>
    <w:rsid w:val="00736F4D"/>
    <w:rsid w:val="0073702C"/>
    <w:rsid w:val="007411F3"/>
    <w:rsid w:val="00741747"/>
    <w:rsid w:val="0074225D"/>
    <w:rsid w:val="007422C6"/>
    <w:rsid w:val="0074258A"/>
    <w:rsid w:val="0074354E"/>
    <w:rsid w:val="0074482F"/>
    <w:rsid w:val="00745AC8"/>
    <w:rsid w:val="0074660C"/>
    <w:rsid w:val="00746D8B"/>
    <w:rsid w:val="00746EEE"/>
    <w:rsid w:val="00750FC9"/>
    <w:rsid w:val="007520A3"/>
    <w:rsid w:val="007529DD"/>
    <w:rsid w:val="007538BC"/>
    <w:rsid w:val="007539F5"/>
    <w:rsid w:val="00754F68"/>
    <w:rsid w:val="00755AF7"/>
    <w:rsid w:val="00756429"/>
    <w:rsid w:val="00756806"/>
    <w:rsid w:val="0076053A"/>
    <w:rsid w:val="00760A65"/>
    <w:rsid w:val="007615DF"/>
    <w:rsid w:val="00761A3E"/>
    <w:rsid w:val="00762001"/>
    <w:rsid w:val="007631E5"/>
    <w:rsid w:val="00763BD1"/>
    <w:rsid w:val="00763EE1"/>
    <w:rsid w:val="007645BD"/>
    <w:rsid w:val="00764BB5"/>
    <w:rsid w:val="007663BE"/>
    <w:rsid w:val="007667E6"/>
    <w:rsid w:val="007668BB"/>
    <w:rsid w:val="00766AD6"/>
    <w:rsid w:val="00766C79"/>
    <w:rsid w:val="00770F20"/>
    <w:rsid w:val="00770F7B"/>
    <w:rsid w:val="007710E8"/>
    <w:rsid w:val="007725B7"/>
    <w:rsid w:val="0077298E"/>
    <w:rsid w:val="00772D3E"/>
    <w:rsid w:val="00773090"/>
    <w:rsid w:val="00775D05"/>
    <w:rsid w:val="00776BAC"/>
    <w:rsid w:val="00776C73"/>
    <w:rsid w:val="007779BE"/>
    <w:rsid w:val="007818BD"/>
    <w:rsid w:val="00782905"/>
    <w:rsid w:val="00783466"/>
    <w:rsid w:val="00783EC0"/>
    <w:rsid w:val="0078493D"/>
    <w:rsid w:val="00785636"/>
    <w:rsid w:val="00785D55"/>
    <w:rsid w:val="00785FA9"/>
    <w:rsid w:val="007878BC"/>
    <w:rsid w:val="00790B4B"/>
    <w:rsid w:val="00791AAB"/>
    <w:rsid w:val="00793055"/>
    <w:rsid w:val="007943DD"/>
    <w:rsid w:val="00794459"/>
    <w:rsid w:val="007946EE"/>
    <w:rsid w:val="00795BAB"/>
    <w:rsid w:val="00796187"/>
    <w:rsid w:val="0079672B"/>
    <w:rsid w:val="00796CEF"/>
    <w:rsid w:val="00797090"/>
    <w:rsid w:val="007A0A28"/>
    <w:rsid w:val="007A2E29"/>
    <w:rsid w:val="007A2F0B"/>
    <w:rsid w:val="007A4462"/>
    <w:rsid w:val="007A4D44"/>
    <w:rsid w:val="007A5BFF"/>
    <w:rsid w:val="007A7EF2"/>
    <w:rsid w:val="007B0F40"/>
    <w:rsid w:val="007B11BF"/>
    <w:rsid w:val="007B16E3"/>
    <w:rsid w:val="007B281E"/>
    <w:rsid w:val="007B2822"/>
    <w:rsid w:val="007B3364"/>
    <w:rsid w:val="007B3C12"/>
    <w:rsid w:val="007B472A"/>
    <w:rsid w:val="007B5D72"/>
    <w:rsid w:val="007B61A3"/>
    <w:rsid w:val="007B6B3E"/>
    <w:rsid w:val="007C0098"/>
    <w:rsid w:val="007C07CF"/>
    <w:rsid w:val="007C265A"/>
    <w:rsid w:val="007C2C7F"/>
    <w:rsid w:val="007C4412"/>
    <w:rsid w:val="007C4626"/>
    <w:rsid w:val="007C5DF9"/>
    <w:rsid w:val="007C6DE4"/>
    <w:rsid w:val="007D0093"/>
    <w:rsid w:val="007D01D6"/>
    <w:rsid w:val="007D1079"/>
    <w:rsid w:val="007D3302"/>
    <w:rsid w:val="007D43EF"/>
    <w:rsid w:val="007D63F2"/>
    <w:rsid w:val="007D6463"/>
    <w:rsid w:val="007D79D1"/>
    <w:rsid w:val="007E05FC"/>
    <w:rsid w:val="007E28F3"/>
    <w:rsid w:val="007E39FE"/>
    <w:rsid w:val="007E3E60"/>
    <w:rsid w:val="007E3F89"/>
    <w:rsid w:val="007E4D16"/>
    <w:rsid w:val="007E528F"/>
    <w:rsid w:val="007E55C2"/>
    <w:rsid w:val="007E70C3"/>
    <w:rsid w:val="007F0339"/>
    <w:rsid w:val="007F0C5F"/>
    <w:rsid w:val="007F0CD8"/>
    <w:rsid w:val="007F260C"/>
    <w:rsid w:val="007F2BC4"/>
    <w:rsid w:val="007F4B4F"/>
    <w:rsid w:val="007F4D3A"/>
    <w:rsid w:val="007F5C77"/>
    <w:rsid w:val="007F5E59"/>
    <w:rsid w:val="007F5F5F"/>
    <w:rsid w:val="00801515"/>
    <w:rsid w:val="008067CE"/>
    <w:rsid w:val="008067F8"/>
    <w:rsid w:val="00806DD6"/>
    <w:rsid w:val="00806F4F"/>
    <w:rsid w:val="00807882"/>
    <w:rsid w:val="00807B92"/>
    <w:rsid w:val="00811239"/>
    <w:rsid w:val="0081169A"/>
    <w:rsid w:val="00811BDA"/>
    <w:rsid w:val="00812178"/>
    <w:rsid w:val="00812CC4"/>
    <w:rsid w:val="00813290"/>
    <w:rsid w:val="008135C1"/>
    <w:rsid w:val="00815D4F"/>
    <w:rsid w:val="0081608E"/>
    <w:rsid w:val="008200AB"/>
    <w:rsid w:val="00820C4A"/>
    <w:rsid w:val="00821FEE"/>
    <w:rsid w:val="008223F5"/>
    <w:rsid w:val="00823635"/>
    <w:rsid w:val="00823772"/>
    <w:rsid w:val="008240C2"/>
    <w:rsid w:val="0082556D"/>
    <w:rsid w:val="00830464"/>
    <w:rsid w:val="008325EF"/>
    <w:rsid w:val="00832A81"/>
    <w:rsid w:val="00834A4C"/>
    <w:rsid w:val="00836146"/>
    <w:rsid w:val="008417D0"/>
    <w:rsid w:val="008421DA"/>
    <w:rsid w:val="008445D7"/>
    <w:rsid w:val="00844C2F"/>
    <w:rsid w:val="00844D50"/>
    <w:rsid w:val="00846549"/>
    <w:rsid w:val="008477B6"/>
    <w:rsid w:val="008478D3"/>
    <w:rsid w:val="00847FDE"/>
    <w:rsid w:val="0085084F"/>
    <w:rsid w:val="00850D19"/>
    <w:rsid w:val="00850D6F"/>
    <w:rsid w:val="00853ABE"/>
    <w:rsid w:val="00854B98"/>
    <w:rsid w:val="00855A04"/>
    <w:rsid w:val="008606D1"/>
    <w:rsid w:val="00860BF1"/>
    <w:rsid w:val="008619C6"/>
    <w:rsid w:val="00861B67"/>
    <w:rsid w:val="00862A5C"/>
    <w:rsid w:val="00865410"/>
    <w:rsid w:val="00865730"/>
    <w:rsid w:val="0086690E"/>
    <w:rsid w:val="00867223"/>
    <w:rsid w:val="00867E0C"/>
    <w:rsid w:val="00870101"/>
    <w:rsid w:val="00870F64"/>
    <w:rsid w:val="00874C8F"/>
    <w:rsid w:val="00875311"/>
    <w:rsid w:val="00877E42"/>
    <w:rsid w:val="00877FA9"/>
    <w:rsid w:val="00881060"/>
    <w:rsid w:val="0088267A"/>
    <w:rsid w:val="008832DF"/>
    <w:rsid w:val="00884593"/>
    <w:rsid w:val="0088506F"/>
    <w:rsid w:val="00885EDF"/>
    <w:rsid w:val="008872B5"/>
    <w:rsid w:val="008876FA"/>
    <w:rsid w:val="00887E4C"/>
    <w:rsid w:val="008907AD"/>
    <w:rsid w:val="00890874"/>
    <w:rsid w:val="00891596"/>
    <w:rsid w:val="00891635"/>
    <w:rsid w:val="00892359"/>
    <w:rsid w:val="008936E6"/>
    <w:rsid w:val="00893A86"/>
    <w:rsid w:val="00893E7B"/>
    <w:rsid w:val="00895002"/>
    <w:rsid w:val="00895949"/>
    <w:rsid w:val="0089733D"/>
    <w:rsid w:val="008A0C2C"/>
    <w:rsid w:val="008A1671"/>
    <w:rsid w:val="008A26D5"/>
    <w:rsid w:val="008A3284"/>
    <w:rsid w:val="008A3F8A"/>
    <w:rsid w:val="008A4EF5"/>
    <w:rsid w:val="008A5106"/>
    <w:rsid w:val="008A59A6"/>
    <w:rsid w:val="008A66BD"/>
    <w:rsid w:val="008A7916"/>
    <w:rsid w:val="008A79F2"/>
    <w:rsid w:val="008B019A"/>
    <w:rsid w:val="008B0F32"/>
    <w:rsid w:val="008B124B"/>
    <w:rsid w:val="008B2123"/>
    <w:rsid w:val="008B4127"/>
    <w:rsid w:val="008B43E0"/>
    <w:rsid w:val="008B58BF"/>
    <w:rsid w:val="008B5E1E"/>
    <w:rsid w:val="008B66B0"/>
    <w:rsid w:val="008B6CB1"/>
    <w:rsid w:val="008B6EB3"/>
    <w:rsid w:val="008B7156"/>
    <w:rsid w:val="008B7291"/>
    <w:rsid w:val="008C120F"/>
    <w:rsid w:val="008C162C"/>
    <w:rsid w:val="008C3005"/>
    <w:rsid w:val="008C40B5"/>
    <w:rsid w:val="008C6A28"/>
    <w:rsid w:val="008D066E"/>
    <w:rsid w:val="008D2103"/>
    <w:rsid w:val="008D2D47"/>
    <w:rsid w:val="008D304F"/>
    <w:rsid w:val="008D4C3F"/>
    <w:rsid w:val="008D4F51"/>
    <w:rsid w:val="008D6DCA"/>
    <w:rsid w:val="008D6F19"/>
    <w:rsid w:val="008E05AF"/>
    <w:rsid w:val="008E08F1"/>
    <w:rsid w:val="008E0B70"/>
    <w:rsid w:val="008E1449"/>
    <w:rsid w:val="008E1B8E"/>
    <w:rsid w:val="008E22FD"/>
    <w:rsid w:val="008E3246"/>
    <w:rsid w:val="008E3853"/>
    <w:rsid w:val="008E4738"/>
    <w:rsid w:val="008E539A"/>
    <w:rsid w:val="008E649E"/>
    <w:rsid w:val="008F0475"/>
    <w:rsid w:val="008F0CF1"/>
    <w:rsid w:val="008F14CD"/>
    <w:rsid w:val="008F2AB3"/>
    <w:rsid w:val="008F4048"/>
    <w:rsid w:val="008F5E24"/>
    <w:rsid w:val="008F6295"/>
    <w:rsid w:val="008F6680"/>
    <w:rsid w:val="008F6DCB"/>
    <w:rsid w:val="008F74AF"/>
    <w:rsid w:val="00900106"/>
    <w:rsid w:val="00900AA9"/>
    <w:rsid w:val="00901BFF"/>
    <w:rsid w:val="00901D2F"/>
    <w:rsid w:val="00904BE0"/>
    <w:rsid w:val="00906154"/>
    <w:rsid w:val="00906535"/>
    <w:rsid w:val="009112EC"/>
    <w:rsid w:val="00911C8D"/>
    <w:rsid w:val="009128FD"/>
    <w:rsid w:val="00912B3F"/>
    <w:rsid w:val="0091374F"/>
    <w:rsid w:val="00916E8D"/>
    <w:rsid w:val="009179A1"/>
    <w:rsid w:val="00917AFF"/>
    <w:rsid w:val="0092008E"/>
    <w:rsid w:val="00921087"/>
    <w:rsid w:val="00924E35"/>
    <w:rsid w:val="00926007"/>
    <w:rsid w:val="00926BF2"/>
    <w:rsid w:val="00926DFA"/>
    <w:rsid w:val="0093048C"/>
    <w:rsid w:val="009308E9"/>
    <w:rsid w:val="0093143F"/>
    <w:rsid w:val="009319D3"/>
    <w:rsid w:val="00931D4E"/>
    <w:rsid w:val="00932127"/>
    <w:rsid w:val="0093338C"/>
    <w:rsid w:val="00933FFB"/>
    <w:rsid w:val="00935147"/>
    <w:rsid w:val="00935497"/>
    <w:rsid w:val="00935A57"/>
    <w:rsid w:val="00935D90"/>
    <w:rsid w:val="009374A8"/>
    <w:rsid w:val="00940739"/>
    <w:rsid w:val="009415C0"/>
    <w:rsid w:val="0094215A"/>
    <w:rsid w:val="0094494F"/>
    <w:rsid w:val="00945500"/>
    <w:rsid w:val="00946ADC"/>
    <w:rsid w:val="00946D61"/>
    <w:rsid w:val="00947FB8"/>
    <w:rsid w:val="00950C59"/>
    <w:rsid w:val="00951DE0"/>
    <w:rsid w:val="009527CA"/>
    <w:rsid w:val="009536AA"/>
    <w:rsid w:val="00953740"/>
    <w:rsid w:val="009554F9"/>
    <w:rsid w:val="00955D1C"/>
    <w:rsid w:val="009608ED"/>
    <w:rsid w:val="00960B2A"/>
    <w:rsid w:val="00961D43"/>
    <w:rsid w:val="0096383F"/>
    <w:rsid w:val="00963E1A"/>
    <w:rsid w:val="00965C63"/>
    <w:rsid w:val="00966B86"/>
    <w:rsid w:val="00967C14"/>
    <w:rsid w:val="00967D58"/>
    <w:rsid w:val="00970F36"/>
    <w:rsid w:val="00971320"/>
    <w:rsid w:val="00973287"/>
    <w:rsid w:val="0097368C"/>
    <w:rsid w:val="00974E78"/>
    <w:rsid w:val="00975234"/>
    <w:rsid w:val="009752F1"/>
    <w:rsid w:val="00976A82"/>
    <w:rsid w:val="009775C1"/>
    <w:rsid w:val="00977A9E"/>
    <w:rsid w:val="009813FD"/>
    <w:rsid w:val="009819F4"/>
    <w:rsid w:val="00984F61"/>
    <w:rsid w:val="00986312"/>
    <w:rsid w:val="00986E6B"/>
    <w:rsid w:val="00987105"/>
    <w:rsid w:val="0098723A"/>
    <w:rsid w:val="00990B69"/>
    <w:rsid w:val="00991726"/>
    <w:rsid w:val="0099415F"/>
    <w:rsid w:val="009955D3"/>
    <w:rsid w:val="00996552"/>
    <w:rsid w:val="009967CC"/>
    <w:rsid w:val="009968EA"/>
    <w:rsid w:val="009A00F8"/>
    <w:rsid w:val="009A07B9"/>
    <w:rsid w:val="009A1077"/>
    <w:rsid w:val="009A10A6"/>
    <w:rsid w:val="009A455B"/>
    <w:rsid w:val="009A4B9B"/>
    <w:rsid w:val="009A54EA"/>
    <w:rsid w:val="009B03EF"/>
    <w:rsid w:val="009B13EB"/>
    <w:rsid w:val="009B2590"/>
    <w:rsid w:val="009B4648"/>
    <w:rsid w:val="009B5054"/>
    <w:rsid w:val="009B52F4"/>
    <w:rsid w:val="009B7422"/>
    <w:rsid w:val="009B7D7C"/>
    <w:rsid w:val="009C0873"/>
    <w:rsid w:val="009C0952"/>
    <w:rsid w:val="009C1CFD"/>
    <w:rsid w:val="009C3DAC"/>
    <w:rsid w:val="009C44B2"/>
    <w:rsid w:val="009C7220"/>
    <w:rsid w:val="009C7A64"/>
    <w:rsid w:val="009C7D2A"/>
    <w:rsid w:val="009C7D4F"/>
    <w:rsid w:val="009D1ADD"/>
    <w:rsid w:val="009D32DB"/>
    <w:rsid w:val="009D3F63"/>
    <w:rsid w:val="009D4F46"/>
    <w:rsid w:val="009D61CE"/>
    <w:rsid w:val="009D730B"/>
    <w:rsid w:val="009D75F6"/>
    <w:rsid w:val="009D78A5"/>
    <w:rsid w:val="009E25E0"/>
    <w:rsid w:val="009E288D"/>
    <w:rsid w:val="009E2CA5"/>
    <w:rsid w:val="009E2F77"/>
    <w:rsid w:val="009E57CD"/>
    <w:rsid w:val="009E60F3"/>
    <w:rsid w:val="009E61E7"/>
    <w:rsid w:val="009E796A"/>
    <w:rsid w:val="009E7AB2"/>
    <w:rsid w:val="009E7CC3"/>
    <w:rsid w:val="009F0911"/>
    <w:rsid w:val="009F0AAF"/>
    <w:rsid w:val="009F10E1"/>
    <w:rsid w:val="009F1823"/>
    <w:rsid w:val="009F38DF"/>
    <w:rsid w:val="009F5725"/>
    <w:rsid w:val="00A025F4"/>
    <w:rsid w:val="00A03CCC"/>
    <w:rsid w:val="00A04638"/>
    <w:rsid w:val="00A04FDC"/>
    <w:rsid w:val="00A05FE4"/>
    <w:rsid w:val="00A071D7"/>
    <w:rsid w:val="00A106E3"/>
    <w:rsid w:val="00A11A42"/>
    <w:rsid w:val="00A135CF"/>
    <w:rsid w:val="00A13939"/>
    <w:rsid w:val="00A15EEA"/>
    <w:rsid w:val="00A16361"/>
    <w:rsid w:val="00A20AAA"/>
    <w:rsid w:val="00A22558"/>
    <w:rsid w:val="00A22F18"/>
    <w:rsid w:val="00A23D64"/>
    <w:rsid w:val="00A24344"/>
    <w:rsid w:val="00A24486"/>
    <w:rsid w:val="00A26B9C"/>
    <w:rsid w:val="00A26D93"/>
    <w:rsid w:val="00A27224"/>
    <w:rsid w:val="00A3012A"/>
    <w:rsid w:val="00A31F53"/>
    <w:rsid w:val="00A32F7E"/>
    <w:rsid w:val="00A34144"/>
    <w:rsid w:val="00A358DC"/>
    <w:rsid w:val="00A362E3"/>
    <w:rsid w:val="00A37306"/>
    <w:rsid w:val="00A40F04"/>
    <w:rsid w:val="00A423EA"/>
    <w:rsid w:val="00A43B0E"/>
    <w:rsid w:val="00A43CDC"/>
    <w:rsid w:val="00A44451"/>
    <w:rsid w:val="00A4500D"/>
    <w:rsid w:val="00A537FF"/>
    <w:rsid w:val="00A53B3C"/>
    <w:rsid w:val="00A543D7"/>
    <w:rsid w:val="00A545BF"/>
    <w:rsid w:val="00A54B3C"/>
    <w:rsid w:val="00A55CC4"/>
    <w:rsid w:val="00A5715B"/>
    <w:rsid w:val="00A57597"/>
    <w:rsid w:val="00A579C7"/>
    <w:rsid w:val="00A57D22"/>
    <w:rsid w:val="00A60C74"/>
    <w:rsid w:val="00A616A9"/>
    <w:rsid w:val="00A618E7"/>
    <w:rsid w:val="00A61D3C"/>
    <w:rsid w:val="00A62076"/>
    <w:rsid w:val="00A62220"/>
    <w:rsid w:val="00A63304"/>
    <w:rsid w:val="00A638EF"/>
    <w:rsid w:val="00A641F4"/>
    <w:rsid w:val="00A66532"/>
    <w:rsid w:val="00A71F5B"/>
    <w:rsid w:val="00A72166"/>
    <w:rsid w:val="00A723F0"/>
    <w:rsid w:val="00A753E0"/>
    <w:rsid w:val="00A77A40"/>
    <w:rsid w:val="00A80ADD"/>
    <w:rsid w:val="00A81974"/>
    <w:rsid w:val="00A822D7"/>
    <w:rsid w:val="00A825CA"/>
    <w:rsid w:val="00A840FA"/>
    <w:rsid w:val="00A86ACA"/>
    <w:rsid w:val="00A922D1"/>
    <w:rsid w:val="00A92748"/>
    <w:rsid w:val="00A944E2"/>
    <w:rsid w:val="00A9504E"/>
    <w:rsid w:val="00A95746"/>
    <w:rsid w:val="00A9666E"/>
    <w:rsid w:val="00AA0089"/>
    <w:rsid w:val="00AA0D03"/>
    <w:rsid w:val="00AA2317"/>
    <w:rsid w:val="00AA2353"/>
    <w:rsid w:val="00AA30C3"/>
    <w:rsid w:val="00AA465D"/>
    <w:rsid w:val="00AA5B6B"/>
    <w:rsid w:val="00AA5F9A"/>
    <w:rsid w:val="00AA6BB5"/>
    <w:rsid w:val="00AA72E2"/>
    <w:rsid w:val="00AA7CC7"/>
    <w:rsid w:val="00AA7EFA"/>
    <w:rsid w:val="00AB065B"/>
    <w:rsid w:val="00AB17FD"/>
    <w:rsid w:val="00AB1C97"/>
    <w:rsid w:val="00AB2D3B"/>
    <w:rsid w:val="00AB4ABC"/>
    <w:rsid w:val="00AB6685"/>
    <w:rsid w:val="00AB6AB1"/>
    <w:rsid w:val="00AB7515"/>
    <w:rsid w:val="00AC0822"/>
    <w:rsid w:val="00AC1D35"/>
    <w:rsid w:val="00AC2A2C"/>
    <w:rsid w:val="00AC3543"/>
    <w:rsid w:val="00AC43BE"/>
    <w:rsid w:val="00AC7B66"/>
    <w:rsid w:val="00AD01A6"/>
    <w:rsid w:val="00AD106D"/>
    <w:rsid w:val="00AD22B9"/>
    <w:rsid w:val="00AD2632"/>
    <w:rsid w:val="00AD293B"/>
    <w:rsid w:val="00AD56CB"/>
    <w:rsid w:val="00AD6A07"/>
    <w:rsid w:val="00AD7C26"/>
    <w:rsid w:val="00AD7D48"/>
    <w:rsid w:val="00AE1593"/>
    <w:rsid w:val="00AE19FB"/>
    <w:rsid w:val="00AE1E60"/>
    <w:rsid w:val="00AE55B6"/>
    <w:rsid w:val="00AF09D7"/>
    <w:rsid w:val="00AF4EA3"/>
    <w:rsid w:val="00AF4FAC"/>
    <w:rsid w:val="00AF6C1B"/>
    <w:rsid w:val="00B0162E"/>
    <w:rsid w:val="00B03021"/>
    <w:rsid w:val="00B03087"/>
    <w:rsid w:val="00B03819"/>
    <w:rsid w:val="00B0528B"/>
    <w:rsid w:val="00B0534F"/>
    <w:rsid w:val="00B05E8E"/>
    <w:rsid w:val="00B06213"/>
    <w:rsid w:val="00B076D6"/>
    <w:rsid w:val="00B1205C"/>
    <w:rsid w:val="00B1207A"/>
    <w:rsid w:val="00B133FD"/>
    <w:rsid w:val="00B139F7"/>
    <w:rsid w:val="00B14232"/>
    <w:rsid w:val="00B144B8"/>
    <w:rsid w:val="00B14503"/>
    <w:rsid w:val="00B15352"/>
    <w:rsid w:val="00B15742"/>
    <w:rsid w:val="00B15AA4"/>
    <w:rsid w:val="00B21377"/>
    <w:rsid w:val="00B25006"/>
    <w:rsid w:val="00B260AB"/>
    <w:rsid w:val="00B26AA2"/>
    <w:rsid w:val="00B30570"/>
    <w:rsid w:val="00B31734"/>
    <w:rsid w:val="00B323FB"/>
    <w:rsid w:val="00B32F2C"/>
    <w:rsid w:val="00B34312"/>
    <w:rsid w:val="00B35482"/>
    <w:rsid w:val="00B35681"/>
    <w:rsid w:val="00B362E1"/>
    <w:rsid w:val="00B368E2"/>
    <w:rsid w:val="00B36FF7"/>
    <w:rsid w:val="00B402FE"/>
    <w:rsid w:val="00B40AA2"/>
    <w:rsid w:val="00B40CF8"/>
    <w:rsid w:val="00B4640C"/>
    <w:rsid w:val="00B46BE2"/>
    <w:rsid w:val="00B5194B"/>
    <w:rsid w:val="00B51CE6"/>
    <w:rsid w:val="00B5295F"/>
    <w:rsid w:val="00B54FB4"/>
    <w:rsid w:val="00B56649"/>
    <w:rsid w:val="00B56FAF"/>
    <w:rsid w:val="00B57A7A"/>
    <w:rsid w:val="00B60491"/>
    <w:rsid w:val="00B62673"/>
    <w:rsid w:val="00B62778"/>
    <w:rsid w:val="00B64937"/>
    <w:rsid w:val="00B705C1"/>
    <w:rsid w:val="00B71F40"/>
    <w:rsid w:val="00B72B59"/>
    <w:rsid w:val="00B72F2C"/>
    <w:rsid w:val="00B73599"/>
    <w:rsid w:val="00B7578B"/>
    <w:rsid w:val="00B75A5D"/>
    <w:rsid w:val="00B75DC8"/>
    <w:rsid w:val="00B75E36"/>
    <w:rsid w:val="00B77B7A"/>
    <w:rsid w:val="00B808C0"/>
    <w:rsid w:val="00B81057"/>
    <w:rsid w:val="00B8405D"/>
    <w:rsid w:val="00B8456B"/>
    <w:rsid w:val="00B84ED7"/>
    <w:rsid w:val="00B852FA"/>
    <w:rsid w:val="00B8566F"/>
    <w:rsid w:val="00B85E5E"/>
    <w:rsid w:val="00B90023"/>
    <w:rsid w:val="00B90AA0"/>
    <w:rsid w:val="00B91D71"/>
    <w:rsid w:val="00B93D04"/>
    <w:rsid w:val="00B93D37"/>
    <w:rsid w:val="00B93EF3"/>
    <w:rsid w:val="00B958B6"/>
    <w:rsid w:val="00B95D2C"/>
    <w:rsid w:val="00B963B3"/>
    <w:rsid w:val="00B96585"/>
    <w:rsid w:val="00B97641"/>
    <w:rsid w:val="00B97CD5"/>
    <w:rsid w:val="00B97F2A"/>
    <w:rsid w:val="00BA009D"/>
    <w:rsid w:val="00BA03AB"/>
    <w:rsid w:val="00BA0FE9"/>
    <w:rsid w:val="00BA12C4"/>
    <w:rsid w:val="00BA3873"/>
    <w:rsid w:val="00BA4089"/>
    <w:rsid w:val="00BA51A6"/>
    <w:rsid w:val="00BA68BE"/>
    <w:rsid w:val="00BA7E66"/>
    <w:rsid w:val="00BB1051"/>
    <w:rsid w:val="00BB21FF"/>
    <w:rsid w:val="00BB2A66"/>
    <w:rsid w:val="00BB30B0"/>
    <w:rsid w:val="00BB4430"/>
    <w:rsid w:val="00BB6E99"/>
    <w:rsid w:val="00BB7BC5"/>
    <w:rsid w:val="00BC04C1"/>
    <w:rsid w:val="00BC050C"/>
    <w:rsid w:val="00BC0C2B"/>
    <w:rsid w:val="00BC118D"/>
    <w:rsid w:val="00BC20D0"/>
    <w:rsid w:val="00BC2955"/>
    <w:rsid w:val="00BC3547"/>
    <w:rsid w:val="00BC3E5C"/>
    <w:rsid w:val="00BC4D3B"/>
    <w:rsid w:val="00BC56E1"/>
    <w:rsid w:val="00BC583D"/>
    <w:rsid w:val="00BD1652"/>
    <w:rsid w:val="00BD230E"/>
    <w:rsid w:val="00BD5560"/>
    <w:rsid w:val="00BD7314"/>
    <w:rsid w:val="00BE209E"/>
    <w:rsid w:val="00BE42CA"/>
    <w:rsid w:val="00BE4CF7"/>
    <w:rsid w:val="00BE4EA1"/>
    <w:rsid w:val="00BE54F4"/>
    <w:rsid w:val="00BE6208"/>
    <w:rsid w:val="00BE636E"/>
    <w:rsid w:val="00BE73C5"/>
    <w:rsid w:val="00BE78A4"/>
    <w:rsid w:val="00BE79C1"/>
    <w:rsid w:val="00BF04D3"/>
    <w:rsid w:val="00BF1315"/>
    <w:rsid w:val="00BF404E"/>
    <w:rsid w:val="00BF56A1"/>
    <w:rsid w:val="00BF6984"/>
    <w:rsid w:val="00BF79E0"/>
    <w:rsid w:val="00C00702"/>
    <w:rsid w:val="00C0348D"/>
    <w:rsid w:val="00C04444"/>
    <w:rsid w:val="00C04CD8"/>
    <w:rsid w:val="00C051E2"/>
    <w:rsid w:val="00C05527"/>
    <w:rsid w:val="00C11D35"/>
    <w:rsid w:val="00C139D9"/>
    <w:rsid w:val="00C15E2F"/>
    <w:rsid w:val="00C16587"/>
    <w:rsid w:val="00C16AA5"/>
    <w:rsid w:val="00C20CDD"/>
    <w:rsid w:val="00C21A9C"/>
    <w:rsid w:val="00C21F49"/>
    <w:rsid w:val="00C22216"/>
    <w:rsid w:val="00C226CD"/>
    <w:rsid w:val="00C2366A"/>
    <w:rsid w:val="00C24066"/>
    <w:rsid w:val="00C246AA"/>
    <w:rsid w:val="00C24717"/>
    <w:rsid w:val="00C25456"/>
    <w:rsid w:val="00C25F9B"/>
    <w:rsid w:val="00C26677"/>
    <w:rsid w:val="00C2690C"/>
    <w:rsid w:val="00C319ED"/>
    <w:rsid w:val="00C33192"/>
    <w:rsid w:val="00C334E9"/>
    <w:rsid w:val="00C35B31"/>
    <w:rsid w:val="00C362F5"/>
    <w:rsid w:val="00C36363"/>
    <w:rsid w:val="00C371EB"/>
    <w:rsid w:val="00C37E7D"/>
    <w:rsid w:val="00C37F45"/>
    <w:rsid w:val="00C4021E"/>
    <w:rsid w:val="00C40D39"/>
    <w:rsid w:val="00C41A0D"/>
    <w:rsid w:val="00C41C85"/>
    <w:rsid w:val="00C42101"/>
    <w:rsid w:val="00C4374C"/>
    <w:rsid w:val="00C43FE8"/>
    <w:rsid w:val="00C44A09"/>
    <w:rsid w:val="00C4542E"/>
    <w:rsid w:val="00C45DCF"/>
    <w:rsid w:val="00C46042"/>
    <w:rsid w:val="00C46435"/>
    <w:rsid w:val="00C465BC"/>
    <w:rsid w:val="00C469C5"/>
    <w:rsid w:val="00C46E6B"/>
    <w:rsid w:val="00C47818"/>
    <w:rsid w:val="00C479EB"/>
    <w:rsid w:val="00C50831"/>
    <w:rsid w:val="00C522A9"/>
    <w:rsid w:val="00C53732"/>
    <w:rsid w:val="00C54A98"/>
    <w:rsid w:val="00C552ED"/>
    <w:rsid w:val="00C5548B"/>
    <w:rsid w:val="00C55D10"/>
    <w:rsid w:val="00C56FDD"/>
    <w:rsid w:val="00C570CB"/>
    <w:rsid w:val="00C57C77"/>
    <w:rsid w:val="00C60677"/>
    <w:rsid w:val="00C608FD"/>
    <w:rsid w:val="00C626F2"/>
    <w:rsid w:val="00C6311B"/>
    <w:rsid w:val="00C63313"/>
    <w:rsid w:val="00C63B1A"/>
    <w:rsid w:val="00C63F81"/>
    <w:rsid w:val="00C6413E"/>
    <w:rsid w:val="00C65562"/>
    <w:rsid w:val="00C67298"/>
    <w:rsid w:val="00C67E11"/>
    <w:rsid w:val="00C70310"/>
    <w:rsid w:val="00C71260"/>
    <w:rsid w:val="00C7135C"/>
    <w:rsid w:val="00C71565"/>
    <w:rsid w:val="00C71956"/>
    <w:rsid w:val="00C72313"/>
    <w:rsid w:val="00C72E54"/>
    <w:rsid w:val="00C73750"/>
    <w:rsid w:val="00C73D82"/>
    <w:rsid w:val="00C75DFF"/>
    <w:rsid w:val="00C76CC9"/>
    <w:rsid w:val="00C76E7A"/>
    <w:rsid w:val="00C77D34"/>
    <w:rsid w:val="00C802AF"/>
    <w:rsid w:val="00C805D2"/>
    <w:rsid w:val="00C849D5"/>
    <w:rsid w:val="00C85349"/>
    <w:rsid w:val="00C86A1A"/>
    <w:rsid w:val="00C86A3D"/>
    <w:rsid w:val="00C904EF"/>
    <w:rsid w:val="00C90E12"/>
    <w:rsid w:val="00C95C7B"/>
    <w:rsid w:val="00C97021"/>
    <w:rsid w:val="00C97056"/>
    <w:rsid w:val="00C97815"/>
    <w:rsid w:val="00CA0645"/>
    <w:rsid w:val="00CA0EAE"/>
    <w:rsid w:val="00CA0FE8"/>
    <w:rsid w:val="00CA16F8"/>
    <w:rsid w:val="00CA2DF5"/>
    <w:rsid w:val="00CA30FA"/>
    <w:rsid w:val="00CA3C4C"/>
    <w:rsid w:val="00CA455A"/>
    <w:rsid w:val="00CA47B8"/>
    <w:rsid w:val="00CA6A2F"/>
    <w:rsid w:val="00CA6B84"/>
    <w:rsid w:val="00CA7574"/>
    <w:rsid w:val="00CB094F"/>
    <w:rsid w:val="00CB1EC0"/>
    <w:rsid w:val="00CB2EE7"/>
    <w:rsid w:val="00CB2EF1"/>
    <w:rsid w:val="00CB3225"/>
    <w:rsid w:val="00CB4590"/>
    <w:rsid w:val="00CB6DBE"/>
    <w:rsid w:val="00CB6F1A"/>
    <w:rsid w:val="00CC0B59"/>
    <w:rsid w:val="00CC197C"/>
    <w:rsid w:val="00CC38D5"/>
    <w:rsid w:val="00CC4AEA"/>
    <w:rsid w:val="00CC4EDE"/>
    <w:rsid w:val="00CC7D07"/>
    <w:rsid w:val="00CD0914"/>
    <w:rsid w:val="00CD1BFB"/>
    <w:rsid w:val="00CD3696"/>
    <w:rsid w:val="00CD3D3A"/>
    <w:rsid w:val="00CD3E43"/>
    <w:rsid w:val="00CD5E49"/>
    <w:rsid w:val="00CE065B"/>
    <w:rsid w:val="00CE06D2"/>
    <w:rsid w:val="00CE0E5D"/>
    <w:rsid w:val="00CE13C2"/>
    <w:rsid w:val="00CE13FA"/>
    <w:rsid w:val="00CE17A0"/>
    <w:rsid w:val="00CE27F2"/>
    <w:rsid w:val="00CE3212"/>
    <w:rsid w:val="00CE3E74"/>
    <w:rsid w:val="00CE4A88"/>
    <w:rsid w:val="00CE4D7C"/>
    <w:rsid w:val="00CE54A8"/>
    <w:rsid w:val="00CE5535"/>
    <w:rsid w:val="00CE5B86"/>
    <w:rsid w:val="00CE5DC9"/>
    <w:rsid w:val="00CE72B3"/>
    <w:rsid w:val="00CF0597"/>
    <w:rsid w:val="00CF0B04"/>
    <w:rsid w:val="00CF1414"/>
    <w:rsid w:val="00CF147E"/>
    <w:rsid w:val="00CF16A0"/>
    <w:rsid w:val="00CF3FBE"/>
    <w:rsid w:val="00CF3FD8"/>
    <w:rsid w:val="00CF44D5"/>
    <w:rsid w:val="00CF510B"/>
    <w:rsid w:val="00CF51B7"/>
    <w:rsid w:val="00CF52B3"/>
    <w:rsid w:val="00CF6315"/>
    <w:rsid w:val="00CF6BA0"/>
    <w:rsid w:val="00CF7B3A"/>
    <w:rsid w:val="00CF7F17"/>
    <w:rsid w:val="00D0038F"/>
    <w:rsid w:val="00D01CB2"/>
    <w:rsid w:val="00D026A0"/>
    <w:rsid w:val="00D03B0F"/>
    <w:rsid w:val="00D06697"/>
    <w:rsid w:val="00D07765"/>
    <w:rsid w:val="00D106B1"/>
    <w:rsid w:val="00D132BC"/>
    <w:rsid w:val="00D1344B"/>
    <w:rsid w:val="00D135AE"/>
    <w:rsid w:val="00D14E03"/>
    <w:rsid w:val="00D15644"/>
    <w:rsid w:val="00D15BBF"/>
    <w:rsid w:val="00D169A0"/>
    <w:rsid w:val="00D208B8"/>
    <w:rsid w:val="00D20D1E"/>
    <w:rsid w:val="00D256B2"/>
    <w:rsid w:val="00D25C00"/>
    <w:rsid w:val="00D26535"/>
    <w:rsid w:val="00D2661C"/>
    <w:rsid w:val="00D2665B"/>
    <w:rsid w:val="00D275FB"/>
    <w:rsid w:val="00D30A17"/>
    <w:rsid w:val="00D30FEB"/>
    <w:rsid w:val="00D356FC"/>
    <w:rsid w:val="00D3745B"/>
    <w:rsid w:val="00D44156"/>
    <w:rsid w:val="00D4478C"/>
    <w:rsid w:val="00D44C21"/>
    <w:rsid w:val="00D4516E"/>
    <w:rsid w:val="00D454BF"/>
    <w:rsid w:val="00D454DF"/>
    <w:rsid w:val="00D46E38"/>
    <w:rsid w:val="00D471EF"/>
    <w:rsid w:val="00D479F6"/>
    <w:rsid w:val="00D50F13"/>
    <w:rsid w:val="00D51420"/>
    <w:rsid w:val="00D52DEE"/>
    <w:rsid w:val="00D53A27"/>
    <w:rsid w:val="00D54359"/>
    <w:rsid w:val="00D54798"/>
    <w:rsid w:val="00D54A80"/>
    <w:rsid w:val="00D54DC6"/>
    <w:rsid w:val="00D55848"/>
    <w:rsid w:val="00D566B4"/>
    <w:rsid w:val="00D602D6"/>
    <w:rsid w:val="00D606E7"/>
    <w:rsid w:val="00D60A63"/>
    <w:rsid w:val="00D61D5D"/>
    <w:rsid w:val="00D63DF2"/>
    <w:rsid w:val="00D653DF"/>
    <w:rsid w:val="00D67594"/>
    <w:rsid w:val="00D701F0"/>
    <w:rsid w:val="00D703ED"/>
    <w:rsid w:val="00D71409"/>
    <w:rsid w:val="00D71D3A"/>
    <w:rsid w:val="00D72077"/>
    <w:rsid w:val="00D7218B"/>
    <w:rsid w:val="00D74E72"/>
    <w:rsid w:val="00D761A7"/>
    <w:rsid w:val="00D77738"/>
    <w:rsid w:val="00D809A2"/>
    <w:rsid w:val="00D81F19"/>
    <w:rsid w:val="00D821F9"/>
    <w:rsid w:val="00D827BC"/>
    <w:rsid w:val="00D847EB"/>
    <w:rsid w:val="00D849EF"/>
    <w:rsid w:val="00D85135"/>
    <w:rsid w:val="00D87455"/>
    <w:rsid w:val="00D87C77"/>
    <w:rsid w:val="00D91CB3"/>
    <w:rsid w:val="00D922E3"/>
    <w:rsid w:val="00D947A6"/>
    <w:rsid w:val="00D948BB"/>
    <w:rsid w:val="00D95CBF"/>
    <w:rsid w:val="00D96B58"/>
    <w:rsid w:val="00DA02C7"/>
    <w:rsid w:val="00DA0AEC"/>
    <w:rsid w:val="00DA20EE"/>
    <w:rsid w:val="00DA25D9"/>
    <w:rsid w:val="00DA29E6"/>
    <w:rsid w:val="00DA7986"/>
    <w:rsid w:val="00DB038E"/>
    <w:rsid w:val="00DB2C1E"/>
    <w:rsid w:val="00DB42AE"/>
    <w:rsid w:val="00DB46FA"/>
    <w:rsid w:val="00DB4763"/>
    <w:rsid w:val="00DB5930"/>
    <w:rsid w:val="00DB6DC2"/>
    <w:rsid w:val="00DB7F16"/>
    <w:rsid w:val="00DC1355"/>
    <w:rsid w:val="00DC2461"/>
    <w:rsid w:val="00DC3032"/>
    <w:rsid w:val="00DC37C2"/>
    <w:rsid w:val="00DC44C2"/>
    <w:rsid w:val="00DC557F"/>
    <w:rsid w:val="00DC5D05"/>
    <w:rsid w:val="00DC5EC1"/>
    <w:rsid w:val="00DC60C8"/>
    <w:rsid w:val="00DC6178"/>
    <w:rsid w:val="00DC67AF"/>
    <w:rsid w:val="00DD1FF1"/>
    <w:rsid w:val="00DD207A"/>
    <w:rsid w:val="00DD2958"/>
    <w:rsid w:val="00DD2DB3"/>
    <w:rsid w:val="00DD3320"/>
    <w:rsid w:val="00DD3649"/>
    <w:rsid w:val="00DD506A"/>
    <w:rsid w:val="00DD5B5C"/>
    <w:rsid w:val="00DD7276"/>
    <w:rsid w:val="00DD7790"/>
    <w:rsid w:val="00DE0FBF"/>
    <w:rsid w:val="00DE5131"/>
    <w:rsid w:val="00DE543E"/>
    <w:rsid w:val="00DE57C7"/>
    <w:rsid w:val="00DE6998"/>
    <w:rsid w:val="00DE7115"/>
    <w:rsid w:val="00DE71EF"/>
    <w:rsid w:val="00DF1284"/>
    <w:rsid w:val="00DF15DD"/>
    <w:rsid w:val="00DF21A5"/>
    <w:rsid w:val="00DF2413"/>
    <w:rsid w:val="00DF2DC6"/>
    <w:rsid w:val="00DF3244"/>
    <w:rsid w:val="00DF386A"/>
    <w:rsid w:val="00DF48F7"/>
    <w:rsid w:val="00DF52E4"/>
    <w:rsid w:val="00DF5363"/>
    <w:rsid w:val="00DF55C2"/>
    <w:rsid w:val="00DF5924"/>
    <w:rsid w:val="00DF7138"/>
    <w:rsid w:val="00DF7ED2"/>
    <w:rsid w:val="00E0064C"/>
    <w:rsid w:val="00E03FC7"/>
    <w:rsid w:val="00E05B3F"/>
    <w:rsid w:val="00E05D01"/>
    <w:rsid w:val="00E06B69"/>
    <w:rsid w:val="00E07850"/>
    <w:rsid w:val="00E10677"/>
    <w:rsid w:val="00E11579"/>
    <w:rsid w:val="00E12AFD"/>
    <w:rsid w:val="00E1381F"/>
    <w:rsid w:val="00E14B1B"/>
    <w:rsid w:val="00E166C2"/>
    <w:rsid w:val="00E16A3E"/>
    <w:rsid w:val="00E20872"/>
    <w:rsid w:val="00E21677"/>
    <w:rsid w:val="00E23BE7"/>
    <w:rsid w:val="00E24C8D"/>
    <w:rsid w:val="00E25159"/>
    <w:rsid w:val="00E258A7"/>
    <w:rsid w:val="00E26CCE"/>
    <w:rsid w:val="00E2770E"/>
    <w:rsid w:val="00E32946"/>
    <w:rsid w:val="00E32F80"/>
    <w:rsid w:val="00E33D3B"/>
    <w:rsid w:val="00E36EEE"/>
    <w:rsid w:val="00E375EA"/>
    <w:rsid w:val="00E37BB3"/>
    <w:rsid w:val="00E40050"/>
    <w:rsid w:val="00E41231"/>
    <w:rsid w:val="00E413A2"/>
    <w:rsid w:val="00E41DA0"/>
    <w:rsid w:val="00E41FEE"/>
    <w:rsid w:val="00E429E7"/>
    <w:rsid w:val="00E44CC9"/>
    <w:rsid w:val="00E459F1"/>
    <w:rsid w:val="00E46FF5"/>
    <w:rsid w:val="00E47A8E"/>
    <w:rsid w:val="00E47A92"/>
    <w:rsid w:val="00E53812"/>
    <w:rsid w:val="00E54C0E"/>
    <w:rsid w:val="00E55916"/>
    <w:rsid w:val="00E56736"/>
    <w:rsid w:val="00E57435"/>
    <w:rsid w:val="00E6201B"/>
    <w:rsid w:val="00E63605"/>
    <w:rsid w:val="00E638D1"/>
    <w:rsid w:val="00E642B4"/>
    <w:rsid w:val="00E6611E"/>
    <w:rsid w:val="00E66ED4"/>
    <w:rsid w:val="00E67527"/>
    <w:rsid w:val="00E7082D"/>
    <w:rsid w:val="00E717A1"/>
    <w:rsid w:val="00E719F9"/>
    <w:rsid w:val="00E71FD5"/>
    <w:rsid w:val="00E73880"/>
    <w:rsid w:val="00E7649A"/>
    <w:rsid w:val="00E77A7C"/>
    <w:rsid w:val="00E80996"/>
    <w:rsid w:val="00E811EA"/>
    <w:rsid w:val="00E81581"/>
    <w:rsid w:val="00E823EA"/>
    <w:rsid w:val="00E834D1"/>
    <w:rsid w:val="00E84942"/>
    <w:rsid w:val="00E84DBD"/>
    <w:rsid w:val="00E86CF9"/>
    <w:rsid w:val="00E87A7C"/>
    <w:rsid w:val="00E87ADB"/>
    <w:rsid w:val="00E90421"/>
    <w:rsid w:val="00E90F33"/>
    <w:rsid w:val="00E91135"/>
    <w:rsid w:val="00E914AF"/>
    <w:rsid w:val="00E93ED5"/>
    <w:rsid w:val="00E97402"/>
    <w:rsid w:val="00E976CE"/>
    <w:rsid w:val="00EA02AD"/>
    <w:rsid w:val="00EA136E"/>
    <w:rsid w:val="00EA17BA"/>
    <w:rsid w:val="00EA5D7E"/>
    <w:rsid w:val="00EB0F56"/>
    <w:rsid w:val="00EB11BB"/>
    <w:rsid w:val="00EB202B"/>
    <w:rsid w:val="00EB3CED"/>
    <w:rsid w:val="00EB3F24"/>
    <w:rsid w:val="00EB423A"/>
    <w:rsid w:val="00EB5A75"/>
    <w:rsid w:val="00EB7424"/>
    <w:rsid w:val="00EB7CFA"/>
    <w:rsid w:val="00EC091B"/>
    <w:rsid w:val="00EC4595"/>
    <w:rsid w:val="00EC49E6"/>
    <w:rsid w:val="00EC5D7E"/>
    <w:rsid w:val="00EC5FB8"/>
    <w:rsid w:val="00EC7748"/>
    <w:rsid w:val="00ED022D"/>
    <w:rsid w:val="00ED164B"/>
    <w:rsid w:val="00ED3001"/>
    <w:rsid w:val="00ED70F9"/>
    <w:rsid w:val="00EE0630"/>
    <w:rsid w:val="00EE09B0"/>
    <w:rsid w:val="00EE2C66"/>
    <w:rsid w:val="00EE3294"/>
    <w:rsid w:val="00EE38C4"/>
    <w:rsid w:val="00EE390F"/>
    <w:rsid w:val="00EE3A15"/>
    <w:rsid w:val="00EE4793"/>
    <w:rsid w:val="00EE4BD7"/>
    <w:rsid w:val="00EE4F24"/>
    <w:rsid w:val="00EE5204"/>
    <w:rsid w:val="00EE5588"/>
    <w:rsid w:val="00EE5C81"/>
    <w:rsid w:val="00EF0D49"/>
    <w:rsid w:val="00EF199E"/>
    <w:rsid w:val="00EF4200"/>
    <w:rsid w:val="00EF49A5"/>
    <w:rsid w:val="00EF5D06"/>
    <w:rsid w:val="00EF5DB4"/>
    <w:rsid w:val="00EF6B64"/>
    <w:rsid w:val="00EF7043"/>
    <w:rsid w:val="00F00560"/>
    <w:rsid w:val="00F00D48"/>
    <w:rsid w:val="00F01FF7"/>
    <w:rsid w:val="00F03143"/>
    <w:rsid w:val="00F03B24"/>
    <w:rsid w:val="00F04561"/>
    <w:rsid w:val="00F0477B"/>
    <w:rsid w:val="00F0601D"/>
    <w:rsid w:val="00F06E92"/>
    <w:rsid w:val="00F07191"/>
    <w:rsid w:val="00F11C07"/>
    <w:rsid w:val="00F11CB8"/>
    <w:rsid w:val="00F1273A"/>
    <w:rsid w:val="00F12E6E"/>
    <w:rsid w:val="00F13F7E"/>
    <w:rsid w:val="00F1492E"/>
    <w:rsid w:val="00F171B8"/>
    <w:rsid w:val="00F201DB"/>
    <w:rsid w:val="00F20E77"/>
    <w:rsid w:val="00F21885"/>
    <w:rsid w:val="00F22FAF"/>
    <w:rsid w:val="00F23187"/>
    <w:rsid w:val="00F23C05"/>
    <w:rsid w:val="00F249D5"/>
    <w:rsid w:val="00F257D7"/>
    <w:rsid w:val="00F2606E"/>
    <w:rsid w:val="00F26B05"/>
    <w:rsid w:val="00F26D4D"/>
    <w:rsid w:val="00F2745C"/>
    <w:rsid w:val="00F2795B"/>
    <w:rsid w:val="00F2795D"/>
    <w:rsid w:val="00F3025C"/>
    <w:rsid w:val="00F31670"/>
    <w:rsid w:val="00F322F8"/>
    <w:rsid w:val="00F3241D"/>
    <w:rsid w:val="00F32868"/>
    <w:rsid w:val="00F3357B"/>
    <w:rsid w:val="00F337B8"/>
    <w:rsid w:val="00F342A3"/>
    <w:rsid w:val="00F36BF9"/>
    <w:rsid w:val="00F374AF"/>
    <w:rsid w:val="00F3786C"/>
    <w:rsid w:val="00F40EBB"/>
    <w:rsid w:val="00F41295"/>
    <w:rsid w:val="00F44F7F"/>
    <w:rsid w:val="00F450BE"/>
    <w:rsid w:val="00F455CD"/>
    <w:rsid w:val="00F4761A"/>
    <w:rsid w:val="00F47C1B"/>
    <w:rsid w:val="00F50D85"/>
    <w:rsid w:val="00F50F4B"/>
    <w:rsid w:val="00F55DF2"/>
    <w:rsid w:val="00F5633D"/>
    <w:rsid w:val="00F57B6A"/>
    <w:rsid w:val="00F60429"/>
    <w:rsid w:val="00F61694"/>
    <w:rsid w:val="00F63321"/>
    <w:rsid w:val="00F63CC9"/>
    <w:rsid w:val="00F644F4"/>
    <w:rsid w:val="00F6456D"/>
    <w:rsid w:val="00F654C4"/>
    <w:rsid w:val="00F661E6"/>
    <w:rsid w:val="00F669DF"/>
    <w:rsid w:val="00F67AC0"/>
    <w:rsid w:val="00F70489"/>
    <w:rsid w:val="00F70B17"/>
    <w:rsid w:val="00F734BD"/>
    <w:rsid w:val="00F82F8A"/>
    <w:rsid w:val="00F85250"/>
    <w:rsid w:val="00F85C95"/>
    <w:rsid w:val="00F85FEE"/>
    <w:rsid w:val="00F879C8"/>
    <w:rsid w:val="00F9256A"/>
    <w:rsid w:val="00F92777"/>
    <w:rsid w:val="00F93A71"/>
    <w:rsid w:val="00F951A2"/>
    <w:rsid w:val="00F96360"/>
    <w:rsid w:val="00F97B7D"/>
    <w:rsid w:val="00FA15A7"/>
    <w:rsid w:val="00FA3ABF"/>
    <w:rsid w:val="00FA4253"/>
    <w:rsid w:val="00FA68D1"/>
    <w:rsid w:val="00FA6DA0"/>
    <w:rsid w:val="00FA75F4"/>
    <w:rsid w:val="00FB0866"/>
    <w:rsid w:val="00FB0869"/>
    <w:rsid w:val="00FB0D86"/>
    <w:rsid w:val="00FB3F45"/>
    <w:rsid w:val="00FB58ED"/>
    <w:rsid w:val="00FB5C64"/>
    <w:rsid w:val="00FB6290"/>
    <w:rsid w:val="00FB7DBE"/>
    <w:rsid w:val="00FC044F"/>
    <w:rsid w:val="00FC11BD"/>
    <w:rsid w:val="00FC1A37"/>
    <w:rsid w:val="00FC1A57"/>
    <w:rsid w:val="00FC276B"/>
    <w:rsid w:val="00FC2929"/>
    <w:rsid w:val="00FC45C7"/>
    <w:rsid w:val="00FC5177"/>
    <w:rsid w:val="00FC5B34"/>
    <w:rsid w:val="00FC6C6F"/>
    <w:rsid w:val="00FC7BB1"/>
    <w:rsid w:val="00FD189E"/>
    <w:rsid w:val="00FD1AC3"/>
    <w:rsid w:val="00FD1D15"/>
    <w:rsid w:val="00FD20C4"/>
    <w:rsid w:val="00FD21DC"/>
    <w:rsid w:val="00FD3892"/>
    <w:rsid w:val="00FD3C1A"/>
    <w:rsid w:val="00FD4789"/>
    <w:rsid w:val="00FD5282"/>
    <w:rsid w:val="00FD7610"/>
    <w:rsid w:val="00FD782B"/>
    <w:rsid w:val="00FE0731"/>
    <w:rsid w:val="00FE1920"/>
    <w:rsid w:val="00FE1E51"/>
    <w:rsid w:val="00FE25E7"/>
    <w:rsid w:val="00FE3D60"/>
    <w:rsid w:val="00FE3E8B"/>
    <w:rsid w:val="00FE48A8"/>
    <w:rsid w:val="00FE5746"/>
    <w:rsid w:val="00FE5CEF"/>
    <w:rsid w:val="00FE76EB"/>
    <w:rsid w:val="00FF0048"/>
    <w:rsid w:val="00FF013D"/>
    <w:rsid w:val="00FF1F97"/>
    <w:rsid w:val="00FF2829"/>
    <w:rsid w:val="00FF78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9E53A"/>
  <w15:docId w15:val="{6F60FBA1-C253-4184-96C7-21383F2D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5A08E6"/>
  </w:style>
  <w:style w:type="paragraph" w:styleId="10">
    <w:name w:val="heading 1"/>
    <w:aliases w:val="heading 1,H1,Heading 0,PIM 1,h1,A MAJOR/BOLD,Company Index,Chapter Name,章,1,Header 1,Header1,Fab-1,Heading 01,Heading 02,H11,Heading 03,H12,Heading 04,Heading 011,H13,Heading 021,H111,Heading 031,H121,Heading 05,H14,Heading 06,H15,Heading 012"/>
    <w:basedOn w:val="a4"/>
    <w:next w:val="a4"/>
    <w:link w:val="12"/>
    <w:qFormat/>
    <w:rsid w:val="005B37E4"/>
    <w:pPr>
      <w:keepNext/>
      <w:keepLines/>
      <w:numPr>
        <w:numId w:val="5"/>
      </w:numPr>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aliases w:val="CMMI二级,H2,Heading 2 Hidden,Heading 2 CCBS,PIM2,heading 2,Titre3,HD2,sect 1.2,H21,sect 1.21,H22,sect 1.22,H211,sect 1.211,H23,sect 1.23,H212,sect 1.212,h2,第一章 标题 2,DO,h2 main heading,B Sub/Bold,B Sub/Bold1,B Sub/Bold2,B Sub/Bold11,h2 main heading1,2"/>
    <w:basedOn w:val="a4"/>
    <w:next w:val="a4"/>
    <w:link w:val="20"/>
    <w:unhideWhenUsed/>
    <w:qFormat/>
    <w:rsid w:val="005B37E4"/>
    <w:pPr>
      <w:keepNext/>
      <w:keepLines/>
      <w:numPr>
        <w:ilvl w:val="1"/>
        <w:numId w:val="5"/>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aliases w:val="CMMI三级,H3,l3,CT,Heading 3 - old,h3,level_3,PIM 3,Level 3 Head,sect1.2.3,sect1.2.31,sect1.2.32,sect1.2.311,sect1.2.33,sect1.2.312,C Sub-Sub/Italic,h3 sub heading,Head 3,Head 31,Head 32,C Sub-Sub/Italic1,Project Index,3,list 3,H3-Heading 3,l3.3,bh"/>
    <w:basedOn w:val="a4"/>
    <w:next w:val="a4"/>
    <w:link w:val="30"/>
    <w:uiPriority w:val="9"/>
    <w:unhideWhenUsed/>
    <w:qFormat/>
    <w:rsid w:val="005B37E4"/>
    <w:pPr>
      <w:keepNext/>
      <w:keepLines/>
      <w:numPr>
        <w:ilvl w:val="2"/>
        <w:numId w:val="5"/>
      </w:numPr>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aliases w:val="heading 4,H4,bullet,bl,bb,h4,Fab-4,T5,PIM 4,Ref Heading 1,rh1,Heading sql,sect 1.2.3.4,First Subheading,h41,h42,h43,h411,h44,h412,h45,h413,h46,h414,h47,h48,h415,h49,h410,h416,h417,h418,h419,h420,h4110,h421"/>
    <w:basedOn w:val="a4"/>
    <w:next w:val="a4"/>
    <w:link w:val="40"/>
    <w:uiPriority w:val="9"/>
    <w:unhideWhenUsed/>
    <w:qFormat/>
    <w:rsid w:val="005B37E4"/>
    <w:pPr>
      <w:keepNext/>
      <w:keepLines/>
      <w:numPr>
        <w:ilvl w:val="3"/>
        <w:numId w:val="5"/>
      </w:numPr>
      <w:spacing w:before="40" w:after="0"/>
      <w:outlineLvl w:val="3"/>
    </w:pPr>
    <w:rPr>
      <w:rFonts w:asciiTheme="majorHAnsi" w:eastAsiaTheme="majorEastAsia" w:hAnsiTheme="majorHAnsi" w:cstheme="majorBidi"/>
      <w:sz w:val="22"/>
      <w:szCs w:val="22"/>
    </w:rPr>
  </w:style>
  <w:style w:type="paragraph" w:styleId="5">
    <w:name w:val="heading 5"/>
    <w:aliases w:val="heading 5,Block Label,H5,First Bullet,L5,5,dash,ds,dd,PIM 5"/>
    <w:basedOn w:val="a4"/>
    <w:next w:val="a4"/>
    <w:link w:val="50"/>
    <w:uiPriority w:val="9"/>
    <w:unhideWhenUsed/>
    <w:qFormat/>
    <w:rsid w:val="005B37E4"/>
    <w:pPr>
      <w:keepNext/>
      <w:keepLines/>
      <w:numPr>
        <w:ilvl w:val="4"/>
        <w:numId w:val="5"/>
      </w:numPr>
      <w:spacing w:before="40" w:after="0"/>
      <w:outlineLvl w:val="4"/>
    </w:pPr>
    <w:rPr>
      <w:rFonts w:asciiTheme="majorHAnsi" w:eastAsiaTheme="majorEastAsia" w:hAnsiTheme="majorHAnsi" w:cstheme="majorBidi"/>
      <w:color w:val="1F497D" w:themeColor="text2"/>
      <w:sz w:val="22"/>
      <w:szCs w:val="22"/>
    </w:rPr>
  </w:style>
  <w:style w:type="paragraph" w:styleId="60">
    <w:name w:val="heading 6"/>
    <w:basedOn w:val="a4"/>
    <w:next w:val="a4"/>
    <w:link w:val="61"/>
    <w:uiPriority w:val="9"/>
    <w:unhideWhenUsed/>
    <w:qFormat/>
    <w:rsid w:val="005B37E4"/>
    <w:pPr>
      <w:keepNext/>
      <w:keepLines/>
      <w:numPr>
        <w:ilvl w:val="5"/>
        <w:numId w:val="5"/>
      </w:numPr>
      <w:spacing w:before="40" w:after="0"/>
      <w:outlineLvl w:val="5"/>
    </w:pPr>
    <w:rPr>
      <w:rFonts w:asciiTheme="majorHAnsi" w:eastAsiaTheme="majorEastAsia" w:hAnsiTheme="majorHAnsi" w:cstheme="majorBidi"/>
      <w:i/>
      <w:iCs/>
      <w:color w:val="1F497D" w:themeColor="text2"/>
      <w:sz w:val="21"/>
      <w:szCs w:val="21"/>
    </w:rPr>
  </w:style>
  <w:style w:type="paragraph" w:styleId="7">
    <w:name w:val="heading 7"/>
    <w:aliases w:val="H TIMES1"/>
    <w:basedOn w:val="a4"/>
    <w:next w:val="a4"/>
    <w:link w:val="70"/>
    <w:uiPriority w:val="9"/>
    <w:unhideWhenUsed/>
    <w:qFormat/>
    <w:rsid w:val="005B37E4"/>
    <w:pPr>
      <w:keepNext/>
      <w:keepLines/>
      <w:numPr>
        <w:ilvl w:val="6"/>
        <w:numId w:val="5"/>
      </w:numPr>
      <w:spacing w:before="40" w:after="0"/>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4"/>
    <w:next w:val="a4"/>
    <w:link w:val="80"/>
    <w:uiPriority w:val="9"/>
    <w:unhideWhenUsed/>
    <w:qFormat/>
    <w:rsid w:val="005B37E4"/>
    <w:pPr>
      <w:keepNext/>
      <w:keepLines/>
      <w:numPr>
        <w:ilvl w:val="7"/>
        <w:numId w:val="5"/>
      </w:numPr>
      <w:spacing w:before="40" w:after="0"/>
      <w:outlineLvl w:val="7"/>
    </w:pPr>
    <w:rPr>
      <w:rFonts w:asciiTheme="majorHAnsi" w:eastAsiaTheme="majorEastAsia" w:hAnsiTheme="majorHAnsi" w:cstheme="majorBidi"/>
      <w:b/>
      <w:bCs/>
      <w:color w:val="1F497D" w:themeColor="text2"/>
    </w:rPr>
  </w:style>
  <w:style w:type="paragraph" w:styleId="9">
    <w:name w:val="heading 9"/>
    <w:aliases w:val="Appendix"/>
    <w:basedOn w:val="a4"/>
    <w:next w:val="a4"/>
    <w:link w:val="90"/>
    <w:uiPriority w:val="9"/>
    <w:unhideWhenUsed/>
    <w:qFormat/>
    <w:rsid w:val="005B37E4"/>
    <w:pPr>
      <w:keepNext/>
      <w:keepLines/>
      <w:numPr>
        <w:ilvl w:val="8"/>
        <w:numId w:val="5"/>
      </w:numPr>
      <w:spacing w:before="40" w:after="0"/>
      <w:outlineLvl w:val="8"/>
    </w:pPr>
    <w:rPr>
      <w:rFonts w:asciiTheme="majorHAnsi" w:eastAsiaTheme="majorEastAsia" w:hAnsiTheme="majorHAnsi" w:cstheme="majorBidi"/>
      <w:b/>
      <w:bCs/>
      <w:i/>
      <w:iCs/>
      <w:color w:val="1F497D" w:themeColor="text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sid w:val="00E66ED4"/>
    <w:rPr>
      <w:color w:val="0000FF"/>
      <w:u w:val="single"/>
    </w:rPr>
  </w:style>
  <w:style w:type="paragraph" w:styleId="a9">
    <w:name w:val="Document Map"/>
    <w:basedOn w:val="a4"/>
    <w:semiHidden/>
    <w:rsid w:val="00E66ED4"/>
    <w:pPr>
      <w:shd w:val="clear" w:color="auto" w:fill="000080"/>
    </w:pPr>
  </w:style>
  <w:style w:type="paragraph" w:styleId="TOC1">
    <w:name w:val="toc 1"/>
    <w:basedOn w:val="a4"/>
    <w:next w:val="a4"/>
    <w:autoRedefine/>
    <w:uiPriority w:val="39"/>
    <w:rsid w:val="00E66ED4"/>
  </w:style>
  <w:style w:type="paragraph" w:styleId="TOC2">
    <w:name w:val="toc 2"/>
    <w:basedOn w:val="a4"/>
    <w:next w:val="a4"/>
    <w:autoRedefine/>
    <w:uiPriority w:val="39"/>
    <w:rsid w:val="00E66ED4"/>
    <w:pPr>
      <w:ind w:leftChars="200" w:left="420"/>
    </w:pPr>
  </w:style>
  <w:style w:type="table" w:styleId="aa">
    <w:name w:val="Table Grid"/>
    <w:basedOn w:val="a6"/>
    <w:uiPriority w:val="59"/>
    <w:rsid w:val="00E66E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4"/>
    <w:next w:val="a4"/>
    <w:autoRedefine/>
    <w:uiPriority w:val="39"/>
    <w:rsid w:val="00E66ED4"/>
    <w:pPr>
      <w:ind w:leftChars="400" w:left="840"/>
    </w:pPr>
  </w:style>
  <w:style w:type="character" w:styleId="HTML">
    <w:name w:val="HTML Typewriter"/>
    <w:rsid w:val="00E66ED4"/>
    <w:rPr>
      <w:rFonts w:ascii="宋体" w:eastAsia="宋体" w:hAnsi="宋体" w:cs="宋体"/>
      <w:sz w:val="24"/>
      <w:szCs w:val="24"/>
    </w:rPr>
  </w:style>
  <w:style w:type="character" w:customStyle="1" w:styleId="13">
    <w:name w:val="已访问的超链接1"/>
    <w:rsid w:val="00E66ED4"/>
    <w:rPr>
      <w:color w:val="800080"/>
      <w:u w:val="single"/>
    </w:rPr>
  </w:style>
  <w:style w:type="paragraph" w:customStyle="1" w:styleId="ab">
    <w:name w:val="封面"/>
    <w:basedOn w:val="a4"/>
    <w:rsid w:val="00E66ED4"/>
    <w:pPr>
      <w:adjustRightInd w:val="0"/>
      <w:jc w:val="center"/>
      <w:textAlignment w:val="baseline"/>
    </w:pPr>
    <w:rPr>
      <w:rFonts w:ascii="Arial" w:eastAsia="仿宋_GB2312" w:hAnsi="Arial"/>
      <w:b/>
      <w:sz w:val="30"/>
    </w:rPr>
  </w:style>
  <w:style w:type="paragraph" w:styleId="ac">
    <w:name w:val="Date"/>
    <w:basedOn w:val="a4"/>
    <w:next w:val="a4"/>
    <w:rsid w:val="00E66ED4"/>
    <w:pPr>
      <w:ind w:leftChars="2500" w:left="100"/>
    </w:pPr>
  </w:style>
  <w:style w:type="paragraph" w:customStyle="1" w:styleId="INFeature">
    <w:name w:val="IN Feature"/>
    <w:next w:val="INStep"/>
    <w:rsid w:val="00E66ED4"/>
    <w:pPr>
      <w:keepNext/>
      <w:keepLines/>
      <w:spacing w:before="240" w:after="240"/>
      <w:outlineLvl w:val="7"/>
    </w:pPr>
    <w:rPr>
      <w:rFonts w:ascii="Arial" w:eastAsia="黑体" w:hAnsi="Arial" w:cs="Arial"/>
      <w:sz w:val="21"/>
      <w:szCs w:val="21"/>
    </w:rPr>
  </w:style>
  <w:style w:type="paragraph" w:customStyle="1" w:styleId="INStep">
    <w:name w:val="IN Step"/>
    <w:basedOn w:val="a4"/>
    <w:rsid w:val="00E66ED4"/>
    <w:pPr>
      <w:keepLines/>
      <w:tabs>
        <w:tab w:val="num" w:pos="1701"/>
      </w:tabs>
      <w:spacing w:before="80" w:after="80" w:line="300" w:lineRule="auto"/>
      <w:ind w:left="1701" w:hanging="850"/>
      <w:outlineLvl w:val="8"/>
    </w:pPr>
    <w:rPr>
      <w:rFonts w:ascii="Arial" w:hAnsi="Arial" w:cs="Arial"/>
      <w:szCs w:val="21"/>
    </w:rPr>
  </w:style>
  <w:style w:type="paragraph" w:customStyle="1" w:styleId="TableDescription">
    <w:name w:val="Table Description"/>
    <w:next w:val="a4"/>
    <w:rsid w:val="00E66ED4"/>
    <w:pPr>
      <w:keepNext/>
      <w:snapToGrid w:val="0"/>
      <w:spacing w:before="160" w:after="80"/>
      <w:ind w:left="2499" w:firstLine="1701"/>
      <w:jc w:val="center"/>
    </w:pPr>
    <w:rPr>
      <w:rFonts w:ascii="Arial" w:eastAsia="黑体" w:hAnsi="Arial" w:cs="Arial"/>
      <w:sz w:val="18"/>
      <w:szCs w:val="18"/>
    </w:rPr>
  </w:style>
  <w:style w:type="paragraph" w:customStyle="1" w:styleId="FigureDescription">
    <w:name w:val="Figure Description"/>
    <w:next w:val="a4"/>
    <w:rsid w:val="00E66ED4"/>
    <w:pPr>
      <w:snapToGrid w:val="0"/>
      <w:spacing w:before="80" w:after="320"/>
      <w:ind w:firstLine="1701"/>
      <w:jc w:val="center"/>
    </w:pPr>
    <w:rPr>
      <w:rFonts w:ascii="Arial" w:eastAsia="黑体" w:hAnsi="Arial" w:cs="Arial"/>
      <w:sz w:val="18"/>
      <w:szCs w:val="18"/>
    </w:rPr>
  </w:style>
  <w:style w:type="paragraph" w:customStyle="1" w:styleId="ad">
    <w:name w:val="表格列标题"/>
    <w:basedOn w:val="a4"/>
    <w:rsid w:val="00E66ED4"/>
    <w:pPr>
      <w:keepNext/>
      <w:autoSpaceDE w:val="0"/>
      <w:autoSpaceDN w:val="0"/>
      <w:adjustRightInd w:val="0"/>
      <w:jc w:val="center"/>
    </w:pPr>
    <w:rPr>
      <w:b/>
    </w:rPr>
  </w:style>
  <w:style w:type="paragraph" w:customStyle="1" w:styleId="Char">
    <w:name w:val="表头样式 Char"/>
    <w:basedOn w:val="a4"/>
    <w:link w:val="CharChar"/>
    <w:rsid w:val="00E66ED4"/>
    <w:pPr>
      <w:keepNext/>
      <w:autoSpaceDE w:val="0"/>
      <w:autoSpaceDN w:val="0"/>
      <w:adjustRightInd w:val="0"/>
      <w:jc w:val="center"/>
    </w:pPr>
    <w:rPr>
      <w:rFonts w:ascii="Arial" w:hAnsi="Arial" w:cs="Arial"/>
      <w:b/>
      <w:szCs w:val="21"/>
    </w:rPr>
  </w:style>
  <w:style w:type="character" w:customStyle="1" w:styleId="CharChar">
    <w:name w:val="表头样式 Char Char"/>
    <w:link w:val="Char"/>
    <w:rsid w:val="00E66ED4"/>
    <w:rPr>
      <w:rFonts w:ascii="Arial" w:eastAsia="宋体" w:hAnsi="Arial" w:cs="Arial"/>
      <w:b/>
      <w:sz w:val="21"/>
      <w:szCs w:val="21"/>
      <w:lang w:val="en-US" w:eastAsia="zh-CN" w:bidi="ar-SA"/>
    </w:rPr>
  </w:style>
  <w:style w:type="paragraph" w:customStyle="1" w:styleId="ae">
    <w:name w:val="表格文本"/>
    <w:basedOn w:val="a4"/>
    <w:rsid w:val="00E66ED4"/>
    <w:pPr>
      <w:keepNext/>
      <w:tabs>
        <w:tab w:val="decimal" w:pos="0"/>
      </w:tabs>
      <w:autoSpaceDE w:val="0"/>
      <w:autoSpaceDN w:val="0"/>
      <w:adjustRightInd w:val="0"/>
    </w:pPr>
    <w:rPr>
      <w:rFonts w:ascii="Arial" w:hAnsi="Arial"/>
      <w:noProof/>
      <w:szCs w:val="21"/>
    </w:rPr>
  </w:style>
  <w:style w:type="paragraph" w:customStyle="1" w:styleId="af">
    <w:name w:val="缺省文本"/>
    <w:basedOn w:val="a4"/>
    <w:rsid w:val="00E66ED4"/>
    <w:pPr>
      <w:keepNext/>
      <w:autoSpaceDE w:val="0"/>
      <w:autoSpaceDN w:val="0"/>
      <w:adjustRightInd w:val="0"/>
    </w:pPr>
    <w:rPr>
      <w:rFonts w:ascii="Arial" w:hAnsi="Arial"/>
      <w:szCs w:val="21"/>
    </w:rPr>
  </w:style>
  <w:style w:type="paragraph" w:styleId="a3">
    <w:name w:val="Normal Indent"/>
    <w:aliases w:val="表正文,正文非缩进,正文1，正文内容,特点"/>
    <w:basedOn w:val="a4"/>
    <w:rsid w:val="00E66ED4"/>
    <w:pPr>
      <w:numPr>
        <w:ilvl w:val="8"/>
        <w:numId w:val="1"/>
      </w:numPr>
      <w:autoSpaceDE w:val="0"/>
      <w:autoSpaceDN w:val="0"/>
      <w:adjustRightInd w:val="0"/>
    </w:pPr>
  </w:style>
  <w:style w:type="table" w:customStyle="1" w:styleId="a2">
    <w:name w:val="表样式"/>
    <w:basedOn w:val="a6"/>
    <w:rsid w:val="00E66ED4"/>
    <w:pPr>
      <w:numPr>
        <w:ilvl w:val="7"/>
        <w:numId w:val="1"/>
      </w:num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0">
    <w:name w:val="表号"/>
    <w:basedOn w:val="a4"/>
    <w:next w:val="af1"/>
    <w:rsid w:val="00E66ED4"/>
    <w:pPr>
      <w:keepNext/>
      <w:keepLines/>
      <w:autoSpaceDE w:val="0"/>
      <w:autoSpaceDN w:val="0"/>
      <w:adjustRightInd w:val="0"/>
      <w:jc w:val="center"/>
    </w:pPr>
    <w:rPr>
      <w:rFonts w:ascii="Arial" w:hAnsi="Arial"/>
      <w:sz w:val="18"/>
      <w:szCs w:val="18"/>
    </w:rPr>
  </w:style>
  <w:style w:type="paragraph" w:styleId="af2">
    <w:name w:val="Body Text"/>
    <w:basedOn w:val="a4"/>
    <w:rsid w:val="00E66ED4"/>
  </w:style>
  <w:style w:type="paragraph" w:styleId="af1">
    <w:name w:val="Body Text First Indent"/>
    <w:basedOn w:val="af2"/>
    <w:rsid w:val="00E66ED4"/>
    <w:pPr>
      <w:ind w:firstLineChars="100" w:firstLine="420"/>
    </w:pPr>
  </w:style>
  <w:style w:type="numbering" w:customStyle="1" w:styleId="11">
    <w:name w:val="当前列表1"/>
    <w:rsid w:val="00E66ED4"/>
    <w:pPr>
      <w:numPr>
        <w:numId w:val="3"/>
      </w:numPr>
    </w:pPr>
  </w:style>
  <w:style w:type="numbering" w:styleId="af3">
    <w:name w:val="Outline List 3"/>
    <w:basedOn w:val="a7"/>
    <w:rsid w:val="00E66ED4"/>
  </w:style>
  <w:style w:type="paragraph" w:styleId="TOC4">
    <w:name w:val="toc 4"/>
    <w:basedOn w:val="a4"/>
    <w:next w:val="a4"/>
    <w:autoRedefine/>
    <w:semiHidden/>
    <w:rsid w:val="00E66ED4"/>
    <w:pPr>
      <w:ind w:leftChars="600" w:left="1260"/>
    </w:pPr>
  </w:style>
  <w:style w:type="paragraph" w:styleId="TOC5">
    <w:name w:val="toc 5"/>
    <w:basedOn w:val="a4"/>
    <w:next w:val="a4"/>
    <w:autoRedefine/>
    <w:semiHidden/>
    <w:rsid w:val="00E66ED4"/>
    <w:pPr>
      <w:ind w:leftChars="800" w:left="1680"/>
    </w:pPr>
  </w:style>
  <w:style w:type="paragraph" w:styleId="TOC6">
    <w:name w:val="toc 6"/>
    <w:basedOn w:val="a4"/>
    <w:next w:val="a4"/>
    <w:autoRedefine/>
    <w:semiHidden/>
    <w:rsid w:val="00E66ED4"/>
    <w:pPr>
      <w:ind w:leftChars="1000" w:left="2100"/>
    </w:pPr>
  </w:style>
  <w:style w:type="paragraph" w:styleId="TOC7">
    <w:name w:val="toc 7"/>
    <w:basedOn w:val="a4"/>
    <w:next w:val="a4"/>
    <w:autoRedefine/>
    <w:semiHidden/>
    <w:rsid w:val="00E66ED4"/>
    <w:pPr>
      <w:ind w:leftChars="1200" w:left="2520"/>
    </w:pPr>
  </w:style>
  <w:style w:type="paragraph" w:styleId="TOC8">
    <w:name w:val="toc 8"/>
    <w:basedOn w:val="a4"/>
    <w:next w:val="a4"/>
    <w:autoRedefine/>
    <w:semiHidden/>
    <w:rsid w:val="00E66ED4"/>
    <w:pPr>
      <w:ind w:leftChars="1400" w:left="2940"/>
    </w:pPr>
  </w:style>
  <w:style w:type="paragraph" w:styleId="TOC9">
    <w:name w:val="toc 9"/>
    <w:basedOn w:val="a4"/>
    <w:next w:val="a4"/>
    <w:autoRedefine/>
    <w:semiHidden/>
    <w:rsid w:val="00E66ED4"/>
    <w:pPr>
      <w:ind w:leftChars="1600" w:left="3360"/>
    </w:pPr>
  </w:style>
  <w:style w:type="paragraph" w:styleId="af4">
    <w:name w:val="header"/>
    <w:basedOn w:val="a4"/>
    <w:link w:val="af5"/>
    <w:rsid w:val="00E66ED4"/>
    <w:pPr>
      <w:pBdr>
        <w:bottom w:val="single" w:sz="4" w:space="1" w:color="auto"/>
      </w:pBdr>
      <w:tabs>
        <w:tab w:val="center" w:pos="4153"/>
        <w:tab w:val="right" w:pos="8306"/>
      </w:tabs>
      <w:snapToGrid w:val="0"/>
      <w:jc w:val="center"/>
    </w:pPr>
    <w:rPr>
      <w:sz w:val="18"/>
      <w:szCs w:val="18"/>
    </w:rPr>
  </w:style>
  <w:style w:type="paragraph" w:styleId="af6">
    <w:name w:val="footer"/>
    <w:basedOn w:val="a4"/>
    <w:link w:val="af7"/>
    <w:uiPriority w:val="99"/>
    <w:rsid w:val="00E66ED4"/>
    <w:pPr>
      <w:tabs>
        <w:tab w:val="center" w:pos="4153"/>
        <w:tab w:val="right" w:pos="8306"/>
      </w:tabs>
      <w:snapToGrid w:val="0"/>
    </w:pPr>
    <w:rPr>
      <w:sz w:val="18"/>
      <w:szCs w:val="18"/>
    </w:rPr>
  </w:style>
  <w:style w:type="character" w:styleId="af8">
    <w:name w:val="page number"/>
    <w:basedOn w:val="a5"/>
    <w:rsid w:val="00E66ED4"/>
  </w:style>
  <w:style w:type="paragraph" w:customStyle="1" w:styleId="2TEXT">
    <w:name w:val="標題2.TEXT"/>
    <w:next w:val="a4"/>
    <w:rsid w:val="00E66ED4"/>
    <w:pPr>
      <w:snapToGrid w:val="0"/>
      <w:spacing w:before="120" w:line="360" w:lineRule="atLeast"/>
      <w:ind w:left="624"/>
    </w:pPr>
    <w:rPr>
      <w:rFonts w:ascii="Arial" w:eastAsia="PMingLiU" w:hAnsi="Arial"/>
      <w:sz w:val="22"/>
      <w:szCs w:val="24"/>
      <w:lang w:eastAsia="zh-TW"/>
    </w:rPr>
  </w:style>
  <w:style w:type="paragraph" w:customStyle="1" w:styleId="3TEXT">
    <w:name w:val="標題3.TEXT"/>
    <w:rsid w:val="00E66ED4"/>
    <w:pPr>
      <w:adjustRightInd w:val="0"/>
      <w:snapToGrid w:val="0"/>
      <w:spacing w:before="120" w:line="360" w:lineRule="atLeast"/>
      <w:ind w:left="851"/>
    </w:pPr>
    <w:rPr>
      <w:rFonts w:ascii="Arial" w:eastAsia="PMingLiU" w:hAnsi="Arial"/>
      <w:noProof/>
      <w:sz w:val="22"/>
      <w:szCs w:val="24"/>
      <w:lang w:eastAsia="zh-TW"/>
    </w:rPr>
  </w:style>
  <w:style w:type="paragraph" w:customStyle="1" w:styleId="1TEXT">
    <w:name w:val="標題1.TEXT"/>
    <w:autoRedefine/>
    <w:rsid w:val="00E66ED4"/>
    <w:pPr>
      <w:snapToGrid w:val="0"/>
      <w:spacing w:before="120" w:line="360" w:lineRule="exact"/>
      <w:ind w:leftChars="250" w:left="600"/>
      <w:textAlignment w:val="bottom"/>
    </w:pPr>
    <w:rPr>
      <w:rFonts w:ascii="Arial" w:eastAsia="PMingLiU" w:hAnsi="Arial"/>
      <w:noProof/>
      <w:sz w:val="22"/>
      <w:szCs w:val="22"/>
      <w:lang w:eastAsia="zh-TW"/>
    </w:rPr>
  </w:style>
  <w:style w:type="paragraph" w:customStyle="1" w:styleId="4TEXT">
    <w:name w:val="標題4.TEXT"/>
    <w:next w:val="a4"/>
    <w:rsid w:val="00E66ED4"/>
    <w:pPr>
      <w:autoSpaceDE w:val="0"/>
      <w:autoSpaceDN w:val="0"/>
      <w:adjustRightInd w:val="0"/>
      <w:snapToGrid w:val="0"/>
      <w:spacing w:before="120" w:line="360" w:lineRule="atLeast"/>
      <w:ind w:left="1077"/>
      <w:textAlignment w:val="bottom"/>
    </w:pPr>
    <w:rPr>
      <w:rFonts w:ascii="Arial" w:eastAsia="PMingLiU" w:hAnsi="Arial"/>
      <w:noProof/>
      <w:sz w:val="22"/>
      <w:szCs w:val="24"/>
      <w:lang w:eastAsia="zh-TW"/>
    </w:rPr>
  </w:style>
  <w:style w:type="paragraph" w:styleId="af9">
    <w:name w:val="Normal (Web)"/>
    <w:basedOn w:val="a4"/>
    <w:uiPriority w:val="99"/>
    <w:rsid w:val="00E66ED4"/>
    <w:pPr>
      <w:spacing w:before="100" w:beforeAutospacing="1" w:after="100" w:afterAutospacing="1"/>
    </w:pPr>
    <w:rPr>
      <w:rFonts w:ascii="宋体" w:hAnsi="宋体"/>
      <w:sz w:val="24"/>
    </w:rPr>
  </w:style>
  <w:style w:type="paragraph" w:styleId="31">
    <w:name w:val="Body Text Indent 3"/>
    <w:basedOn w:val="a4"/>
    <w:rsid w:val="00E66ED4"/>
    <w:pPr>
      <w:ind w:leftChars="200" w:left="420"/>
    </w:pPr>
    <w:rPr>
      <w:sz w:val="16"/>
      <w:szCs w:val="16"/>
    </w:rPr>
  </w:style>
  <w:style w:type="paragraph" w:styleId="21">
    <w:name w:val="Body Text Indent 2"/>
    <w:basedOn w:val="a4"/>
    <w:rsid w:val="00E66ED4"/>
    <w:pPr>
      <w:spacing w:line="480" w:lineRule="auto"/>
      <w:ind w:leftChars="200" w:left="420"/>
    </w:pPr>
  </w:style>
  <w:style w:type="paragraph" w:styleId="afa">
    <w:name w:val="Plain Text"/>
    <w:basedOn w:val="a4"/>
    <w:rsid w:val="00E66ED4"/>
    <w:rPr>
      <w:rFonts w:ascii="宋体" w:hAnsi="Courier New" w:cs="Courier New"/>
      <w:szCs w:val="21"/>
    </w:rPr>
  </w:style>
  <w:style w:type="paragraph" w:styleId="22">
    <w:name w:val="Body Text 2"/>
    <w:aliases w:val="正文文字 2"/>
    <w:basedOn w:val="a4"/>
    <w:rsid w:val="00E66ED4"/>
    <w:pPr>
      <w:spacing w:line="480" w:lineRule="auto"/>
    </w:pPr>
  </w:style>
  <w:style w:type="paragraph" w:customStyle="1" w:styleId="Char0">
    <w:name w:val="Char"/>
    <w:next w:val="a4"/>
    <w:autoRedefine/>
    <w:semiHidden/>
    <w:rsid w:val="00E66ED4"/>
    <w:pPr>
      <w:keepNext/>
      <w:keepLines/>
      <w:tabs>
        <w:tab w:val="num" w:pos="360"/>
      </w:tabs>
      <w:spacing w:line="360" w:lineRule="auto"/>
      <w:ind w:firstLineChars="200" w:firstLine="200"/>
      <w:outlineLvl w:val="7"/>
    </w:pPr>
    <w:rPr>
      <w:rFonts w:ascii="Arial" w:hAnsi="Arial" w:cs="Arial"/>
      <w:snapToGrid w:val="0"/>
      <w:sz w:val="21"/>
      <w:szCs w:val="21"/>
    </w:rPr>
  </w:style>
  <w:style w:type="paragraph" w:styleId="afb">
    <w:name w:val="footnote text"/>
    <w:basedOn w:val="a4"/>
    <w:link w:val="afc"/>
    <w:rsid w:val="00E66ED4"/>
    <w:pPr>
      <w:snapToGrid w:val="0"/>
    </w:pPr>
    <w:rPr>
      <w:sz w:val="18"/>
      <w:szCs w:val="18"/>
    </w:rPr>
  </w:style>
  <w:style w:type="character" w:customStyle="1" w:styleId="afc">
    <w:name w:val="脚注文本 字符"/>
    <w:link w:val="afb"/>
    <w:rsid w:val="00E66ED4"/>
    <w:rPr>
      <w:kern w:val="2"/>
      <w:sz w:val="18"/>
      <w:szCs w:val="18"/>
    </w:rPr>
  </w:style>
  <w:style w:type="character" w:styleId="afd">
    <w:name w:val="footnote reference"/>
    <w:rsid w:val="00E66ED4"/>
    <w:rPr>
      <w:vertAlign w:val="superscript"/>
    </w:rPr>
  </w:style>
  <w:style w:type="character" w:styleId="afe">
    <w:name w:val="annotation reference"/>
    <w:rsid w:val="00E66ED4"/>
    <w:rPr>
      <w:sz w:val="21"/>
      <w:szCs w:val="21"/>
    </w:rPr>
  </w:style>
  <w:style w:type="paragraph" w:styleId="aff">
    <w:name w:val="annotation text"/>
    <w:basedOn w:val="a4"/>
    <w:link w:val="aff0"/>
    <w:rsid w:val="00E66ED4"/>
  </w:style>
  <w:style w:type="character" w:customStyle="1" w:styleId="aff0">
    <w:name w:val="批注文字 字符"/>
    <w:link w:val="aff"/>
    <w:rsid w:val="00E66ED4"/>
    <w:rPr>
      <w:kern w:val="2"/>
      <w:sz w:val="21"/>
      <w:szCs w:val="24"/>
    </w:rPr>
  </w:style>
  <w:style w:type="paragraph" w:styleId="aff1">
    <w:name w:val="annotation subject"/>
    <w:basedOn w:val="aff"/>
    <w:next w:val="aff"/>
    <w:link w:val="aff2"/>
    <w:rsid w:val="00E66ED4"/>
    <w:rPr>
      <w:b/>
      <w:bCs/>
    </w:rPr>
  </w:style>
  <w:style w:type="character" w:customStyle="1" w:styleId="aff2">
    <w:name w:val="批注主题 字符"/>
    <w:link w:val="aff1"/>
    <w:rsid w:val="00E66ED4"/>
    <w:rPr>
      <w:b/>
      <w:bCs/>
      <w:kern w:val="2"/>
      <w:sz w:val="21"/>
      <w:szCs w:val="24"/>
    </w:rPr>
  </w:style>
  <w:style w:type="paragraph" w:styleId="aff3">
    <w:name w:val="Balloon Text"/>
    <w:basedOn w:val="a4"/>
    <w:link w:val="aff4"/>
    <w:rsid w:val="00E66ED4"/>
    <w:rPr>
      <w:sz w:val="18"/>
      <w:szCs w:val="18"/>
    </w:rPr>
  </w:style>
  <w:style w:type="character" w:customStyle="1" w:styleId="aff4">
    <w:name w:val="批注框文本 字符"/>
    <w:link w:val="aff3"/>
    <w:rsid w:val="00E66ED4"/>
    <w:rPr>
      <w:kern w:val="2"/>
      <w:sz w:val="18"/>
      <w:szCs w:val="18"/>
    </w:rPr>
  </w:style>
  <w:style w:type="character" w:customStyle="1" w:styleId="af7">
    <w:name w:val="页脚 字符"/>
    <w:link w:val="af6"/>
    <w:uiPriority w:val="99"/>
    <w:rsid w:val="00E66ED4"/>
    <w:rPr>
      <w:kern w:val="2"/>
      <w:sz w:val="18"/>
      <w:szCs w:val="18"/>
    </w:rPr>
  </w:style>
  <w:style w:type="paragraph" w:customStyle="1" w:styleId="14">
    <w:name w:val="样式1"/>
    <w:basedOn w:val="af6"/>
    <w:rsid w:val="00E66ED4"/>
    <w:pPr>
      <w:pBdr>
        <w:top w:val="single" w:sz="4" w:space="1" w:color="auto"/>
      </w:pBdr>
    </w:pPr>
    <w:rPr>
      <w:rFonts w:ascii="宋体" w:hAnsi="宋体"/>
      <w:b/>
      <w:sz w:val="32"/>
      <w:szCs w:val="32"/>
    </w:rPr>
  </w:style>
  <w:style w:type="paragraph" w:customStyle="1" w:styleId="23">
    <w:name w:val="样式2"/>
    <w:basedOn w:val="af6"/>
    <w:rsid w:val="00E66ED4"/>
    <w:pPr>
      <w:pBdr>
        <w:top w:val="single" w:sz="4" w:space="1" w:color="auto"/>
      </w:pBdr>
      <w:jc w:val="both"/>
    </w:pPr>
  </w:style>
  <w:style w:type="paragraph" w:customStyle="1" w:styleId="32">
    <w:name w:val="样式3"/>
    <w:basedOn w:val="23"/>
    <w:rsid w:val="00E66ED4"/>
    <w:pPr>
      <w:pBdr>
        <w:top w:val="none" w:sz="0" w:space="0" w:color="auto"/>
      </w:pBdr>
    </w:pPr>
  </w:style>
  <w:style w:type="paragraph" w:customStyle="1" w:styleId="41">
    <w:name w:val="样式4"/>
    <w:basedOn w:val="af6"/>
    <w:rsid w:val="00E66ED4"/>
    <w:pPr>
      <w:pBdr>
        <w:top w:val="single" w:sz="4" w:space="1" w:color="auto"/>
      </w:pBdr>
      <w:ind w:right="360"/>
    </w:pPr>
  </w:style>
  <w:style w:type="paragraph" w:customStyle="1" w:styleId="51">
    <w:name w:val="样式5"/>
    <w:basedOn w:val="41"/>
    <w:rsid w:val="00E66ED4"/>
    <w:pPr>
      <w:pBdr>
        <w:top w:val="none" w:sz="0" w:space="0" w:color="auto"/>
      </w:pBdr>
      <w:spacing w:beforeLines="50"/>
      <w:ind w:right="357"/>
    </w:pPr>
  </w:style>
  <w:style w:type="paragraph" w:customStyle="1" w:styleId="a">
    <w:name w:val="一级标题"/>
    <w:basedOn w:val="10"/>
    <w:link w:val="Char1"/>
    <w:qFormat/>
    <w:rsid w:val="00E66ED4"/>
    <w:pPr>
      <w:numPr>
        <w:numId w:val="2"/>
      </w:numPr>
      <w:tabs>
        <w:tab w:val="left" w:pos="569"/>
      </w:tabs>
      <w:spacing w:before="120"/>
    </w:pPr>
    <w:rPr>
      <w:rFonts w:ascii="宋体" w:hAnsi="宋体"/>
    </w:rPr>
  </w:style>
  <w:style w:type="paragraph" w:customStyle="1" w:styleId="a0">
    <w:name w:val="二级标题"/>
    <w:basedOn w:val="2"/>
    <w:link w:val="Char2"/>
    <w:qFormat/>
    <w:rsid w:val="00E66ED4"/>
    <w:pPr>
      <w:numPr>
        <w:numId w:val="2"/>
      </w:numPr>
    </w:pPr>
    <w:rPr>
      <w:rFonts w:ascii="宋体" w:hAnsi="宋体"/>
    </w:rPr>
  </w:style>
  <w:style w:type="character" w:customStyle="1" w:styleId="12">
    <w:name w:val="标题 1 字符"/>
    <w:aliases w:val="heading 1 字符,H1 字符,Heading 0 字符,PIM 1 字符,h1 字符,A MAJOR/BOLD 字符,Company Index 字符,Chapter Name 字符,章 字符,1 字符,Header 1 字符,Header1 字符,Fab-1 字符,Heading 01 字符,Heading 02 字符,H11 字符,Heading 03 字符,H12 字符,Heading 04 字符,Heading 011 字符,H13 字符,Heading 021 字符"/>
    <w:basedOn w:val="a5"/>
    <w:link w:val="10"/>
    <w:rsid w:val="005B37E4"/>
    <w:rPr>
      <w:rFonts w:asciiTheme="majorHAnsi" w:eastAsiaTheme="majorEastAsia" w:hAnsiTheme="majorHAnsi" w:cstheme="majorBidi"/>
      <w:color w:val="365F91" w:themeColor="accent1" w:themeShade="BF"/>
      <w:sz w:val="32"/>
      <w:szCs w:val="32"/>
    </w:rPr>
  </w:style>
  <w:style w:type="character" w:customStyle="1" w:styleId="Char1">
    <w:name w:val="一级标题 Char"/>
    <w:link w:val="a"/>
    <w:rsid w:val="00E66ED4"/>
    <w:rPr>
      <w:rFonts w:ascii="宋体" w:eastAsiaTheme="majorEastAsia" w:hAnsi="宋体" w:cstheme="majorBidi"/>
      <w:color w:val="365F91" w:themeColor="accent1" w:themeShade="BF"/>
      <w:sz w:val="32"/>
      <w:szCs w:val="32"/>
    </w:rPr>
  </w:style>
  <w:style w:type="paragraph" w:customStyle="1" w:styleId="aff5">
    <w:name w:val="三级标题"/>
    <w:basedOn w:val="3"/>
    <w:link w:val="Char3"/>
    <w:rsid w:val="00E66ED4"/>
    <w:rPr>
      <w:rFonts w:ascii="宋体" w:hAnsi="宋体"/>
    </w:rPr>
  </w:style>
  <w:style w:type="character" w:customStyle="1" w:styleId="20">
    <w:name w:val="标题 2 字符"/>
    <w:aliases w:val="CMMI二级 字符,H2 字符,Heading 2 Hidden 字符,Heading 2 CCBS 字符,PIM2 字符,heading 2 字符,Titre3 字符,HD2 字符,sect 1.2 字符,H21 字符,sect 1.21 字符,H22 字符,sect 1.22 字符,H211 字符,sect 1.211 字符,H23 字符,sect 1.23 字符,H212 字符,sect 1.212 字符,h2 字符,第一章 标题 2 字符,DO 字符,B Sub/Bold 字符"/>
    <w:basedOn w:val="a5"/>
    <w:link w:val="2"/>
    <w:rsid w:val="005B37E4"/>
    <w:rPr>
      <w:rFonts w:asciiTheme="majorHAnsi" w:eastAsiaTheme="majorEastAsia" w:hAnsiTheme="majorHAnsi" w:cstheme="majorBidi"/>
      <w:color w:val="404040" w:themeColor="text1" w:themeTint="BF"/>
      <w:sz w:val="28"/>
      <w:szCs w:val="28"/>
    </w:rPr>
  </w:style>
  <w:style w:type="character" w:customStyle="1" w:styleId="Char2">
    <w:name w:val="二级标题 Char"/>
    <w:link w:val="a0"/>
    <w:rsid w:val="00E66ED4"/>
    <w:rPr>
      <w:rFonts w:ascii="宋体" w:eastAsiaTheme="majorEastAsia" w:hAnsi="宋体" w:cstheme="majorBidi"/>
      <w:color w:val="404040" w:themeColor="text1" w:themeTint="BF"/>
      <w:sz w:val="28"/>
      <w:szCs w:val="28"/>
    </w:rPr>
  </w:style>
  <w:style w:type="paragraph" w:customStyle="1" w:styleId="a1">
    <w:name w:val="四级标题"/>
    <w:basedOn w:val="4"/>
    <w:link w:val="Char4"/>
    <w:qFormat/>
    <w:rsid w:val="00E66ED4"/>
    <w:pPr>
      <w:numPr>
        <w:numId w:val="2"/>
      </w:numPr>
    </w:pPr>
    <w:rPr>
      <w:rFonts w:eastAsia="宋体"/>
      <w:b/>
    </w:rPr>
  </w:style>
  <w:style w:type="character" w:customStyle="1" w:styleId="30">
    <w:name w:val="标题 3 字符"/>
    <w:aliases w:val="CMMI三级 字符,H3 字符,l3 字符,CT 字符,Heading 3 - old 字符,h3 字符,level_3 字符,PIM 3 字符,Level 3 Head 字符,sect1.2.3 字符,sect1.2.31 字符,sect1.2.32 字符,sect1.2.311 字符,sect1.2.33 字符,sect1.2.312 字符,C Sub-Sub/Italic 字符,h3 sub heading 字符,Head 3 字符,Head 31 字符,Head 32 字符"/>
    <w:basedOn w:val="a5"/>
    <w:link w:val="3"/>
    <w:uiPriority w:val="9"/>
    <w:rsid w:val="005B37E4"/>
    <w:rPr>
      <w:rFonts w:asciiTheme="majorHAnsi" w:eastAsiaTheme="majorEastAsia" w:hAnsiTheme="majorHAnsi" w:cstheme="majorBidi"/>
      <w:color w:val="1F497D" w:themeColor="text2"/>
      <w:sz w:val="24"/>
      <w:szCs w:val="24"/>
    </w:rPr>
  </w:style>
  <w:style w:type="character" w:customStyle="1" w:styleId="Char3">
    <w:name w:val="三级标题 Char"/>
    <w:link w:val="aff5"/>
    <w:rsid w:val="00E66ED4"/>
    <w:rPr>
      <w:rFonts w:ascii="宋体" w:eastAsiaTheme="majorEastAsia" w:hAnsi="宋体" w:cstheme="majorBidi"/>
      <w:color w:val="1F497D" w:themeColor="text2"/>
      <w:sz w:val="24"/>
      <w:szCs w:val="24"/>
    </w:rPr>
  </w:style>
  <w:style w:type="character" w:customStyle="1" w:styleId="40">
    <w:name w:val="标题 4 字符"/>
    <w:aliases w:val="heading 4 字符,H4 字符,bullet 字符,bl 字符,bb 字符,h4 字符,Fab-4 字符,T5 字符,PIM 4 字符,Ref Heading 1 字符,rh1 字符,Heading sql 字符,sect 1.2.3.4 字符,First Subheading 字符,h41 字符,h42 字符,h43 字符,h411 字符,h44 字符,h412 字符,h45 字符,h413 字符,h46 字符,h414 字符,h47 字符,h48 字符,h415 字符"/>
    <w:basedOn w:val="a5"/>
    <w:link w:val="4"/>
    <w:uiPriority w:val="9"/>
    <w:rsid w:val="005B37E4"/>
    <w:rPr>
      <w:rFonts w:asciiTheme="majorHAnsi" w:eastAsiaTheme="majorEastAsia" w:hAnsiTheme="majorHAnsi" w:cstheme="majorBidi"/>
      <w:sz w:val="22"/>
      <w:szCs w:val="22"/>
    </w:rPr>
  </w:style>
  <w:style w:type="character" w:customStyle="1" w:styleId="Char4">
    <w:name w:val="四级标题 Char"/>
    <w:link w:val="a1"/>
    <w:rsid w:val="00E66ED4"/>
    <w:rPr>
      <w:rFonts w:asciiTheme="majorHAnsi" w:eastAsia="宋体" w:hAnsiTheme="majorHAnsi" w:cstheme="majorBidi"/>
      <w:b/>
      <w:sz w:val="22"/>
      <w:szCs w:val="22"/>
    </w:rPr>
  </w:style>
  <w:style w:type="character" w:customStyle="1" w:styleId="70">
    <w:name w:val="标题 7 字符"/>
    <w:aliases w:val="H TIMES1 字符"/>
    <w:basedOn w:val="a5"/>
    <w:link w:val="7"/>
    <w:uiPriority w:val="9"/>
    <w:rsid w:val="005B37E4"/>
    <w:rPr>
      <w:rFonts w:asciiTheme="majorHAnsi" w:eastAsiaTheme="majorEastAsia" w:hAnsiTheme="majorHAnsi" w:cstheme="majorBidi"/>
      <w:i/>
      <w:iCs/>
      <w:color w:val="244061" w:themeColor="accent1" w:themeShade="80"/>
      <w:sz w:val="21"/>
      <w:szCs w:val="21"/>
    </w:rPr>
  </w:style>
  <w:style w:type="character" w:customStyle="1" w:styleId="80">
    <w:name w:val="标题 8 字符"/>
    <w:basedOn w:val="a5"/>
    <w:link w:val="8"/>
    <w:uiPriority w:val="9"/>
    <w:rsid w:val="005B37E4"/>
    <w:rPr>
      <w:rFonts w:asciiTheme="majorHAnsi" w:eastAsiaTheme="majorEastAsia" w:hAnsiTheme="majorHAnsi" w:cstheme="majorBidi"/>
      <w:b/>
      <w:bCs/>
      <w:color w:val="1F497D" w:themeColor="text2"/>
    </w:rPr>
  </w:style>
  <w:style w:type="character" w:customStyle="1" w:styleId="90">
    <w:name w:val="标题 9 字符"/>
    <w:aliases w:val="Appendix 字符"/>
    <w:basedOn w:val="a5"/>
    <w:link w:val="9"/>
    <w:uiPriority w:val="9"/>
    <w:rsid w:val="005B37E4"/>
    <w:rPr>
      <w:rFonts w:asciiTheme="majorHAnsi" w:eastAsiaTheme="majorEastAsia" w:hAnsiTheme="majorHAnsi" w:cstheme="majorBidi"/>
      <w:b/>
      <w:bCs/>
      <w:i/>
      <w:iCs/>
      <w:color w:val="1F497D" w:themeColor="text2"/>
    </w:rPr>
  </w:style>
  <w:style w:type="paragraph" w:customStyle="1" w:styleId="1">
    <w:name w:val="编号1"/>
    <w:basedOn w:val="a3"/>
    <w:rsid w:val="00E66ED4"/>
    <w:pPr>
      <w:numPr>
        <w:ilvl w:val="0"/>
      </w:numPr>
      <w:tabs>
        <w:tab w:val="left" w:pos="840"/>
      </w:tabs>
      <w:autoSpaceDE/>
      <w:autoSpaceDN/>
      <w:adjustRightInd/>
      <w:spacing w:line="300" w:lineRule="auto"/>
      <w:ind w:leftChars="200" w:left="840"/>
      <w:jc w:val="both"/>
    </w:pPr>
    <w:rPr>
      <w:kern w:val="2"/>
      <w:szCs w:val="24"/>
    </w:rPr>
  </w:style>
  <w:style w:type="paragraph" w:styleId="aff6">
    <w:name w:val="Body Text Indent"/>
    <w:aliases w:val="内容文字"/>
    <w:basedOn w:val="a4"/>
    <w:link w:val="aff7"/>
    <w:rsid w:val="00E66ED4"/>
    <w:pPr>
      <w:spacing w:line="240" w:lineRule="auto"/>
      <w:ind w:leftChars="171" w:left="359" w:firstLineChars="256" w:firstLine="538"/>
    </w:pPr>
  </w:style>
  <w:style w:type="character" w:customStyle="1" w:styleId="aff7">
    <w:name w:val="正文文本缩进 字符"/>
    <w:aliases w:val="内容文字 字符"/>
    <w:link w:val="aff6"/>
    <w:rsid w:val="00E66ED4"/>
    <w:rPr>
      <w:kern w:val="2"/>
      <w:sz w:val="21"/>
      <w:szCs w:val="24"/>
    </w:rPr>
  </w:style>
  <w:style w:type="paragraph" w:customStyle="1" w:styleId="BodyTextIndent21">
    <w:name w:val="Body Text Indent 21"/>
    <w:basedOn w:val="a4"/>
    <w:rsid w:val="00E66ED4"/>
    <w:pPr>
      <w:tabs>
        <w:tab w:val="left" w:pos="1440"/>
      </w:tabs>
      <w:overflowPunct w:val="0"/>
      <w:autoSpaceDE w:val="0"/>
      <w:autoSpaceDN w:val="0"/>
      <w:adjustRightInd w:val="0"/>
      <w:spacing w:line="240" w:lineRule="auto"/>
      <w:ind w:left="1440"/>
      <w:textAlignment w:val="baseline"/>
    </w:pPr>
  </w:style>
  <w:style w:type="character" w:customStyle="1" w:styleId="Char5">
    <w:name w:val="正文（首行缩进两字） Char"/>
    <w:rsid w:val="00E66ED4"/>
    <w:rPr>
      <w:rFonts w:eastAsia="宋体"/>
      <w:kern w:val="2"/>
      <w:sz w:val="24"/>
      <w:lang w:val="en-US" w:eastAsia="zh-CN" w:bidi="ar-SA"/>
    </w:rPr>
  </w:style>
  <w:style w:type="paragraph" w:customStyle="1" w:styleId="15">
    <w:name w:val="列出段落1"/>
    <w:basedOn w:val="a4"/>
    <w:uiPriority w:val="34"/>
    <w:rsid w:val="00E66ED4"/>
    <w:pPr>
      <w:spacing w:line="240" w:lineRule="auto"/>
      <w:ind w:firstLineChars="200" w:firstLine="420"/>
    </w:pPr>
  </w:style>
  <w:style w:type="character" w:customStyle="1" w:styleId="NormalChar">
    <w:name w:val="Normal Char"/>
    <w:link w:val="Normal1"/>
    <w:locked/>
    <w:rsid w:val="00E66ED4"/>
    <w:rPr>
      <w:rFonts w:ascii="Arial" w:hAnsi="Arial" w:cs="Arial"/>
      <w:sz w:val="18"/>
      <w:szCs w:val="24"/>
      <w:lang w:eastAsia="en-US"/>
    </w:rPr>
  </w:style>
  <w:style w:type="paragraph" w:customStyle="1" w:styleId="Normal1">
    <w:name w:val="Normal1"/>
    <w:basedOn w:val="a4"/>
    <w:link w:val="NormalChar"/>
    <w:rsid w:val="00E66ED4"/>
    <w:pPr>
      <w:spacing w:line="240" w:lineRule="auto"/>
    </w:pPr>
    <w:rPr>
      <w:rFonts w:ascii="Arial" w:hAnsi="Arial"/>
      <w:sz w:val="18"/>
      <w:lang w:eastAsia="en-US"/>
    </w:rPr>
  </w:style>
  <w:style w:type="paragraph" w:styleId="aff8">
    <w:name w:val="List Paragraph"/>
    <w:basedOn w:val="a4"/>
    <w:uiPriority w:val="34"/>
    <w:qFormat/>
    <w:rsid w:val="00E66ED4"/>
    <w:pPr>
      <w:ind w:firstLineChars="200" w:firstLine="420"/>
    </w:pPr>
  </w:style>
  <w:style w:type="paragraph" w:customStyle="1" w:styleId="CellText">
    <w:name w:val="Cell Text"/>
    <w:rsid w:val="00E66ED4"/>
    <w:pPr>
      <w:widowControl w:val="0"/>
      <w:suppressAutoHyphens/>
      <w:spacing w:before="60" w:after="60" w:line="100" w:lineRule="atLeast"/>
    </w:pPr>
    <w:rPr>
      <w:rFonts w:ascii="Arial" w:eastAsia="Arial" w:hAnsi="Arial"/>
      <w:color w:val="000000"/>
    </w:rPr>
  </w:style>
  <w:style w:type="paragraph" w:customStyle="1" w:styleId="aff9">
    <w:name w:val="表格正文"/>
    <w:basedOn w:val="a4"/>
    <w:rsid w:val="00E66ED4"/>
    <w:pPr>
      <w:overflowPunct w:val="0"/>
      <w:autoSpaceDE w:val="0"/>
      <w:autoSpaceDN w:val="0"/>
      <w:adjustRightInd w:val="0"/>
      <w:spacing w:before="60" w:after="60" w:line="240" w:lineRule="auto"/>
      <w:textAlignment w:val="baseline"/>
    </w:pPr>
    <w:rPr>
      <w:rFonts w:ascii="Tahoma" w:hAnsi="Tahoma"/>
      <w:sz w:val="24"/>
    </w:rPr>
  </w:style>
  <w:style w:type="paragraph" w:customStyle="1" w:styleId="affa">
    <w:name w:val="表格栏头"/>
    <w:basedOn w:val="aff9"/>
    <w:next w:val="aff9"/>
    <w:rsid w:val="00E66ED4"/>
    <w:rPr>
      <w:b/>
    </w:rPr>
  </w:style>
  <w:style w:type="character" w:customStyle="1" w:styleId="def">
    <w:name w:val="def"/>
    <w:rsid w:val="00E66ED4"/>
  </w:style>
  <w:style w:type="character" w:customStyle="1" w:styleId="mailheadsubjectmainword1">
    <w:name w:val="mail_head_subject_main_word1"/>
    <w:rsid w:val="00347C21"/>
  </w:style>
  <w:style w:type="character" w:customStyle="1" w:styleId="mailheadsubjectlastword">
    <w:name w:val="mail_head_subject_last_word"/>
    <w:rsid w:val="00347C21"/>
  </w:style>
  <w:style w:type="character" w:customStyle="1" w:styleId="apple-converted-space">
    <w:name w:val="apple-converted-space"/>
    <w:basedOn w:val="a5"/>
    <w:rsid w:val="000C053E"/>
  </w:style>
  <w:style w:type="character" w:styleId="affb">
    <w:name w:val="FollowedHyperlink"/>
    <w:basedOn w:val="a5"/>
    <w:semiHidden/>
    <w:unhideWhenUsed/>
    <w:rsid w:val="00BB1051"/>
    <w:rPr>
      <w:color w:val="800080" w:themeColor="followedHyperlink"/>
      <w:u w:val="single"/>
    </w:rPr>
  </w:style>
  <w:style w:type="character" w:customStyle="1" w:styleId="50">
    <w:name w:val="标题 5 字符"/>
    <w:aliases w:val="heading 5 字符,Block Label 字符,H5 字符,First Bullet 字符,L5 字符,5 字符,dash 字符,ds 字符,dd 字符,PIM 5 字符"/>
    <w:basedOn w:val="a5"/>
    <w:link w:val="5"/>
    <w:uiPriority w:val="9"/>
    <w:rsid w:val="005B37E4"/>
    <w:rPr>
      <w:rFonts w:asciiTheme="majorHAnsi" w:eastAsiaTheme="majorEastAsia" w:hAnsiTheme="majorHAnsi" w:cstheme="majorBidi"/>
      <w:color w:val="1F497D" w:themeColor="text2"/>
      <w:sz w:val="22"/>
      <w:szCs w:val="22"/>
    </w:rPr>
  </w:style>
  <w:style w:type="character" w:customStyle="1" w:styleId="61">
    <w:name w:val="标题 6 字符"/>
    <w:basedOn w:val="a5"/>
    <w:link w:val="60"/>
    <w:uiPriority w:val="9"/>
    <w:rsid w:val="005B37E4"/>
    <w:rPr>
      <w:rFonts w:asciiTheme="majorHAnsi" w:eastAsiaTheme="majorEastAsia" w:hAnsiTheme="majorHAnsi" w:cstheme="majorBidi"/>
      <w:i/>
      <w:iCs/>
      <w:color w:val="1F497D" w:themeColor="text2"/>
      <w:sz w:val="21"/>
      <w:szCs w:val="21"/>
    </w:rPr>
  </w:style>
  <w:style w:type="paragraph" w:styleId="affc">
    <w:name w:val="caption"/>
    <w:basedOn w:val="a4"/>
    <w:next w:val="a4"/>
    <w:uiPriority w:val="35"/>
    <w:semiHidden/>
    <w:unhideWhenUsed/>
    <w:qFormat/>
    <w:rsid w:val="005B37E4"/>
    <w:pPr>
      <w:spacing w:line="240" w:lineRule="auto"/>
    </w:pPr>
    <w:rPr>
      <w:b/>
      <w:bCs/>
      <w:smallCaps/>
      <w:color w:val="595959" w:themeColor="text1" w:themeTint="A6"/>
      <w:spacing w:val="6"/>
    </w:rPr>
  </w:style>
  <w:style w:type="paragraph" w:styleId="affd">
    <w:name w:val="Title"/>
    <w:basedOn w:val="a4"/>
    <w:next w:val="a4"/>
    <w:link w:val="affe"/>
    <w:uiPriority w:val="10"/>
    <w:qFormat/>
    <w:rsid w:val="005B37E4"/>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fe">
    <w:name w:val="标题 字符"/>
    <w:basedOn w:val="a5"/>
    <w:link w:val="affd"/>
    <w:uiPriority w:val="10"/>
    <w:rsid w:val="005B37E4"/>
    <w:rPr>
      <w:rFonts w:asciiTheme="majorHAnsi" w:eastAsiaTheme="majorEastAsia" w:hAnsiTheme="majorHAnsi" w:cstheme="majorBidi"/>
      <w:color w:val="4F81BD" w:themeColor="accent1"/>
      <w:spacing w:val="-10"/>
      <w:sz w:val="56"/>
      <w:szCs w:val="56"/>
    </w:rPr>
  </w:style>
  <w:style w:type="paragraph" w:styleId="afff">
    <w:name w:val="Subtitle"/>
    <w:basedOn w:val="a4"/>
    <w:next w:val="a4"/>
    <w:link w:val="afff0"/>
    <w:uiPriority w:val="11"/>
    <w:qFormat/>
    <w:rsid w:val="005B37E4"/>
    <w:pPr>
      <w:numPr>
        <w:ilvl w:val="1"/>
      </w:numPr>
      <w:spacing w:line="240" w:lineRule="auto"/>
    </w:pPr>
    <w:rPr>
      <w:rFonts w:asciiTheme="majorHAnsi" w:eastAsiaTheme="majorEastAsia" w:hAnsiTheme="majorHAnsi" w:cstheme="majorBidi"/>
      <w:sz w:val="24"/>
      <w:szCs w:val="24"/>
    </w:rPr>
  </w:style>
  <w:style w:type="character" w:customStyle="1" w:styleId="afff0">
    <w:name w:val="副标题 字符"/>
    <w:basedOn w:val="a5"/>
    <w:link w:val="afff"/>
    <w:uiPriority w:val="11"/>
    <w:rsid w:val="005B37E4"/>
    <w:rPr>
      <w:rFonts w:asciiTheme="majorHAnsi" w:eastAsiaTheme="majorEastAsia" w:hAnsiTheme="majorHAnsi" w:cstheme="majorBidi"/>
      <w:sz w:val="24"/>
      <w:szCs w:val="24"/>
    </w:rPr>
  </w:style>
  <w:style w:type="character" w:styleId="afff1">
    <w:name w:val="Strong"/>
    <w:basedOn w:val="a5"/>
    <w:uiPriority w:val="22"/>
    <w:qFormat/>
    <w:rsid w:val="005B37E4"/>
    <w:rPr>
      <w:b/>
      <w:bCs/>
    </w:rPr>
  </w:style>
  <w:style w:type="character" w:styleId="afff2">
    <w:name w:val="Emphasis"/>
    <w:basedOn w:val="a5"/>
    <w:uiPriority w:val="20"/>
    <w:qFormat/>
    <w:rsid w:val="005B37E4"/>
    <w:rPr>
      <w:i/>
      <w:iCs/>
    </w:rPr>
  </w:style>
  <w:style w:type="paragraph" w:styleId="afff3">
    <w:name w:val="No Spacing"/>
    <w:uiPriority w:val="1"/>
    <w:qFormat/>
    <w:rsid w:val="005B37E4"/>
    <w:pPr>
      <w:spacing w:after="0" w:line="240" w:lineRule="auto"/>
    </w:pPr>
  </w:style>
  <w:style w:type="paragraph" w:styleId="afff4">
    <w:name w:val="Quote"/>
    <w:basedOn w:val="a4"/>
    <w:next w:val="a4"/>
    <w:link w:val="afff5"/>
    <w:uiPriority w:val="29"/>
    <w:qFormat/>
    <w:rsid w:val="005B37E4"/>
    <w:pPr>
      <w:spacing w:before="160"/>
      <w:ind w:left="720" w:right="720"/>
    </w:pPr>
    <w:rPr>
      <w:i/>
      <w:iCs/>
      <w:color w:val="404040" w:themeColor="text1" w:themeTint="BF"/>
    </w:rPr>
  </w:style>
  <w:style w:type="character" w:customStyle="1" w:styleId="afff5">
    <w:name w:val="引用 字符"/>
    <w:basedOn w:val="a5"/>
    <w:link w:val="afff4"/>
    <w:uiPriority w:val="29"/>
    <w:rsid w:val="005B37E4"/>
    <w:rPr>
      <w:i/>
      <w:iCs/>
      <w:color w:val="404040" w:themeColor="text1" w:themeTint="BF"/>
    </w:rPr>
  </w:style>
  <w:style w:type="paragraph" w:styleId="afff6">
    <w:name w:val="Intense Quote"/>
    <w:basedOn w:val="a4"/>
    <w:next w:val="a4"/>
    <w:link w:val="afff7"/>
    <w:uiPriority w:val="30"/>
    <w:qFormat/>
    <w:rsid w:val="005B37E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afff7">
    <w:name w:val="明显引用 字符"/>
    <w:basedOn w:val="a5"/>
    <w:link w:val="afff6"/>
    <w:uiPriority w:val="30"/>
    <w:rsid w:val="005B37E4"/>
    <w:rPr>
      <w:rFonts w:asciiTheme="majorHAnsi" w:eastAsiaTheme="majorEastAsia" w:hAnsiTheme="majorHAnsi" w:cstheme="majorBidi"/>
      <w:color w:val="4F81BD" w:themeColor="accent1"/>
      <w:sz w:val="28"/>
      <w:szCs w:val="28"/>
    </w:rPr>
  </w:style>
  <w:style w:type="character" w:styleId="afff8">
    <w:name w:val="Subtle Emphasis"/>
    <w:basedOn w:val="a5"/>
    <w:uiPriority w:val="19"/>
    <w:qFormat/>
    <w:rsid w:val="005B37E4"/>
    <w:rPr>
      <w:i/>
      <w:iCs/>
      <w:color w:val="404040" w:themeColor="text1" w:themeTint="BF"/>
    </w:rPr>
  </w:style>
  <w:style w:type="character" w:styleId="afff9">
    <w:name w:val="Intense Emphasis"/>
    <w:basedOn w:val="a5"/>
    <w:uiPriority w:val="21"/>
    <w:qFormat/>
    <w:rsid w:val="005B37E4"/>
    <w:rPr>
      <w:b/>
      <w:bCs/>
      <w:i/>
      <w:iCs/>
    </w:rPr>
  </w:style>
  <w:style w:type="character" w:styleId="afffa">
    <w:name w:val="Subtle Reference"/>
    <w:basedOn w:val="a5"/>
    <w:uiPriority w:val="31"/>
    <w:qFormat/>
    <w:rsid w:val="005B37E4"/>
    <w:rPr>
      <w:smallCaps/>
      <w:color w:val="404040" w:themeColor="text1" w:themeTint="BF"/>
      <w:u w:val="single" w:color="7F7F7F" w:themeColor="text1" w:themeTint="80"/>
    </w:rPr>
  </w:style>
  <w:style w:type="character" w:styleId="afffb">
    <w:name w:val="Intense Reference"/>
    <w:basedOn w:val="a5"/>
    <w:uiPriority w:val="32"/>
    <w:qFormat/>
    <w:rsid w:val="005B37E4"/>
    <w:rPr>
      <w:b/>
      <w:bCs/>
      <w:smallCaps/>
      <w:spacing w:val="5"/>
      <w:u w:val="single"/>
    </w:rPr>
  </w:style>
  <w:style w:type="character" w:styleId="afffc">
    <w:name w:val="Book Title"/>
    <w:basedOn w:val="a5"/>
    <w:uiPriority w:val="33"/>
    <w:qFormat/>
    <w:rsid w:val="005B37E4"/>
    <w:rPr>
      <w:b/>
      <w:bCs/>
      <w:smallCaps/>
    </w:rPr>
  </w:style>
  <w:style w:type="paragraph" w:styleId="TOC">
    <w:name w:val="TOC Heading"/>
    <w:basedOn w:val="10"/>
    <w:next w:val="a4"/>
    <w:uiPriority w:val="39"/>
    <w:semiHidden/>
    <w:unhideWhenUsed/>
    <w:qFormat/>
    <w:rsid w:val="005B37E4"/>
    <w:pPr>
      <w:outlineLvl w:val="9"/>
    </w:pPr>
  </w:style>
  <w:style w:type="paragraph" w:customStyle="1" w:styleId="6">
    <w:name w:val="样式6"/>
    <w:basedOn w:val="a0"/>
    <w:link w:val="6Char"/>
    <w:qFormat/>
    <w:rsid w:val="006D10D0"/>
    <w:pPr>
      <w:numPr>
        <w:ilvl w:val="2"/>
      </w:numPr>
    </w:pPr>
  </w:style>
  <w:style w:type="character" w:customStyle="1" w:styleId="6Char">
    <w:name w:val="样式6 Char"/>
    <w:basedOn w:val="Char2"/>
    <w:link w:val="6"/>
    <w:rsid w:val="006D10D0"/>
    <w:rPr>
      <w:rFonts w:ascii="宋体" w:eastAsiaTheme="majorEastAsia" w:hAnsi="宋体" w:cstheme="majorBidi"/>
      <w:color w:val="404040" w:themeColor="text1" w:themeTint="BF"/>
      <w:sz w:val="28"/>
      <w:szCs w:val="28"/>
    </w:rPr>
  </w:style>
  <w:style w:type="character" w:customStyle="1" w:styleId="af5">
    <w:name w:val="页眉 字符"/>
    <w:basedOn w:val="a5"/>
    <w:link w:val="af4"/>
    <w:rsid w:val="00467A87"/>
    <w:rPr>
      <w:sz w:val="18"/>
      <w:szCs w:val="18"/>
    </w:rPr>
  </w:style>
  <w:style w:type="character" w:customStyle="1" w:styleId="BodyTextChar">
    <w:name w:val="Body Text Char"/>
    <w:rsid w:val="00C04444"/>
    <w:rPr>
      <w:rFonts w:ascii="Arial" w:hAnsi="Arial" w:cs="Helvetica"/>
      <w:sz w:val="22"/>
      <w:lang w:val="en-US" w:eastAsia="en-US" w:bidi="ar-SA"/>
    </w:rPr>
  </w:style>
  <w:style w:type="table" w:customStyle="1" w:styleId="4-51">
    <w:name w:val="网格表 4 - 着色 51"/>
    <w:basedOn w:val="a6"/>
    <w:uiPriority w:val="49"/>
    <w:rsid w:val="00C11D3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8226">
      <w:bodyDiv w:val="1"/>
      <w:marLeft w:val="0"/>
      <w:marRight w:val="0"/>
      <w:marTop w:val="0"/>
      <w:marBottom w:val="0"/>
      <w:divBdr>
        <w:top w:val="none" w:sz="0" w:space="0" w:color="auto"/>
        <w:left w:val="none" w:sz="0" w:space="0" w:color="auto"/>
        <w:bottom w:val="none" w:sz="0" w:space="0" w:color="auto"/>
        <w:right w:val="none" w:sz="0" w:space="0" w:color="auto"/>
      </w:divBdr>
    </w:div>
    <w:div w:id="504370078">
      <w:bodyDiv w:val="1"/>
      <w:marLeft w:val="0"/>
      <w:marRight w:val="0"/>
      <w:marTop w:val="0"/>
      <w:marBottom w:val="0"/>
      <w:divBdr>
        <w:top w:val="none" w:sz="0" w:space="0" w:color="auto"/>
        <w:left w:val="none" w:sz="0" w:space="0" w:color="auto"/>
        <w:bottom w:val="none" w:sz="0" w:space="0" w:color="auto"/>
        <w:right w:val="none" w:sz="0" w:space="0" w:color="auto"/>
      </w:divBdr>
      <w:divsChild>
        <w:div w:id="829297979">
          <w:marLeft w:val="0"/>
          <w:marRight w:val="0"/>
          <w:marTop w:val="0"/>
          <w:marBottom w:val="0"/>
          <w:divBdr>
            <w:top w:val="none" w:sz="0" w:space="0" w:color="auto"/>
            <w:left w:val="none" w:sz="0" w:space="0" w:color="auto"/>
            <w:bottom w:val="none" w:sz="0" w:space="0" w:color="auto"/>
            <w:right w:val="none" w:sz="0" w:space="0" w:color="auto"/>
          </w:divBdr>
        </w:div>
        <w:div w:id="2013021957">
          <w:marLeft w:val="0"/>
          <w:marRight w:val="0"/>
          <w:marTop w:val="0"/>
          <w:marBottom w:val="0"/>
          <w:divBdr>
            <w:top w:val="none" w:sz="0" w:space="0" w:color="auto"/>
            <w:left w:val="none" w:sz="0" w:space="0" w:color="auto"/>
            <w:bottom w:val="none" w:sz="0" w:space="0" w:color="auto"/>
            <w:right w:val="none" w:sz="0" w:space="0" w:color="auto"/>
          </w:divBdr>
        </w:div>
        <w:div w:id="362638626">
          <w:marLeft w:val="0"/>
          <w:marRight w:val="0"/>
          <w:marTop w:val="0"/>
          <w:marBottom w:val="0"/>
          <w:divBdr>
            <w:top w:val="none" w:sz="0" w:space="0" w:color="auto"/>
            <w:left w:val="none" w:sz="0" w:space="0" w:color="auto"/>
            <w:bottom w:val="none" w:sz="0" w:space="0" w:color="auto"/>
            <w:right w:val="none" w:sz="0" w:space="0" w:color="auto"/>
          </w:divBdr>
        </w:div>
        <w:div w:id="1338190904">
          <w:marLeft w:val="0"/>
          <w:marRight w:val="0"/>
          <w:marTop w:val="0"/>
          <w:marBottom w:val="0"/>
          <w:divBdr>
            <w:top w:val="none" w:sz="0" w:space="0" w:color="auto"/>
            <w:left w:val="none" w:sz="0" w:space="0" w:color="auto"/>
            <w:bottom w:val="none" w:sz="0" w:space="0" w:color="auto"/>
            <w:right w:val="none" w:sz="0" w:space="0" w:color="auto"/>
          </w:divBdr>
        </w:div>
        <w:div w:id="1959331407">
          <w:marLeft w:val="0"/>
          <w:marRight w:val="0"/>
          <w:marTop w:val="0"/>
          <w:marBottom w:val="0"/>
          <w:divBdr>
            <w:top w:val="none" w:sz="0" w:space="0" w:color="auto"/>
            <w:left w:val="none" w:sz="0" w:space="0" w:color="auto"/>
            <w:bottom w:val="none" w:sz="0" w:space="0" w:color="auto"/>
            <w:right w:val="none" w:sz="0" w:space="0" w:color="auto"/>
          </w:divBdr>
        </w:div>
        <w:div w:id="250548458">
          <w:marLeft w:val="0"/>
          <w:marRight w:val="0"/>
          <w:marTop w:val="0"/>
          <w:marBottom w:val="0"/>
          <w:divBdr>
            <w:top w:val="none" w:sz="0" w:space="0" w:color="auto"/>
            <w:left w:val="none" w:sz="0" w:space="0" w:color="auto"/>
            <w:bottom w:val="none" w:sz="0" w:space="0" w:color="auto"/>
            <w:right w:val="none" w:sz="0" w:space="0" w:color="auto"/>
          </w:divBdr>
        </w:div>
        <w:div w:id="1660499656">
          <w:marLeft w:val="0"/>
          <w:marRight w:val="0"/>
          <w:marTop w:val="0"/>
          <w:marBottom w:val="0"/>
          <w:divBdr>
            <w:top w:val="none" w:sz="0" w:space="0" w:color="auto"/>
            <w:left w:val="none" w:sz="0" w:space="0" w:color="auto"/>
            <w:bottom w:val="none" w:sz="0" w:space="0" w:color="auto"/>
            <w:right w:val="none" w:sz="0" w:space="0" w:color="auto"/>
          </w:divBdr>
        </w:div>
      </w:divsChild>
    </w:div>
    <w:div w:id="513494911">
      <w:bodyDiv w:val="1"/>
      <w:marLeft w:val="0"/>
      <w:marRight w:val="0"/>
      <w:marTop w:val="0"/>
      <w:marBottom w:val="0"/>
      <w:divBdr>
        <w:top w:val="none" w:sz="0" w:space="0" w:color="auto"/>
        <w:left w:val="none" w:sz="0" w:space="0" w:color="auto"/>
        <w:bottom w:val="none" w:sz="0" w:space="0" w:color="auto"/>
        <w:right w:val="none" w:sz="0" w:space="0" w:color="auto"/>
      </w:divBdr>
    </w:div>
    <w:div w:id="1162812190">
      <w:bodyDiv w:val="1"/>
      <w:marLeft w:val="0"/>
      <w:marRight w:val="0"/>
      <w:marTop w:val="0"/>
      <w:marBottom w:val="0"/>
      <w:divBdr>
        <w:top w:val="none" w:sz="0" w:space="0" w:color="auto"/>
        <w:left w:val="none" w:sz="0" w:space="0" w:color="auto"/>
        <w:bottom w:val="none" w:sz="0" w:space="0" w:color="auto"/>
        <w:right w:val="none" w:sz="0" w:space="0" w:color="auto"/>
      </w:divBdr>
    </w:div>
    <w:div w:id="1348797281">
      <w:bodyDiv w:val="1"/>
      <w:marLeft w:val="0"/>
      <w:marRight w:val="0"/>
      <w:marTop w:val="0"/>
      <w:marBottom w:val="0"/>
      <w:divBdr>
        <w:top w:val="none" w:sz="0" w:space="0" w:color="auto"/>
        <w:left w:val="none" w:sz="0" w:space="0" w:color="auto"/>
        <w:bottom w:val="none" w:sz="0" w:space="0" w:color="auto"/>
        <w:right w:val="none" w:sz="0" w:space="0" w:color="auto"/>
      </w:divBdr>
    </w:div>
    <w:div w:id="1358387321">
      <w:bodyDiv w:val="1"/>
      <w:marLeft w:val="0"/>
      <w:marRight w:val="0"/>
      <w:marTop w:val="0"/>
      <w:marBottom w:val="0"/>
      <w:divBdr>
        <w:top w:val="none" w:sz="0" w:space="0" w:color="auto"/>
        <w:left w:val="none" w:sz="0" w:space="0" w:color="auto"/>
        <w:bottom w:val="none" w:sz="0" w:space="0" w:color="auto"/>
        <w:right w:val="none" w:sz="0" w:space="0" w:color="auto"/>
      </w:divBdr>
    </w:div>
    <w:div w:id="1735811596">
      <w:bodyDiv w:val="1"/>
      <w:marLeft w:val="0"/>
      <w:marRight w:val="0"/>
      <w:marTop w:val="0"/>
      <w:marBottom w:val="0"/>
      <w:divBdr>
        <w:top w:val="none" w:sz="0" w:space="0" w:color="auto"/>
        <w:left w:val="none" w:sz="0" w:space="0" w:color="auto"/>
        <w:bottom w:val="none" w:sz="0" w:space="0" w:color="auto"/>
        <w:right w:val="none" w:sz="0" w:space="0" w:color="auto"/>
      </w:divBdr>
    </w:div>
    <w:div w:id="1895848812">
      <w:bodyDiv w:val="1"/>
      <w:marLeft w:val="0"/>
      <w:marRight w:val="0"/>
      <w:marTop w:val="0"/>
      <w:marBottom w:val="0"/>
      <w:divBdr>
        <w:top w:val="none" w:sz="0" w:space="0" w:color="auto"/>
        <w:left w:val="none" w:sz="0" w:space="0" w:color="auto"/>
        <w:bottom w:val="none" w:sz="0" w:space="0" w:color="auto"/>
        <w:right w:val="none" w:sz="0" w:space="0" w:color="auto"/>
      </w:divBdr>
      <w:divsChild>
        <w:div w:id="840655989">
          <w:marLeft w:val="0"/>
          <w:marRight w:val="0"/>
          <w:marTop w:val="0"/>
          <w:marBottom w:val="0"/>
          <w:divBdr>
            <w:top w:val="none" w:sz="0" w:space="0" w:color="auto"/>
            <w:left w:val="none" w:sz="0" w:space="0" w:color="auto"/>
            <w:bottom w:val="none" w:sz="0" w:space="0" w:color="auto"/>
            <w:right w:val="none" w:sz="0" w:space="0" w:color="auto"/>
          </w:divBdr>
          <w:divsChild>
            <w:div w:id="423186197">
              <w:marLeft w:val="0"/>
              <w:marRight w:val="0"/>
              <w:marTop w:val="0"/>
              <w:marBottom w:val="0"/>
              <w:divBdr>
                <w:top w:val="none" w:sz="0" w:space="0" w:color="auto"/>
                <w:left w:val="none" w:sz="0" w:space="0" w:color="auto"/>
                <w:bottom w:val="none" w:sz="0" w:space="0" w:color="auto"/>
                <w:right w:val="none" w:sz="0" w:space="0" w:color="auto"/>
              </w:divBdr>
            </w:div>
            <w:div w:id="1822773818">
              <w:marLeft w:val="0"/>
              <w:marRight w:val="0"/>
              <w:marTop w:val="0"/>
              <w:marBottom w:val="0"/>
              <w:divBdr>
                <w:top w:val="none" w:sz="0" w:space="0" w:color="auto"/>
                <w:left w:val="none" w:sz="0" w:space="0" w:color="auto"/>
                <w:bottom w:val="none" w:sz="0" w:space="0" w:color="auto"/>
                <w:right w:val="none" w:sz="0" w:space="0" w:color="auto"/>
              </w:divBdr>
            </w:div>
            <w:div w:id="657804856">
              <w:marLeft w:val="0"/>
              <w:marRight w:val="0"/>
              <w:marTop w:val="0"/>
              <w:marBottom w:val="0"/>
              <w:divBdr>
                <w:top w:val="none" w:sz="0" w:space="0" w:color="auto"/>
                <w:left w:val="none" w:sz="0" w:space="0" w:color="auto"/>
                <w:bottom w:val="none" w:sz="0" w:space="0" w:color="auto"/>
                <w:right w:val="none" w:sz="0" w:space="0" w:color="auto"/>
              </w:divBdr>
            </w:div>
            <w:div w:id="1483084378">
              <w:marLeft w:val="0"/>
              <w:marRight w:val="0"/>
              <w:marTop w:val="0"/>
              <w:marBottom w:val="0"/>
              <w:divBdr>
                <w:top w:val="none" w:sz="0" w:space="0" w:color="auto"/>
                <w:left w:val="none" w:sz="0" w:space="0" w:color="auto"/>
                <w:bottom w:val="none" w:sz="0" w:space="0" w:color="auto"/>
                <w:right w:val="none" w:sz="0" w:space="0" w:color="auto"/>
              </w:divBdr>
            </w:div>
            <w:div w:id="329259017">
              <w:marLeft w:val="0"/>
              <w:marRight w:val="0"/>
              <w:marTop w:val="0"/>
              <w:marBottom w:val="0"/>
              <w:divBdr>
                <w:top w:val="none" w:sz="0" w:space="0" w:color="auto"/>
                <w:left w:val="none" w:sz="0" w:space="0" w:color="auto"/>
                <w:bottom w:val="none" w:sz="0" w:space="0" w:color="auto"/>
                <w:right w:val="none" w:sz="0" w:space="0" w:color="auto"/>
              </w:divBdr>
            </w:div>
            <w:div w:id="313998180">
              <w:marLeft w:val="0"/>
              <w:marRight w:val="0"/>
              <w:marTop w:val="0"/>
              <w:marBottom w:val="0"/>
              <w:divBdr>
                <w:top w:val="none" w:sz="0" w:space="0" w:color="auto"/>
                <w:left w:val="none" w:sz="0" w:space="0" w:color="auto"/>
                <w:bottom w:val="none" w:sz="0" w:space="0" w:color="auto"/>
                <w:right w:val="none" w:sz="0" w:space="0" w:color="auto"/>
              </w:divBdr>
            </w:div>
            <w:div w:id="29041076">
              <w:marLeft w:val="0"/>
              <w:marRight w:val="0"/>
              <w:marTop w:val="0"/>
              <w:marBottom w:val="0"/>
              <w:divBdr>
                <w:top w:val="none" w:sz="0" w:space="0" w:color="auto"/>
                <w:left w:val="none" w:sz="0" w:space="0" w:color="auto"/>
                <w:bottom w:val="none" w:sz="0" w:space="0" w:color="auto"/>
                <w:right w:val="none" w:sz="0" w:space="0" w:color="auto"/>
              </w:divBdr>
            </w:div>
            <w:div w:id="254173202">
              <w:marLeft w:val="0"/>
              <w:marRight w:val="0"/>
              <w:marTop w:val="0"/>
              <w:marBottom w:val="0"/>
              <w:divBdr>
                <w:top w:val="none" w:sz="0" w:space="0" w:color="auto"/>
                <w:left w:val="none" w:sz="0" w:space="0" w:color="auto"/>
                <w:bottom w:val="none" w:sz="0" w:space="0" w:color="auto"/>
                <w:right w:val="none" w:sz="0" w:space="0" w:color="auto"/>
              </w:divBdr>
            </w:div>
            <w:div w:id="869492976">
              <w:marLeft w:val="0"/>
              <w:marRight w:val="0"/>
              <w:marTop w:val="0"/>
              <w:marBottom w:val="0"/>
              <w:divBdr>
                <w:top w:val="none" w:sz="0" w:space="0" w:color="auto"/>
                <w:left w:val="none" w:sz="0" w:space="0" w:color="auto"/>
                <w:bottom w:val="none" w:sz="0" w:space="0" w:color="auto"/>
                <w:right w:val="none" w:sz="0" w:space="0" w:color="auto"/>
              </w:divBdr>
            </w:div>
            <w:div w:id="1989551815">
              <w:marLeft w:val="0"/>
              <w:marRight w:val="0"/>
              <w:marTop w:val="0"/>
              <w:marBottom w:val="0"/>
              <w:divBdr>
                <w:top w:val="none" w:sz="0" w:space="0" w:color="auto"/>
                <w:left w:val="none" w:sz="0" w:space="0" w:color="auto"/>
                <w:bottom w:val="none" w:sz="0" w:space="0" w:color="auto"/>
                <w:right w:val="none" w:sz="0" w:space="0" w:color="auto"/>
              </w:divBdr>
            </w:div>
            <w:div w:id="1082333310">
              <w:marLeft w:val="0"/>
              <w:marRight w:val="0"/>
              <w:marTop w:val="0"/>
              <w:marBottom w:val="0"/>
              <w:divBdr>
                <w:top w:val="none" w:sz="0" w:space="0" w:color="auto"/>
                <w:left w:val="none" w:sz="0" w:space="0" w:color="auto"/>
                <w:bottom w:val="none" w:sz="0" w:space="0" w:color="auto"/>
                <w:right w:val="none" w:sz="0" w:space="0" w:color="auto"/>
              </w:divBdr>
            </w:div>
            <w:div w:id="801270645">
              <w:marLeft w:val="0"/>
              <w:marRight w:val="0"/>
              <w:marTop w:val="0"/>
              <w:marBottom w:val="0"/>
              <w:divBdr>
                <w:top w:val="none" w:sz="0" w:space="0" w:color="auto"/>
                <w:left w:val="none" w:sz="0" w:space="0" w:color="auto"/>
                <w:bottom w:val="none" w:sz="0" w:space="0" w:color="auto"/>
                <w:right w:val="none" w:sz="0" w:space="0" w:color="auto"/>
              </w:divBdr>
            </w:div>
            <w:div w:id="73356265">
              <w:marLeft w:val="0"/>
              <w:marRight w:val="0"/>
              <w:marTop w:val="0"/>
              <w:marBottom w:val="0"/>
              <w:divBdr>
                <w:top w:val="none" w:sz="0" w:space="0" w:color="auto"/>
                <w:left w:val="none" w:sz="0" w:space="0" w:color="auto"/>
                <w:bottom w:val="none" w:sz="0" w:space="0" w:color="auto"/>
                <w:right w:val="none" w:sz="0" w:space="0" w:color="auto"/>
              </w:divBdr>
            </w:div>
            <w:div w:id="846213212">
              <w:marLeft w:val="0"/>
              <w:marRight w:val="0"/>
              <w:marTop w:val="0"/>
              <w:marBottom w:val="0"/>
              <w:divBdr>
                <w:top w:val="none" w:sz="0" w:space="0" w:color="auto"/>
                <w:left w:val="none" w:sz="0" w:space="0" w:color="auto"/>
                <w:bottom w:val="none" w:sz="0" w:space="0" w:color="auto"/>
                <w:right w:val="none" w:sz="0" w:space="0" w:color="auto"/>
              </w:divBdr>
            </w:div>
            <w:div w:id="1074277404">
              <w:marLeft w:val="0"/>
              <w:marRight w:val="0"/>
              <w:marTop w:val="0"/>
              <w:marBottom w:val="0"/>
              <w:divBdr>
                <w:top w:val="none" w:sz="0" w:space="0" w:color="auto"/>
                <w:left w:val="none" w:sz="0" w:space="0" w:color="auto"/>
                <w:bottom w:val="none" w:sz="0" w:space="0" w:color="auto"/>
                <w:right w:val="none" w:sz="0" w:space="0" w:color="auto"/>
              </w:divBdr>
            </w:div>
            <w:div w:id="1077089561">
              <w:marLeft w:val="0"/>
              <w:marRight w:val="0"/>
              <w:marTop w:val="0"/>
              <w:marBottom w:val="0"/>
              <w:divBdr>
                <w:top w:val="none" w:sz="0" w:space="0" w:color="auto"/>
                <w:left w:val="none" w:sz="0" w:space="0" w:color="auto"/>
                <w:bottom w:val="none" w:sz="0" w:space="0" w:color="auto"/>
                <w:right w:val="none" w:sz="0" w:space="0" w:color="auto"/>
              </w:divBdr>
            </w:div>
            <w:div w:id="1949197241">
              <w:marLeft w:val="0"/>
              <w:marRight w:val="0"/>
              <w:marTop w:val="0"/>
              <w:marBottom w:val="0"/>
              <w:divBdr>
                <w:top w:val="none" w:sz="0" w:space="0" w:color="auto"/>
                <w:left w:val="none" w:sz="0" w:space="0" w:color="auto"/>
                <w:bottom w:val="none" w:sz="0" w:space="0" w:color="auto"/>
                <w:right w:val="none" w:sz="0" w:space="0" w:color="auto"/>
              </w:divBdr>
            </w:div>
            <w:div w:id="1186559693">
              <w:marLeft w:val="0"/>
              <w:marRight w:val="0"/>
              <w:marTop w:val="0"/>
              <w:marBottom w:val="0"/>
              <w:divBdr>
                <w:top w:val="none" w:sz="0" w:space="0" w:color="auto"/>
                <w:left w:val="none" w:sz="0" w:space="0" w:color="auto"/>
                <w:bottom w:val="none" w:sz="0" w:space="0" w:color="auto"/>
                <w:right w:val="none" w:sz="0" w:space="0" w:color="auto"/>
              </w:divBdr>
            </w:div>
            <w:div w:id="1235897150">
              <w:marLeft w:val="0"/>
              <w:marRight w:val="0"/>
              <w:marTop w:val="0"/>
              <w:marBottom w:val="0"/>
              <w:divBdr>
                <w:top w:val="none" w:sz="0" w:space="0" w:color="auto"/>
                <w:left w:val="none" w:sz="0" w:space="0" w:color="auto"/>
                <w:bottom w:val="none" w:sz="0" w:space="0" w:color="auto"/>
                <w:right w:val="none" w:sz="0" w:space="0" w:color="auto"/>
              </w:divBdr>
            </w:div>
            <w:div w:id="605891226">
              <w:marLeft w:val="0"/>
              <w:marRight w:val="0"/>
              <w:marTop w:val="0"/>
              <w:marBottom w:val="0"/>
              <w:divBdr>
                <w:top w:val="none" w:sz="0" w:space="0" w:color="auto"/>
                <w:left w:val="none" w:sz="0" w:space="0" w:color="auto"/>
                <w:bottom w:val="none" w:sz="0" w:space="0" w:color="auto"/>
                <w:right w:val="none" w:sz="0" w:space="0" w:color="auto"/>
              </w:divBdr>
            </w:div>
            <w:div w:id="1947151035">
              <w:marLeft w:val="0"/>
              <w:marRight w:val="0"/>
              <w:marTop w:val="0"/>
              <w:marBottom w:val="0"/>
              <w:divBdr>
                <w:top w:val="none" w:sz="0" w:space="0" w:color="auto"/>
                <w:left w:val="none" w:sz="0" w:space="0" w:color="auto"/>
                <w:bottom w:val="none" w:sz="0" w:space="0" w:color="auto"/>
                <w:right w:val="none" w:sz="0" w:space="0" w:color="auto"/>
              </w:divBdr>
            </w:div>
            <w:div w:id="1382364266">
              <w:marLeft w:val="0"/>
              <w:marRight w:val="0"/>
              <w:marTop w:val="0"/>
              <w:marBottom w:val="0"/>
              <w:divBdr>
                <w:top w:val="none" w:sz="0" w:space="0" w:color="auto"/>
                <w:left w:val="none" w:sz="0" w:space="0" w:color="auto"/>
                <w:bottom w:val="none" w:sz="0" w:space="0" w:color="auto"/>
                <w:right w:val="none" w:sz="0" w:space="0" w:color="auto"/>
              </w:divBdr>
            </w:div>
            <w:div w:id="1414815689">
              <w:marLeft w:val="0"/>
              <w:marRight w:val="0"/>
              <w:marTop w:val="0"/>
              <w:marBottom w:val="0"/>
              <w:divBdr>
                <w:top w:val="none" w:sz="0" w:space="0" w:color="auto"/>
                <w:left w:val="none" w:sz="0" w:space="0" w:color="auto"/>
                <w:bottom w:val="none" w:sz="0" w:space="0" w:color="auto"/>
                <w:right w:val="none" w:sz="0" w:space="0" w:color="auto"/>
              </w:divBdr>
            </w:div>
            <w:div w:id="1127237174">
              <w:marLeft w:val="0"/>
              <w:marRight w:val="0"/>
              <w:marTop w:val="0"/>
              <w:marBottom w:val="0"/>
              <w:divBdr>
                <w:top w:val="none" w:sz="0" w:space="0" w:color="auto"/>
                <w:left w:val="none" w:sz="0" w:space="0" w:color="auto"/>
                <w:bottom w:val="none" w:sz="0" w:space="0" w:color="auto"/>
                <w:right w:val="none" w:sz="0" w:space="0" w:color="auto"/>
              </w:divBdr>
            </w:div>
            <w:div w:id="800340041">
              <w:marLeft w:val="0"/>
              <w:marRight w:val="0"/>
              <w:marTop w:val="0"/>
              <w:marBottom w:val="0"/>
              <w:divBdr>
                <w:top w:val="none" w:sz="0" w:space="0" w:color="auto"/>
                <w:left w:val="none" w:sz="0" w:space="0" w:color="auto"/>
                <w:bottom w:val="none" w:sz="0" w:space="0" w:color="auto"/>
                <w:right w:val="none" w:sz="0" w:space="0" w:color="auto"/>
              </w:divBdr>
            </w:div>
            <w:div w:id="1348101511">
              <w:marLeft w:val="0"/>
              <w:marRight w:val="0"/>
              <w:marTop w:val="0"/>
              <w:marBottom w:val="0"/>
              <w:divBdr>
                <w:top w:val="none" w:sz="0" w:space="0" w:color="auto"/>
                <w:left w:val="none" w:sz="0" w:space="0" w:color="auto"/>
                <w:bottom w:val="none" w:sz="0" w:space="0" w:color="auto"/>
                <w:right w:val="none" w:sz="0" w:space="0" w:color="auto"/>
              </w:divBdr>
            </w:div>
            <w:div w:id="428044541">
              <w:marLeft w:val="0"/>
              <w:marRight w:val="0"/>
              <w:marTop w:val="0"/>
              <w:marBottom w:val="0"/>
              <w:divBdr>
                <w:top w:val="none" w:sz="0" w:space="0" w:color="auto"/>
                <w:left w:val="none" w:sz="0" w:space="0" w:color="auto"/>
                <w:bottom w:val="none" w:sz="0" w:space="0" w:color="auto"/>
                <w:right w:val="none" w:sz="0" w:space="0" w:color="auto"/>
              </w:divBdr>
            </w:div>
            <w:div w:id="1296839262">
              <w:marLeft w:val="0"/>
              <w:marRight w:val="0"/>
              <w:marTop w:val="0"/>
              <w:marBottom w:val="0"/>
              <w:divBdr>
                <w:top w:val="none" w:sz="0" w:space="0" w:color="auto"/>
                <w:left w:val="none" w:sz="0" w:space="0" w:color="auto"/>
                <w:bottom w:val="none" w:sz="0" w:space="0" w:color="auto"/>
                <w:right w:val="none" w:sz="0" w:space="0" w:color="auto"/>
              </w:divBdr>
            </w:div>
            <w:div w:id="1704474173">
              <w:marLeft w:val="0"/>
              <w:marRight w:val="0"/>
              <w:marTop w:val="0"/>
              <w:marBottom w:val="0"/>
              <w:divBdr>
                <w:top w:val="none" w:sz="0" w:space="0" w:color="auto"/>
                <w:left w:val="none" w:sz="0" w:space="0" w:color="auto"/>
                <w:bottom w:val="none" w:sz="0" w:space="0" w:color="auto"/>
                <w:right w:val="none" w:sz="0" w:space="0" w:color="auto"/>
              </w:divBdr>
            </w:div>
            <w:div w:id="1268462298">
              <w:marLeft w:val="0"/>
              <w:marRight w:val="0"/>
              <w:marTop w:val="0"/>
              <w:marBottom w:val="0"/>
              <w:divBdr>
                <w:top w:val="none" w:sz="0" w:space="0" w:color="auto"/>
                <w:left w:val="none" w:sz="0" w:space="0" w:color="auto"/>
                <w:bottom w:val="none" w:sz="0" w:space="0" w:color="auto"/>
                <w:right w:val="none" w:sz="0" w:space="0" w:color="auto"/>
              </w:divBdr>
            </w:div>
            <w:div w:id="1514369917">
              <w:marLeft w:val="0"/>
              <w:marRight w:val="0"/>
              <w:marTop w:val="0"/>
              <w:marBottom w:val="0"/>
              <w:divBdr>
                <w:top w:val="none" w:sz="0" w:space="0" w:color="auto"/>
                <w:left w:val="none" w:sz="0" w:space="0" w:color="auto"/>
                <w:bottom w:val="none" w:sz="0" w:space="0" w:color="auto"/>
                <w:right w:val="none" w:sz="0" w:space="0" w:color="auto"/>
              </w:divBdr>
            </w:div>
            <w:div w:id="574969880">
              <w:marLeft w:val="0"/>
              <w:marRight w:val="0"/>
              <w:marTop w:val="0"/>
              <w:marBottom w:val="0"/>
              <w:divBdr>
                <w:top w:val="none" w:sz="0" w:space="0" w:color="auto"/>
                <w:left w:val="none" w:sz="0" w:space="0" w:color="auto"/>
                <w:bottom w:val="none" w:sz="0" w:space="0" w:color="auto"/>
                <w:right w:val="none" w:sz="0" w:space="0" w:color="auto"/>
              </w:divBdr>
            </w:div>
            <w:div w:id="733545736">
              <w:marLeft w:val="0"/>
              <w:marRight w:val="0"/>
              <w:marTop w:val="0"/>
              <w:marBottom w:val="0"/>
              <w:divBdr>
                <w:top w:val="none" w:sz="0" w:space="0" w:color="auto"/>
                <w:left w:val="none" w:sz="0" w:space="0" w:color="auto"/>
                <w:bottom w:val="none" w:sz="0" w:space="0" w:color="auto"/>
                <w:right w:val="none" w:sz="0" w:space="0" w:color="auto"/>
              </w:divBdr>
            </w:div>
            <w:div w:id="455105609">
              <w:marLeft w:val="0"/>
              <w:marRight w:val="0"/>
              <w:marTop w:val="0"/>
              <w:marBottom w:val="0"/>
              <w:divBdr>
                <w:top w:val="none" w:sz="0" w:space="0" w:color="auto"/>
                <w:left w:val="none" w:sz="0" w:space="0" w:color="auto"/>
                <w:bottom w:val="none" w:sz="0" w:space="0" w:color="auto"/>
                <w:right w:val="none" w:sz="0" w:space="0" w:color="auto"/>
              </w:divBdr>
            </w:div>
            <w:div w:id="2136099835">
              <w:marLeft w:val="0"/>
              <w:marRight w:val="0"/>
              <w:marTop w:val="0"/>
              <w:marBottom w:val="0"/>
              <w:divBdr>
                <w:top w:val="none" w:sz="0" w:space="0" w:color="auto"/>
                <w:left w:val="none" w:sz="0" w:space="0" w:color="auto"/>
                <w:bottom w:val="none" w:sz="0" w:space="0" w:color="auto"/>
                <w:right w:val="none" w:sz="0" w:space="0" w:color="auto"/>
              </w:divBdr>
            </w:div>
            <w:div w:id="2030908276">
              <w:marLeft w:val="0"/>
              <w:marRight w:val="0"/>
              <w:marTop w:val="0"/>
              <w:marBottom w:val="0"/>
              <w:divBdr>
                <w:top w:val="none" w:sz="0" w:space="0" w:color="auto"/>
                <w:left w:val="none" w:sz="0" w:space="0" w:color="auto"/>
                <w:bottom w:val="none" w:sz="0" w:space="0" w:color="auto"/>
                <w:right w:val="none" w:sz="0" w:space="0" w:color="auto"/>
              </w:divBdr>
            </w:div>
            <w:div w:id="285818944">
              <w:marLeft w:val="0"/>
              <w:marRight w:val="0"/>
              <w:marTop w:val="0"/>
              <w:marBottom w:val="0"/>
              <w:divBdr>
                <w:top w:val="none" w:sz="0" w:space="0" w:color="auto"/>
                <w:left w:val="none" w:sz="0" w:space="0" w:color="auto"/>
                <w:bottom w:val="none" w:sz="0" w:space="0" w:color="auto"/>
                <w:right w:val="none" w:sz="0" w:space="0" w:color="auto"/>
              </w:divBdr>
            </w:div>
            <w:div w:id="26758508">
              <w:marLeft w:val="0"/>
              <w:marRight w:val="0"/>
              <w:marTop w:val="0"/>
              <w:marBottom w:val="0"/>
              <w:divBdr>
                <w:top w:val="none" w:sz="0" w:space="0" w:color="auto"/>
                <w:left w:val="none" w:sz="0" w:space="0" w:color="auto"/>
                <w:bottom w:val="none" w:sz="0" w:space="0" w:color="auto"/>
                <w:right w:val="none" w:sz="0" w:space="0" w:color="auto"/>
              </w:divBdr>
            </w:div>
            <w:div w:id="938676797">
              <w:marLeft w:val="0"/>
              <w:marRight w:val="0"/>
              <w:marTop w:val="0"/>
              <w:marBottom w:val="0"/>
              <w:divBdr>
                <w:top w:val="none" w:sz="0" w:space="0" w:color="auto"/>
                <w:left w:val="none" w:sz="0" w:space="0" w:color="auto"/>
                <w:bottom w:val="none" w:sz="0" w:space="0" w:color="auto"/>
                <w:right w:val="none" w:sz="0" w:space="0" w:color="auto"/>
              </w:divBdr>
            </w:div>
            <w:div w:id="868032629">
              <w:marLeft w:val="0"/>
              <w:marRight w:val="0"/>
              <w:marTop w:val="0"/>
              <w:marBottom w:val="0"/>
              <w:divBdr>
                <w:top w:val="none" w:sz="0" w:space="0" w:color="auto"/>
                <w:left w:val="none" w:sz="0" w:space="0" w:color="auto"/>
                <w:bottom w:val="none" w:sz="0" w:space="0" w:color="auto"/>
                <w:right w:val="none" w:sz="0" w:space="0" w:color="auto"/>
              </w:divBdr>
            </w:div>
            <w:div w:id="693187005">
              <w:marLeft w:val="0"/>
              <w:marRight w:val="0"/>
              <w:marTop w:val="0"/>
              <w:marBottom w:val="0"/>
              <w:divBdr>
                <w:top w:val="none" w:sz="0" w:space="0" w:color="auto"/>
                <w:left w:val="none" w:sz="0" w:space="0" w:color="auto"/>
                <w:bottom w:val="none" w:sz="0" w:space="0" w:color="auto"/>
                <w:right w:val="none" w:sz="0" w:space="0" w:color="auto"/>
              </w:divBdr>
            </w:div>
            <w:div w:id="1053693374">
              <w:marLeft w:val="0"/>
              <w:marRight w:val="0"/>
              <w:marTop w:val="0"/>
              <w:marBottom w:val="0"/>
              <w:divBdr>
                <w:top w:val="none" w:sz="0" w:space="0" w:color="auto"/>
                <w:left w:val="none" w:sz="0" w:space="0" w:color="auto"/>
                <w:bottom w:val="none" w:sz="0" w:space="0" w:color="auto"/>
                <w:right w:val="none" w:sz="0" w:space="0" w:color="auto"/>
              </w:divBdr>
            </w:div>
            <w:div w:id="994335977">
              <w:marLeft w:val="0"/>
              <w:marRight w:val="0"/>
              <w:marTop w:val="0"/>
              <w:marBottom w:val="0"/>
              <w:divBdr>
                <w:top w:val="none" w:sz="0" w:space="0" w:color="auto"/>
                <w:left w:val="none" w:sz="0" w:space="0" w:color="auto"/>
                <w:bottom w:val="none" w:sz="0" w:space="0" w:color="auto"/>
                <w:right w:val="none" w:sz="0" w:space="0" w:color="auto"/>
              </w:divBdr>
            </w:div>
            <w:div w:id="80806780">
              <w:marLeft w:val="0"/>
              <w:marRight w:val="0"/>
              <w:marTop w:val="0"/>
              <w:marBottom w:val="0"/>
              <w:divBdr>
                <w:top w:val="none" w:sz="0" w:space="0" w:color="auto"/>
                <w:left w:val="none" w:sz="0" w:space="0" w:color="auto"/>
                <w:bottom w:val="none" w:sz="0" w:space="0" w:color="auto"/>
                <w:right w:val="none" w:sz="0" w:space="0" w:color="auto"/>
              </w:divBdr>
            </w:div>
            <w:div w:id="670447955">
              <w:marLeft w:val="0"/>
              <w:marRight w:val="0"/>
              <w:marTop w:val="0"/>
              <w:marBottom w:val="0"/>
              <w:divBdr>
                <w:top w:val="none" w:sz="0" w:space="0" w:color="auto"/>
                <w:left w:val="none" w:sz="0" w:space="0" w:color="auto"/>
                <w:bottom w:val="none" w:sz="0" w:space="0" w:color="auto"/>
                <w:right w:val="none" w:sz="0" w:space="0" w:color="auto"/>
              </w:divBdr>
            </w:div>
            <w:div w:id="1180698345">
              <w:marLeft w:val="0"/>
              <w:marRight w:val="0"/>
              <w:marTop w:val="0"/>
              <w:marBottom w:val="0"/>
              <w:divBdr>
                <w:top w:val="none" w:sz="0" w:space="0" w:color="auto"/>
                <w:left w:val="none" w:sz="0" w:space="0" w:color="auto"/>
                <w:bottom w:val="none" w:sz="0" w:space="0" w:color="auto"/>
                <w:right w:val="none" w:sz="0" w:space="0" w:color="auto"/>
              </w:divBdr>
            </w:div>
            <w:div w:id="675033656">
              <w:marLeft w:val="0"/>
              <w:marRight w:val="0"/>
              <w:marTop w:val="0"/>
              <w:marBottom w:val="0"/>
              <w:divBdr>
                <w:top w:val="none" w:sz="0" w:space="0" w:color="auto"/>
                <w:left w:val="none" w:sz="0" w:space="0" w:color="auto"/>
                <w:bottom w:val="none" w:sz="0" w:space="0" w:color="auto"/>
                <w:right w:val="none" w:sz="0" w:space="0" w:color="auto"/>
              </w:divBdr>
            </w:div>
            <w:div w:id="7115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7230">
      <w:bodyDiv w:val="1"/>
      <w:marLeft w:val="0"/>
      <w:marRight w:val="0"/>
      <w:marTop w:val="0"/>
      <w:marBottom w:val="0"/>
      <w:divBdr>
        <w:top w:val="none" w:sz="0" w:space="0" w:color="auto"/>
        <w:left w:val="none" w:sz="0" w:space="0" w:color="auto"/>
        <w:bottom w:val="none" w:sz="0" w:space="0" w:color="auto"/>
        <w:right w:val="none" w:sz="0" w:space="0" w:color="auto"/>
      </w:divBdr>
      <w:divsChild>
        <w:div w:id="191110135">
          <w:marLeft w:val="0"/>
          <w:marRight w:val="0"/>
          <w:marTop w:val="0"/>
          <w:marBottom w:val="0"/>
          <w:divBdr>
            <w:top w:val="none" w:sz="0" w:space="0" w:color="auto"/>
            <w:left w:val="none" w:sz="0" w:space="0" w:color="auto"/>
            <w:bottom w:val="none" w:sz="0" w:space="0" w:color="auto"/>
            <w:right w:val="none" w:sz="0" w:space="0" w:color="auto"/>
          </w:divBdr>
        </w:div>
        <w:div w:id="1774746404">
          <w:marLeft w:val="0"/>
          <w:marRight w:val="0"/>
          <w:marTop w:val="0"/>
          <w:marBottom w:val="0"/>
          <w:divBdr>
            <w:top w:val="none" w:sz="0" w:space="0" w:color="auto"/>
            <w:left w:val="none" w:sz="0" w:space="0" w:color="auto"/>
            <w:bottom w:val="none" w:sz="0" w:space="0" w:color="auto"/>
            <w:right w:val="none" w:sz="0" w:space="0" w:color="auto"/>
          </w:divBdr>
          <w:divsChild>
            <w:div w:id="108742806">
              <w:marLeft w:val="0"/>
              <w:marRight w:val="0"/>
              <w:marTop w:val="0"/>
              <w:marBottom w:val="0"/>
              <w:divBdr>
                <w:top w:val="none" w:sz="0" w:space="0" w:color="auto"/>
                <w:left w:val="none" w:sz="0" w:space="0" w:color="auto"/>
                <w:bottom w:val="none" w:sz="0" w:space="0" w:color="auto"/>
                <w:right w:val="none" w:sz="0" w:space="0" w:color="auto"/>
              </w:divBdr>
            </w:div>
            <w:div w:id="13201934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38997035">
              <w:marLeft w:val="0"/>
              <w:marRight w:val="0"/>
              <w:marTop w:val="0"/>
              <w:marBottom w:val="0"/>
              <w:divBdr>
                <w:top w:val="none" w:sz="0" w:space="0" w:color="auto"/>
                <w:left w:val="none" w:sz="0" w:space="0" w:color="auto"/>
                <w:bottom w:val="none" w:sz="0" w:space="0" w:color="auto"/>
                <w:right w:val="none" w:sz="0" w:space="0" w:color="auto"/>
              </w:divBdr>
            </w:div>
            <w:div w:id="1066145973">
              <w:marLeft w:val="0"/>
              <w:marRight w:val="0"/>
              <w:marTop w:val="0"/>
              <w:marBottom w:val="0"/>
              <w:divBdr>
                <w:top w:val="none" w:sz="0" w:space="0" w:color="auto"/>
                <w:left w:val="none" w:sz="0" w:space="0" w:color="auto"/>
                <w:bottom w:val="none" w:sz="0" w:space="0" w:color="auto"/>
                <w:right w:val="none" w:sz="0" w:space="0" w:color="auto"/>
              </w:divBdr>
            </w:div>
            <w:div w:id="1682589123">
              <w:marLeft w:val="0"/>
              <w:marRight w:val="0"/>
              <w:marTop w:val="0"/>
              <w:marBottom w:val="0"/>
              <w:divBdr>
                <w:top w:val="none" w:sz="0" w:space="0" w:color="auto"/>
                <w:left w:val="none" w:sz="0" w:space="0" w:color="auto"/>
                <w:bottom w:val="none" w:sz="0" w:space="0" w:color="auto"/>
                <w:right w:val="none" w:sz="0" w:space="0" w:color="auto"/>
              </w:divBdr>
            </w:div>
            <w:div w:id="1798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1517">
      <w:bodyDiv w:val="1"/>
      <w:marLeft w:val="0"/>
      <w:marRight w:val="0"/>
      <w:marTop w:val="0"/>
      <w:marBottom w:val="0"/>
      <w:divBdr>
        <w:top w:val="none" w:sz="0" w:space="0" w:color="auto"/>
        <w:left w:val="none" w:sz="0" w:space="0" w:color="auto"/>
        <w:bottom w:val="none" w:sz="0" w:space="0" w:color="auto"/>
        <w:right w:val="none" w:sz="0" w:space="0" w:color="auto"/>
      </w:divBdr>
    </w:div>
    <w:div w:id="20565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3487;&#23425;&#30740;&#21457;&#31649;&#29702;&#20307;&#31995;&#25991;&#20214;&#32534;&#20889;&#35268;&#33539;\new\&#33487;&#23425;&#30740;&#21457;&#31649;&#29702;&#35268;&#33539;&#25991;&#20214;Word&#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37427-0C23-4895-A864-4C2A92BC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苏宁研发管理规范文件Word模板-new.dotx</Template>
  <TotalTime>10032</TotalTime>
  <Pages>6</Pages>
  <Words>355</Words>
  <Characters>2027</Characters>
  <Application>Microsoft Office Word</Application>
  <DocSecurity>0</DocSecurity>
  <Lines>16</Lines>
  <Paragraphs>4</Paragraphs>
  <ScaleCrop>false</ScaleCrop>
  <Company>SN</Company>
  <LinksUpToDate>false</LinksUpToDate>
  <CharactersWithSpaces>2378</CharactersWithSpaces>
  <SharedDoc>false</SharedDoc>
  <HLinks>
    <vt:vector size="90" baseType="variant">
      <vt:variant>
        <vt:i4>1441840</vt:i4>
      </vt:variant>
      <vt:variant>
        <vt:i4>86</vt:i4>
      </vt:variant>
      <vt:variant>
        <vt:i4>0</vt:i4>
      </vt:variant>
      <vt:variant>
        <vt:i4>5</vt:i4>
      </vt:variant>
      <vt:variant>
        <vt:lpwstr/>
      </vt:variant>
      <vt:variant>
        <vt:lpwstr>_Toc271641710</vt:lpwstr>
      </vt:variant>
      <vt:variant>
        <vt:i4>1507376</vt:i4>
      </vt:variant>
      <vt:variant>
        <vt:i4>80</vt:i4>
      </vt:variant>
      <vt:variant>
        <vt:i4>0</vt:i4>
      </vt:variant>
      <vt:variant>
        <vt:i4>5</vt:i4>
      </vt:variant>
      <vt:variant>
        <vt:lpwstr/>
      </vt:variant>
      <vt:variant>
        <vt:lpwstr>_Toc271641709</vt:lpwstr>
      </vt:variant>
      <vt:variant>
        <vt:i4>1507376</vt:i4>
      </vt:variant>
      <vt:variant>
        <vt:i4>74</vt:i4>
      </vt:variant>
      <vt:variant>
        <vt:i4>0</vt:i4>
      </vt:variant>
      <vt:variant>
        <vt:i4>5</vt:i4>
      </vt:variant>
      <vt:variant>
        <vt:lpwstr/>
      </vt:variant>
      <vt:variant>
        <vt:lpwstr>_Toc271641708</vt:lpwstr>
      </vt:variant>
      <vt:variant>
        <vt:i4>1507376</vt:i4>
      </vt:variant>
      <vt:variant>
        <vt:i4>68</vt:i4>
      </vt:variant>
      <vt:variant>
        <vt:i4>0</vt:i4>
      </vt:variant>
      <vt:variant>
        <vt:i4>5</vt:i4>
      </vt:variant>
      <vt:variant>
        <vt:lpwstr/>
      </vt:variant>
      <vt:variant>
        <vt:lpwstr>_Toc271641707</vt:lpwstr>
      </vt:variant>
      <vt:variant>
        <vt:i4>1507376</vt:i4>
      </vt:variant>
      <vt:variant>
        <vt:i4>62</vt:i4>
      </vt:variant>
      <vt:variant>
        <vt:i4>0</vt:i4>
      </vt:variant>
      <vt:variant>
        <vt:i4>5</vt:i4>
      </vt:variant>
      <vt:variant>
        <vt:lpwstr/>
      </vt:variant>
      <vt:variant>
        <vt:lpwstr>_Toc271641706</vt:lpwstr>
      </vt:variant>
      <vt:variant>
        <vt:i4>1507376</vt:i4>
      </vt:variant>
      <vt:variant>
        <vt:i4>56</vt:i4>
      </vt:variant>
      <vt:variant>
        <vt:i4>0</vt:i4>
      </vt:variant>
      <vt:variant>
        <vt:i4>5</vt:i4>
      </vt:variant>
      <vt:variant>
        <vt:lpwstr/>
      </vt:variant>
      <vt:variant>
        <vt:lpwstr>_Toc271641705</vt:lpwstr>
      </vt:variant>
      <vt:variant>
        <vt:i4>1507376</vt:i4>
      </vt:variant>
      <vt:variant>
        <vt:i4>50</vt:i4>
      </vt:variant>
      <vt:variant>
        <vt:i4>0</vt:i4>
      </vt:variant>
      <vt:variant>
        <vt:i4>5</vt:i4>
      </vt:variant>
      <vt:variant>
        <vt:lpwstr/>
      </vt:variant>
      <vt:variant>
        <vt:lpwstr>_Toc271641704</vt:lpwstr>
      </vt:variant>
      <vt:variant>
        <vt:i4>1507376</vt:i4>
      </vt:variant>
      <vt:variant>
        <vt:i4>44</vt:i4>
      </vt:variant>
      <vt:variant>
        <vt:i4>0</vt:i4>
      </vt:variant>
      <vt:variant>
        <vt:i4>5</vt:i4>
      </vt:variant>
      <vt:variant>
        <vt:lpwstr/>
      </vt:variant>
      <vt:variant>
        <vt:lpwstr>_Toc271641703</vt:lpwstr>
      </vt:variant>
      <vt:variant>
        <vt:i4>1507376</vt:i4>
      </vt:variant>
      <vt:variant>
        <vt:i4>38</vt:i4>
      </vt:variant>
      <vt:variant>
        <vt:i4>0</vt:i4>
      </vt:variant>
      <vt:variant>
        <vt:i4>5</vt:i4>
      </vt:variant>
      <vt:variant>
        <vt:lpwstr/>
      </vt:variant>
      <vt:variant>
        <vt:lpwstr>_Toc271641702</vt:lpwstr>
      </vt:variant>
      <vt:variant>
        <vt:i4>1507376</vt:i4>
      </vt:variant>
      <vt:variant>
        <vt:i4>32</vt:i4>
      </vt:variant>
      <vt:variant>
        <vt:i4>0</vt:i4>
      </vt:variant>
      <vt:variant>
        <vt:i4>5</vt:i4>
      </vt:variant>
      <vt:variant>
        <vt:lpwstr/>
      </vt:variant>
      <vt:variant>
        <vt:lpwstr>_Toc271641701</vt:lpwstr>
      </vt:variant>
      <vt:variant>
        <vt:i4>1507376</vt:i4>
      </vt:variant>
      <vt:variant>
        <vt:i4>26</vt:i4>
      </vt:variant>
      <vt:variant>
        <vt:i4>0</vt:i4>
      </vt:variant>
      <vt:variant>
        <vt:i4>5</vt:i4>
      </vt:variant>
      <vt:variant>
        <vt:lpwstr/>
      </vt:variant>
      <vt:variant>
        <vt:lpwstr>_Toc271641700</vt:lpwstr>
      </vt:variant>
      <vt:variant>
        <vt:i4>1966129</vt:i4>
      </vt:variant>
      <vt:variant>
        <vt:i4>20</vt:i4>
      </vt:variant>
      <vt:variant>
        <vt:i4>0</vt:i4>
      </vt:variant>
      <vt:variant>
        <vt:i4>5</vt:i4>
      </vt:variant>
      <vt:variant>
        <vt:lpwstr/>
      </vt:variant>
      <vt:variant>
        <vt:lpwstr>_Toc271641699</vt:lpwstr>
      </vt:variant>
      <vt:variant>
        <vt:i4>1966129</vt:i4>
      </vt:variant>
      <vt:variant>
        <vt:i4>14</vt:i4>
      </vt:variant>
      <vt:variant>
        <vt:i4>0</vt:i4>
      </vt:variant>
      <vt:variant>
        <vt:i4>5</vt:i4>
      </vt:variant>
      <vt:variant>
        <vt:lpwstr/>
      </vt:variant>
      <vt:variant>
        <vt:lpwstr>_Toc271641698</vt:lpwstr>
      </vt:variant>
      <vt:variant>
        <vt:i4>1966129</vt:i4>
      </vt:variant>
      <vt:variant>
        <vt:i4>8</vt:i4>
      </vt:variant>
      <vt:variant>
        <vt:i4>0</vt:i4>
      </vt:variant>
      <vt:variant>
        <vt:i4>5</vt:i4>
      </vt:variant>
      <vt:variant>
        <vt:lpwstr/>
      </vt:variant>
      <vt:variant>
        <vt:lpwstr>_Toc271641697</vt:lpwstr>
      </vt:variant>
      <vt:variant>
        <vt:i4>1966129</vt:i4>
      </vt:variant>
      <vt:variant>
        <vt:i4>2</vt:i4>
      </vt:variant>
      <vt:variant>
        <vt:i4>0</vt:i4>
      </vt:variant>
      <vt:variant>
        <vt:i4>5</vt:i4>
      </vt:variant>
      <vt:variant>
        <vt:lpwstr/>
      </vt:variant>
      <vt:variant>
        <vt:lpwstr>_Toc271641696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产品概要设计说明书</dc:title>
  <dc:creator>张显涛</dc:creator>
  <cp:lastModifiedBy>Rep0268</cp:lastModifiedBy>
  <cp:revision>335</cp:revision>
  <cp:lastPrinted>2008-11-21T02:32:00Z</cp:lastPrinted>
  <dcterms:created xsi:type="dcterms:W3CDTF">2016-09-27T11:49:00Z</dcterms:created>
  <dcterms:modified xsi:type="dcterms:W3CDTF">2020-03-16T02:04:00Z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XW-Process-00</vt:lpwstr>
  </property>
</Properties>
</file>